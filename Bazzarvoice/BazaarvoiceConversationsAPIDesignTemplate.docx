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3DA501" w14:textId="77777777" w:rsidR="00D06FDB" w:rsidRPr="00A9767A" w:rsidRDefault="00A17346" w:rsidP="00874585">
      <w:pPr>
        <w:ind w:right="90"/>
        <w:rPr>
          <w:rStyle w:val="Strong"/>
        </w:rPr>
      </w:pPr>
      <w:r w:rsidRPr="009938D5">
        <w:rPr>
          <w:noProof/>
        </w:rPr>
        <w:drawing>
          <wp:anchor distT="0" distB="0" distL="114300" distR="114300" simplePos="0" relativeHeight="252460032" behindDoc="0" locked="0" layoutInCell="1" allowOverlap="1" wp14:anchorId="1F239416" wp14:editId="5DCA33C6">
            <wp:simplePos x="0" y="0"/>
            <wp:positionH relativeFrom="column">
              <wp:posOffset>-8381</wp:posOffset>
            </wp:positionH>
            <wp:positionV relativeFrom="paragraph">
              <wp:posOffset>-245079</wp:posOffset>
            </wp:positionV>
            <wp:extent cx="1555115" cy="1704340"/>
            <wp:effectExtent l="0" t="0" r="0"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555115" cy="170434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440" w:rightFromText="1440" w:topFromText="1440" w:bottomFromText="1440" w:vertAnchor="page" w:horzAnchor="page" w:tblpX="1355" w:tblpY="9750"/>
        <w:tblW w:w="9388" w:type="dxa"/>
        <w:tblCellSpacing w:w="29" w:type="dxa"/>
        <w:tblCellMar>
          <w:top w:w="72" w:type="dxa"/>
          <w:left w:w="0" w:type="dxa"/>
          <w:bottom w:w="72" w:type="dxa"/>
          <w:right w:w="115" w:type="dxa"/>
        </w:tblCellMar>
        <w:tblLook w:val="0000" w:firstRow="0" w:lastRow="0" w:firstColumn="0" w:lastColumn="0" w:noHBand="0" w:noVBand="0"/>
      </w:tblPr>
      <w:tblGrid>
        <w:gridCol w:w="9388"/>
      </w:tblGrid>
      <w:tr w:rsidR="00627074" w:rsidRPr="009C4BA4" w14:paraId="23582FCC" w14:textId="77777777" w:rsidTr="00537DAC">
        <w:trPr>
          <w:trHeight w:val="376"/>
          <w:tblCellSpacing w:w="29" w:type="dxa"/>
        </w:trPr>
        <w:tc>
          <w:tcPr>
            <w:tcW w:w="9272" w:type="dxa"/>
            <w:tcMar>
              <w:top w:w="29" w:type="dxa"/>
              <w:left w:w="0" w:type="dxa"/>
              <w:bottom w:w="29" w:type="dxa"/>
              <w:right w:w="0" w:type="dxa"/>
            </w:tcMar>
            <w:vAlign w:val="bottom"/>
          </w:tcPr>
          <w:p w14:paraId="2E4D95FF" w14:textId="77777777" w:rsidR="008111DD" w:rsidRDefault="00FA241E" w:rsidP="008111DD">
            <w:pPr>
              <w:pStyle w:val="BVCoverPage"/>
              <w:framePr w:hSpace="0" w:vSpace="0" w:wrap="auto" w:vAnchor="margin" w:hAnchor="text" w:xAlign="left" w:yAlign="inline"/>
            </w:pPr>
            <w:r>
              <w:t xml:space="preserve">Bazaarvoice </w:t>
            </w:r>
          </w:p>
          <w:p w14:paraId="44E86ADB" w14:textId="71801107" w:rsidR="00E12E6A" w:rsidRPr="00BD0DF8" w:rsidRDefault="00874585" w:rsidP="008111DD">
            <w:pPr>
              <w:pStyle w:val="BVCoverPage"/>
              <w:framePr w:hSpace="0" w:vSpace="0" w:wrap="auto" w:vAnchor="margin" w:hAnchor="text" w:xAlign="left" w:yAlign="inline"/>
            </w:pPr>
            <w:r w:rsidRPr="003228AC">
              <w:t>Co</w:t>
            </w:r>
            <w:r w:rsidR="00FA241E">
              <w:t xml:space="preserve">nversations </w:t>
            </w:r>
            <w:r w:rsidR="008111DD">
              <w:t>Application</w:t>
            </w:r>
            <w:r w:rsidR="00FA241E">
              <w:t xml:space="preserve"> Design Template</w:t>
            </w:r>
          </w:p>
        </w:tc>
      </w:tr>
    </w:tbl>
    <w:p w14:paraId="06F9D516" w14:textId="77777777" w:rsidR="00F52B5B" w:rsidRDefault="00F52B5B" w:rsidP="00675677">
      <w:pPr>
        <w:spacing w:before="0" w:after="0" w:line="240" w:lineRule="auto"/>
        <w:sectPr w:rsidR="00F52B5B" w:rsidSect="00537DAC">
          <w:footerReference w:type="default" r:id="rId9"/>
          <w:pgSz w:w="12240" w:h="15840"/>
          <w:pgMar w:top="1829" w:right="1526" w:bottom="720" w:left="1354" w:header="0" w:footer="288" w:gutter="0"/>
          <w:cols w:space="720"/>
          <w:titlePg/>
          <w:docGrid w:linePitch="360"/>
        </w:sectPr>
      </w:pPr>
    </w:p>
    <w:p w14:paraId="65B90D28" w14:textId="50B364B8" w:rsidR="00FA241E" w:rsidRDefault="00FA241E" w:rsidP="00FA241E">
      <w:pPr>
        <w:pStyle w:val="Heading1"/>
      </w:pPr>
      <w:r>
        <w:lastRenderedPageBreak/>
        <w:t>Introduction</w:t>
      </w:r>
    </w:p>
    <w:p w14:paraId="7600A1AE" w14:textId="77777777" w:rsidR="00A117E4" w:rsidRDefault="00FA241E" w:rsidP="006B16C2">
      <w:pPr>
        <w:pStyle w:val="BVBodyCopy"/>
      </w:pPr>
      <w:r w:rsidRPr="00FA241E">
        <w:t xml:space="preserve">This document is the basis for your application’s use of the Bazaarvoice Conversations API and will support the Design Review which is a requirement per the </w:t>
      </w:r>
      <w:hyperlink r:id="rId10" w:history="1">
        <w:r w:rsidRPr="00B80E59">
          <w:rPr>
            <w:rStyle w:val="Hyperlink"/>
          </w:rPr>
          <w:t>Conversations API Terms of Use</w:t>
        </w:r>
      </w:hyperlink>
      <w:r w:rsidRPr="00FA241E">
        <w:t xml:space="preserve">. </w:t>
      </w:r>
    </w:p>
    <w:p w14:paraId="0FED8F48" w14:textId="11477BE3" w:rsidR="00FA241E" w:rsidRPr="00FA241E" w:rsidRDefault="00FA241E" w:rsidP="006B16C2">
      <w:pPr>
        <w:pStyle w:val="BVBodyCopy"/>
      </w:pPr>
      <w:r w:rsidRPr="00FA241E">
        <w:t>The objective is to help you prepare for a successful implementation which will see you get the most value from Bazaarvoice.</w:t>
      </w:r>
    </w:p>
    <w:p w14:paraId="052B5ED4" w14:textId="58423555" w:rsidR="00FA241E" w:rsidRPr="00FA241E" w:rsidRDefault="00FA241E" w:rsidP="006B16C2">
      <w:pPr>
        <w:pStyle w:val="BVBodyCopy"/>
      </w:pPr>
      <w:r w:rsidRPr="00FA241E">
        <w:t>If you have requested API keys, they will have strict API rate limits that will need to be increased before your application is deployed for public use.</w:t>
      </w:r>
    </w:p>
    <w:p w14:paraId="39D14234" w14:textId="3CB19354" w:rsidR="00E06D54" w:rsidRDefault="00FD1699" w:rsidP="00FD1699">
      <w:pPr>
        <w:pStyle w:val="Heading1"/>
      </w:pPr>
      <w:r>
        <w:t>Instructions</w:t>
      </w:r>
    </w:p>
    <w:p w14:paraId="38AA74F3" w14:textId="10BB0C06" w:rsidR="00FD1699" w:rsidRDefault="00FD1699" w:rsidP="00062D9E">
      <w:pPr>
        <w:pStyle w:val="BVBodyCopy"/>
        <w:numPr>
          <w:ilvl w:val="0"/>
          <w:numId w:val="29"/>
        </w:numPr>
        <w:spacing w:line="276" w:lineRule="auto"/>
      </w:pPr>
      <w:r>
        <w:t xml:space="preserve">Please fill out the </w:t>
      </w:r>
      <w:bookmarkStart w:id="0" w:name="Text36"/>
      <w:r w:rsidR="00062D9E">
        <w:fldChar w:fldCharType="begin"/>
      </w:r>
      <w:r w:rsidR="00AB5457">
        <w:instrText>HYPERLINK  \l "_Required_elements_1"</w:instrText>
      </w:r>
      <w:r w:rsidR="00062D9E">
        <w:fldChar w:fldCharType="separate"/>
      </w:r>
      <w:r w:rsidRPr="00062D9E">
        <w:rPr>
          <w:rStyle w:val="Hyperlink"/>
        </w:rPr>
        <w:t>Required elements</w:t>
      </w:r>
      <w:bookmarkEnd w:id="0"/>
      <w:r w:rsidR="00062D9E">
        <w:fldChar w:fldCharType="end"/>
      </w:r>
      <w:r>
        <w:t xml:space="preserve"> section</w:t>
      </w:r>
    </w:p>
    <w:p w14:paraId="3B37D748" w14:textId="692C7E36" w:rsidR="00FD1699" w:rsidRDefault="00FD1699" w:rsidP="00062D9E">
      <w:pPr>
        <w:pStyle w:val="BVBodyCopy"/>
        <w:numPr>
          <w:ilvl w:val="1"/>
          <w:numId w:val="29"/>
        </w:numPr>
        <w:spacing w:line="276" w:lineRule="auto"/>
      </w:pPr>
      <w:r>
        <w:t xml:space="preserve">This section contains important legal and technical project considerations and </w:t>
      </w:r>
      <w:r w:rsidR="00CF7B31" w:rsidRPr="00CF7B31">
        <w:rPr>
          <w:i/>
        </w:rPr>
        <w:t>must</w:t>
      </w:r>
      <w:r w:rsidRPr="00CF7B31">
        <w:rPr>
          <w:i/>
        </w:rPr>
        <w:t xml:space="preserve"> be completed before your API key rate limits are increased</w:t>
      </w:r>
      <w:r w:rsidR="00CF7B31">
        <w:rPr>
          <w:i/>
        </w:rPr>
        <w:t>.</w:t>
      </w:r>
    </w:p>
    <w:p w14:paraId="20F74ED5" w14:textId="0735AA4D" w:rsidR="00FD1699" w:rsidRDefault="00FD1699" w:rsidP="00062D9E">
      <w:pPr>
        <w:pStyle w:val="BVBodyCopy"/>
        <w:numPr>
          <w:ilvl w:val="0"/>
          <w:numId w:val="29"/>
        </w:numPr>
        <w:spacing w:line="276" w:lineRule="auto"/>
      </w:pPr>
      <w:r>
        <w:t xml:space="preserve">You may </w:t>
      </w:r>
      <w:r w:rsidRPr="00A117E4">
        <w:t>optionally</w:t>
      </w:r>
      <w:r>
        <w:t xml:space="preserve"> also complete the </w:t>
      </w:r>
      <w:hyperlink w:anchor="_Conversations_application_design_2" w:history="1">
        <w:r w:rsidR="00B07929" w:rsidRPr="00B07929">
          <w:rPr>
            <w:rStyle w:val="Hyperlink"/>
          </w:rPr>
          <w:t>Conversations application design guidelines</w:t>
        </w:r>
      </w:hyperlink>
      <w:r w:rsidR="00B07929">
        <w:t xml:space="preserve"> </w:t>
      </w:r>
      <w:r>
        <w:t xml:space="preserve">section. </w:t>
      </w:r>
    </w:p>
    <w:p w14:paraId="5F1010BF" w14:textId="01A36FB2" w:rsidR="00FD1699" w:rsidRPr="00FD1699" w:rsidRDefault="00FD1699" w:rsidP="00062D9E">
      <w:pPr>
        <w:pStyle w:val="BVBodyCopy"/>
        <w:numPr>
          <w:ilvl w:val="1"/>
          <w:numId w:val="29"/>
        </w:numPr>
        <w:spacing w:line="276" w:lineRule="auto"/>
      </w:pPr>
      <w:r>
        <w:t xml:space="preserve">This section contains general project planning considerations and best practices specific to Conversations </w:t>
      </w:r>
      <w:r w:rsidR="00CF7B31">
        <w:t xml:space="preserve">that will help you increase the success of your application. </w:t>
      </w:r>
      <w:r w:rsidR="00A117E4">
        <w:t>Completion is not a requirement of increasing your API key rate limits.</w:t>
      </w:r>
    </w:p>
    <w:p w14:paraId="47541CB1" w14:textId="684AB5B4" w:rsidR="00FD1699" w:rsidRPr="00FD1699" w:rsidRDefault="00FD1699" w:rsidP="00062D9E">
      <w:pPr>
        <w:pStyle w:val="BVBodyCopy"/>
        <w:numPr>
          <w:ilvl w:val="0"/>
          <w:numId w:val="29"/>
        </w:numPr>
        <w:spacing w:line="276" w:lineRule="auto"/>
      </w:pPr>
      <w:r w:rsidRPr="00FA241E">
        <w:t xml:space="preserve">Return the form to either your Bazaarvoice implementation team or Bazaarvoice’s </w:t>
      </w:r>
      <w:hyperlink r:id="rId11" w:history="1">
        <w:r w:rsidRPr="00062D9E">
          <w:t>support team</w:t>
        </w:r>
      </w:hyperlink>
      <w:r w:rsidRPr="00B80E59">
        <w:t>.</w:t>
      </w:r>
    </w:p>
    <w:p w14:paraId="6FF9E360" w14:textId="77777777" w:rsidR="00062D9E" w:rsidRDefault="00062D9E">
      <w:pPr>
        <w:spacing w:before="0" w:after="0" w:line="240" w:lineRule="auto"/>
        <w:rPr>
          <w:rFonts w:ascii="Gibson Light" w:eastAsia="Times New Roman" w:hAnsi="Gibson Light"/>
          <w:b/>
          <w:bCs/>
          <w:color w:val="000000"/>
          <w:sz w:val="44"/>
          <w:szCs w:val="26"/>
        </w:rPr>
      </w:pPr>
      <w:bookmarkStart w:id="1" w:name="_Required_elements"/>
      <w:bookmarkEnd w:id="1"/>
      <w:r>
        <w:br w:type="page"/>
      </w:r>
    </w:p>
    <w:p w14:paraId="47D04605" w14:textId="74AB7023" w:rsidR="00FA241E" w:rsidRDefault="006B16C2" w:rsidP="001B5CF1">
      <w:pPr>
        <w:pStyle w:val="Heading1"/>
      </w:pPr>
      <w:bookmarkStart w:id="2" w:name="_Required_elements_1"/>
      <w:bookmarkEnd w:id="2"/>
      <w:r>
        <w:lastRenderedPageBreak/>
        <w:t>Required elements</w:t>
      </w:r>
    </w:p>
    <w:p w14:paraId="5D21143F" w14:textId="36BE6C5B" w:rsidR="006B16C2" w:rsidRPr="00E2750E" w:rsidRDefault="006B16C2" w:rsidP="00E2750E">
      <w:pPr>
        <w:pStyle w:val="BVBodyCopy"/>
        <w:jc w:val="center"/>
        <w:rPr>
          <w:b/>
          <w:i/>
          <w:color w:val="FF0000"/>
          <w:sz w:val="28"/>
          <w:szCs w:val="28"/>
        </w:rPr>
      </w:pPr>
      <w:r w:rsidRPr="00E2750E">
        <w:rPr>
          <w:b/>
          <w:i/>
          <w:color w:val="FF0000"/>
          <w:sz w:val="28"/>
          <w:szCs w:val="28"/>
        </w:rPr>
        <w:t xml:space="preserve">API key rate limits will not be raised </w:t>
      </w:r>
      <w:r w:rsidR="006323C6" w:rsidRPr="00E2750E">
        <w:rPr>
          <w:b/>
          <w:i/>
          <w:color w:val="FF0000"/>
          <w:sz w:val="28"/>
          <w:szCs w:val="28"/>
        </w:rPr>
        <w:t xml:space="preserve">until this section is completed and </w:t>
      </w:r>
      <w:r w:rsidR="00F23D98" w:rsidRPr="00E2750E">
        <w:rPr>
          <w:b/>
          <w:i/>
          <w:color w:val="FF0000"/>
          <w:sz w:val="28"/>
          <w:szCs w:val="28"/>
        </w:rPr>
        <w:t>returned.</w:t>
      </w:r>
    </w:p>
    <w:p w14:paraId="6A3E533D" w14:textId="740C49C9" w:rsidR="00561154" w:rsidRPr="00C27089" w:rsidRDefault="00561154" w:rsidP="001F5B50">
      <w:pPr>
        <w:pStyle w:val="Heading2"/>
        <w:spacing w:line="276" w:lineRule="auto"/>
        <w:rPr>
          <w:szCs w:val="40"/>
        </w:rPr>
      </w:pPr>
      <w:r w:rsidRPr="00C27089">
        <w:rPr>
          <w:szCs w:val="40"/>
        </w:rPr>
        <w:t>General</w:t>
      </w:r>
    </w:p>
    <w:p w14:paraId="0CC2227E" w14:textId="0EB1E3B7" w:rsidR="00AB39B3" w:rsidRDefault="00AB39B3" w:rsidP="00AB39B3">
      <w:pPr>
        <w:pStyle w:val="Heading3"/>
      </w:pPr>
      <w:r>
        <w:t>API keys</w:t>
      </w:r>
    </w:p>
    <w:p w14:paraId="5CDF1E56" w14:textId="1B5EB6ED" w:rsidR="00536222" w:rsidRPr="00536222" w:rsidRDefault="00D44851" w:rsidP="00536222">
      <w:r>
        <w:t>List the API keys you intend to use in your application.</w:t>
      </w:r>
    </w:p>
    <w:tbl>
      <w:tblPr>
        <w:tblStyle w:val="GridTable4-Accent1"/>
        <w:tblW w:w="0" w:type="auto"/>
        <w:tblLook w:val="04A0" w:firstRow="1" w:lastRow="0" w:firstColumn="1" w:lastColumn="0" w:noHBand="0" w:noVBand="1"/>
      </w:tblPr>
      <w:tblGrid>
        <w:gridCol w:w="4810"/>
        <w:gridCol w:w="4810"/>
      </w:tblGrid>
      <w:tr w:rsidR="00AB39B3" w14:paraId="0B8288B6" w14:textId="77777777" w:rsidTr="00083B65">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810" w:type="dxa"/>
            <w:shd w:val="clear" w:color="auto" w:fill="C5358A"/>
          </w:tcPr>
          <w:p w14:paraId="1693E79A" w14:textId="3349B327" w:rsidR="00AB39B3" w:rsidRPr="00C7748B" w:rsidRDefault="00AB39B3" w:rsidP="00083B65">
            <w:pPr>
              <w:spacing w:before="240" w:after="240" w:line="240" w:lineRule="auto"/>
              <w:jc w:val="center"/>
              <w:rPr>
                <w:bCs w:val="0"/>
              </w:rPr>
            </w:pPr>
            <w:r w:rsidRPr="00C7748B">
              <w:rPr>
                <w:bCs w:val="0"/>
              </w:rPr>
              <w:t>Key</w:t>
            </w:r>
          </w:p>
        </w:tc>
        <w:tc>
          <w:tcPr>
            <w:tcW w:w="4810" w:type="dxa"/>
            <w:shd w:val="clear" w:color="auto" w:fill="C5358A"/>
          </w:tcPr>
          <w:p w14:paraId="4328B3B2" w14:textId="2D6AA407" w:rsidR="00AB39B3" w:rsidRPr="00C7748B" w:rsidRDefault="00AB39B3" w:rsidP="00083B65">
            <w:pPr>
              <w:spacing w:before="240" w:after="240" w:line="240" w:lineRule="auto"/>
              <w:jc w:val="center"/>
              <w:cnfStyle w:val="100000000000" w:firstRow="1" w:lastRow="0" w:firstColumn="0" w:lastColumn="0" w:oddVBand="0" w:evenVBand="0" w:oddHBand="0" w:evenHBand="0" w:firstRowFirstColumn="0" w:firstRowLastColumn="0" w:lastRowFirstColumn="0" w:lastRowLastColumn="0"/>
              <w:rPr>
                <w:bCs w:val="0"/>
              </w:rPr>
            </w:pPr>
            <w:r w:rsidRPr="00C7748B">
              <w:rPr>
                <w:bCs w:val="0"/>
              </w:rPr>
              <w:t>Application</w:t>
            </w:r>
          </w:p>
        </w:tc>
      </w:tr>
      <w:tr w:rsidR="00AB39B3" w14:paraId="6885BA24" w14:textId="77777777" w:rsidTr="00083B65">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4810" w:type="dxa"/>
          </w:tcPr>
          <w:p w14:paraId="29C367D0" w14:textId="003B441F" w:rsidR="004905E3" w:rsidRPr="00C7748B" w:rsidRDefault="004905E3" w:rsidP="004905E3">
            <w:pPr>
              <w:pStyle w:val="BVBodyCopy"/>
              <w:rPr>
                <w:b w:val="0"/>
                <w:i/>
              </w:rPr>
            </w:pPr>
            <w:r w:rsidRPr="00C7748B">
              <w:rPr>
                <w:i/>
              </w:rPr>
              <w:fldChar w:fldCharType="begin">
                <w:ffData>
                  <w:name w:val="Text37"/>
                  <w:enabled/>
                  <w:calcOnExit w:val="0"/>
                  <w:textInput>
                    <w:default w:val="Replace with API key"/>
                  </w:textInput>
                </w:ffData>
              </w:fldChar>
            </w:r>
            <w:bookmarkStart w:id="3" w:name="Text37"/>
            <w:r w:rsidRPr="00C7748B">
              <w:rPr>
                <w:b w:val="0"/>
                <w:i/>
              </w:rPr>
              <w:instrText xml:space="preserve"> FORMTEXT </w:instrText>
            </w:r>
            <w:r w:rsidRPr="00C7748B">
              <w:rPr>
                <w:i/>
              </w:rPr>
            </w:r>
            <w:r w:rsidRPr="00C7748B">
              <w:rPr>
                <w:i/>
              </w:rPr>
              <w:fldChar w:fldCharType="separate"/>
            </w:r>
            <w:bookmarkStart w:id="4" w:name="_GoBack"/>
            <w:bookmarkEnd w:id="4"/>
            <w:r w:rsidR="00B62107">
              <w:rPr>
                <w:i/>
                <w:noProof/>
              </w:rPr>
              <w:t>Replace with API key</w:t>
            </w:r>
            <w:r w:rsidRPr="00C7748B">
              <w:rPr>
                <w:i/>
              </w:rPr>
              <w:fldChar w:fldCharType="end"/>
            </w:r>
            <w:bookmarkEnd w:id="3"/>
          </w:p>
        </w:tc>
        <w:tc>
          <w:tcPr>
            <w:tcW w:w="4810" w:type="dxa"/>
          </w:tcPr>
          <w:p w14:paraId="48726B28" w14:textId="62D56C28" w:rsidR="00AB39B3" w:rsidRPr="004905E3" w:rsidRDefault="00AB39B3" w:rsidP="00AB39B3">
            <w:pPr>
              <w:cnfStyle w:val="000000100000" w:firstRow="0" w:lastRow="0" w:firstColumn="0" w:lastColumn="0" w:oddVBand="0" w:evenVBand="0" w:oddHBand="1" w:evenHBand="0" w:firstRowFirstColumn="0" w:firstRowLastColumn="0" w:lastRowFirstColumn="0" w:lastRowLastColumn="0"/>
              <w:rPr>
                <w:i/>
              </w:rPr>
            </w:pPr>
            <w:r w:rsidRPr="004905E3">
              <w:rPr>
                <w:i/>
              </w:rPr>
              <w:fldChar w:fldCharType="begin">
                <w:ffData>
                  <w:name w:val="Text16"/>
                  <w:enabled/>
                  <w:calcOnExit w:val="0"/>
                  <w:textInput>
                    <w:default w:val="ex: ecom site, staging"/>
                  </w:textInput>
                </w:ffData>
              </w:fldChar>
            </w:r>
            <w:bookmarkStart w:id="5" w:name="Text16"/>
            <w:r w:rsidRPr="004905E3">
              <w:rPr>
                <w:i/>
              </w:rPr>
              <w:instrText xml:space="preserve"> FORMTEXT </w:instrText>
            </w:r>
            <w:r w:rsidRPr="004905E3">
              <w:rPr>
                <w:i/>
              </w:rPr>
            </w:r>
            <w:r w:rsidRPr="004905E3">
              <w:rPr>
                <w:i/>
              </w:rPr>
              <w:fldChar w:fldCharType="separate"/>
            </w:r>
            <w:r w:rsidR="00B62107">
              <w:rPr>
                <w:i/>
                <w:noProof/>
              </w:rPr>
              <w:t>ex: ecom site, staging</w:t>
            </w:r>
            <w:r w:rsidRPr="004905E3">
              <w:rPr>
                <w:i/>
              </w:rPr>
              <w:fldChar w:fldCharType="end"/>
            </w:r>
            <w:bookmarkEnd w:id="5"/>
          </w:p>
        </w:tc>
      </w:tr>
      <w:tr w:rsidR="00AB39B3" w14:paraId="6960A01B" w14:textId="77777777" w:rsidTr="00083B65">
        <w:tc>
          <w:tcPr>
            <w:cnfStyle w:val="001000000000" w:firstRow="0" w:lastRow="0" w:firstColumn="1" w:lastColumn="0" w:oddVBand="0" w:evenVBand="0" w:oddHBand="0" w:evenHBand="0" w:firstRowFirstColumn="0" w:firstRowLastColumn="0" w:lastRowFirstColumn="0" w:lastRowLastColumn="0"/>
            <w:tcW w:w="4810" w:type="dxa"/>
          </w:tcPr>
          <w:p w14:paraId="6D42E465" w14:textId="7C2048DE" w:rsidR="00AB39B3" w:rsidRPr="00C7748B" w:rsidRDefault="00AB39B3" w:rsidP="00AB39B3">
            <w:pPr>
              <w:rPr>
                <w:b w:val="0"/>
                <w:i/>
              </w:rPr>
            </w:pPr>
            <w:r w:rsidRPr="00C7748B">
              <w:rPr>
                <w:i/>
              </w:rPr>
              <w:fldChar w:fldCharType="begin">
                <w:ffData>
                  <w:name w:val="Text15"/>
                  <w:enabled/>
                  <w:calcOnExit w:val="0"/>
                  <w:textInput>
                    <w:default w:val="Replace with API key"/>
                  </w:textInput>
                </w:ffData>
              </w:fldChar>
            </w:r>
            <w:r w:rsidRPr="00C7748B">
              <w:rPr>
                <w:b w:val="0"/>
                <w:i/>
              </w:rPr>
              <w:instrText xml:space="preserve"> FORMTEXT </w:instrText>
            </w:r>
            <w:r w:rsidRPr="00C7748B">
              <w:rPr>
                <w:i/>
              </w:rPr>
            </w:r>
            <w:r w:rsidRPr="00C7748B">
              <w:rPr>
                <w:i/>
              </w:rPr>
              <w:fldChar w:fldCharType="separate"/>
            </w:r>
            <w:r w:rsidR="00B62107">
              <w:rPr>
                <w:i/>
                <w:noProof/>
              </w:rPr>
              <w:t>Replace with API key</w:t>
            </w:r>
            <w:r w:rsidRPr="00C7748B">
              <w:rPr>
                <w:i/>
              </w:rPr>
              <w:fldChar w:fldCharType="end"/>
            </w:r>
          </w:p>
        </w:tc>
        <w:tc>
          <w:tcPr>
            <w:tcW w:w="4810" w:type="dxa"/>
          </w:tcPr>
          <w:p w14:paraId="3A40F76B" w14:textId="787C8DF9" w:rsidR="00AB39B3" w:rsidRPr="004905E3" w:rsidRDefault="00AB39B3" w:rsidP="00AB39B3">
            <w:pPr>
              <w:cnfStyle w:val="000000000000" w:firstRow="0" w:lastRow="0" w:firstColumn="0" w:lastColumn="0" w:oddVBand="0" w:evenVBand="0" w:oddHBand="0" w:evenHBand="0" w:firstRowFirstColumn="0" w:firstRowLastColumn="0" w:lastRowFirstColumn="0" w:lastRowLastColumn="0"/>
              <w:rPr>
                <w:i/>
              </w:rPr>
            </w:pPr>
            <w:r w:rsidRPr="004905E3">
              <w:rPr>
                <w:i/>
              </w:rPr>
              <w:fldChar w:fldCharType="begin">
                <w:ffData>
                  <w:name w:val=""/>
                  <w:enabled/>
                  <w:calcOnExit w:val="0"/>
                  <w:textInput>
                    <w:default w:val="ex: ecom site, production"/>
                  </w:textInput>
                </w:ffData>
              </w:fldChar>
            </w:r>
            <w:r w:rsidRPr="004905E3">
              <w:rPr>
                <w:i/>
              </w:rPr>
              <w:instrText xml:space="preserve"> FORMTEXT </w:instrText>
            </w:r>
            <w:r w:rsidRPr="004905E3">
              <w:rPr>
                <w:i/>
              </w:rPr>
            </w:r>
            <w:r w:rsidRPr="004905E3">
              <w:rPr>
                <w:i/>
              </w:rPr>
              <w:fldChar w:fldCharType="separate"/>
            </w:r>
            <w:r w:rsidR="00B62107">
              <w:rPr>
                <w:i/>
                <w:noProof/>
              </w:rPr>
              <w:t>ex: ecom site, production</w:t>
            </w:r>
            <w:r w:rsidRPr="004905E3">
              <w:rPr>
                <w:i/>
              </w:rPr>
              <w:fldChar w:fldCharType="end"/>
            </w:r>
          </w:p>
        </w:tc>
      </w:tr>
    </w:tbl>
    <w:p w14:paraId="4FA33FA7" w14:textId="77777777" w:rsidR="00AB39B3" w:rsidRDefault="00AB39B3" w:rsidP="00AB39B3">
      <w:pPr>
        <w:pStyle w:val="BVBodyCopy"/>
        <w:spacing w:after="0" w:line="240" w:lineRule="auto"/>
        <w:rPr>
          <w:b/>
        </w:rPr>
      </w:pPr>
    </w:p>
    <w:p w14:paraId="5C23652E" w14:textId="342AE267" w:rsidR="00D44851" w:rsidRPr="00D44851" w:rsidRDefault="00D44851" w:rsidP="00D44851">
      <w:pPr>
        <w:pStyle w:val="BVBodyCopy"/>
      </w:pPr>
      <w:r>
        <w:t>Use the link below to request API keys.</w:t>
      </w:r>
    </w:p>
    <w:p w14:paraId="38207131" w14:textId="77777777" w:rsidR="00AB39B3" w:rsidRDefault="00AB39B3" w:rsidP="00AB39B3">
      <w:pPr>
        <w:pStyle w:val="BVBodyCopy"/>
        <w:spacing w:after="0" w:line="240" w:lineRule="auto"/>
        <w:rPr>
          <w:b/>
        </w:rPr>
      </w:pPr>
      <w:r w:rsidRPr="00C91A78">
        <w:rPr>
          <w:b/>
        </w:rPr>
        <w:t>Related information</w:t>
      </w:r>
    </w:p>
    <w:p w14:paraId="66E9017D" w14:textId="18EDC20C" w:rsidR="00D2711F" w:rsidRPr="00E90C6B" w:rsidRDefault="00536222" w:rsidP="00561154">
      <w:pPr>
        <w:pStyle w:val="ListParagraph"/>
        <w:numPr>
          <w:ilvl w:val="0"/>
          <w:numId w:val="23"/>
        </w:numPr>
        <w:rPr>
          <w:color w:val="0563C1"/>
          <w:u w:val="single"/>
        </w:rPr>
      </w:pPr>
      <w:r w:rsidRPr="00B80E59">
        <w:rPr>
          <w:rStyle w:val="Hyperlink"/>
        </w:rPr>
        <w:t>https://developer.bazaarvoice.com/conversations-api/api-key-processes/requesting-api-keys</w:t>
      </w:r>
    </w:p>
    <w:p w14:paraId="34809F53" w14:textId="278FF2F7" w:rsidR="00911F65" w:rsidRPr="00561154" w:rsidRDefault="00AB39B3" w:rsidP="00561154">
      <w:pPr>
        <w:pStyle w:val="Heading3"/>
      </w:pPr>
      <w:r>
        <w:t>Technical c</w:t>
      </w:r>
      <w:r w:rsidR="006323C6" w:rsidRPr="00561154">
        <w:t>ontact</w:t>
      </w:r>
    </w:p>
    <w:p w14:paraId="572EDE01" w14:textId="3A57CB1C" w:rsidR="006323C6" w:rsidRPr="00561154" w:rsidRDefault="006323C6" w:rsidP="00561154">
      <w:pPr>
        <w:rPr>
          <w:rFonts w:asciiTheme="minorHAnsi" w:hAnsiTheme="minorHAnsi"/>
        </w:rPr>
      </w:pPr>
      <w:r>
        <w:rPr>
          <w:rFonts w:asciiTheme="minorHAnsi" w:hAnsiTheme="minorHAnsi"/>
        </w:rPr>
        <w:t>Who is your main Technical Contact that should be notified of any changes to the Baz</w:t>
      </w:r>
      <w:r w:rsidR="00561154">
        <w:rPr>
          <w:rFonts w:asciiTheme="minorHAnsi" w:hAnsiTheme="minorHAnsi"/>
        </w:rPr>
        <w:t xml:space="preserve">aarvoice Conversations API? </w:t>
      </w:r>
    </w:p>
    <w:tbl>
      <w:tblPr>
        <w:tblStyle w:val="PlainTable4"/>
        <w:tblW w:w="0" w:type="auto"/>
        <w:tblBorders>
          <w:top w:val="single" w:sz="4" w:space="0" w:color="DDDDDD" w:themeColor="accent1"/>
          <w:left w:val="single" w:sz="4" w:space="0" w:color="DDDDDD" w:themeColor="accent1"/>
          <w:bottom w:val="single" w:sz="4" w:space="0" w:color="DDDDDD" w:themeColor="accent1"/>
          <w:right w:val="single" w:sz="4" w:space="0" w:color="DDDDDD" w:themeColor="accent1"/>
        </w:tblBorders>
        <w:tblLook w:val="04A0" w:firstRow="1" w:lastRow="0" w:firstColumn="1" w:lastColumn="0" w:noHBand="0" w:noVBand="1"/>
      </w:tblPr>
      <w:tblGrid>
        <w:gridCol w:w="3011"/>
        <w:gridCol w:w="2989"/>
      </w:tblGrid>
      <w:tr w:rsidR="00DE2762" w14:paraId="10D8FC76" w14:textId="77777777" w:rsidTr="00C61544">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3011" w:type="dxa"/>
            <w:shd w:val="clear" w:color="auto" w:fill="C5358A"/>
          </w:tcPr>
          <w:p w14:paraId="69DE304E" w14:textId="0707BFEB" w:rsidR="00DE2762" w:rsidRPr="00C7748B" w:rsidRDefault="00DE2762" w:rsidP="00083B65">
            <w:pPr>
              <w:spacing w:before="240" w:after="240" w:line="240" w:lineRule="auto"/>
              <w:rPr>
                <w:bCs w:val="0"/>
                <w:color w:val="FFFFFF" w:themeColor="background1"/>
              </w:rPr>
            </w:pPr>
            <w:r w:rsidRPr="00C7748B">
              <w:rPr>
                <w:bCs w:val="0"/>
                <w:color w:val="FFFFFF" w:themeColor="background1"/>
              </w:rPr>
              <w:t>Name</w:t>
            </w:r>
          </w:p>
        </w:tc>
        <w:tc>
          <w:tcPr>
            <w:tcW w:w="2989" w:type="dxa"/>
            <w:tcBorders>
              <w:top w:val="single" w:sz="4" w:space="0" w:color="DDDDDD" w:themeColor="accent1"/>
              <w:bottom w:val="single" w:sz="4" w:space="0" w:color="DDDDDD" w:themeColor="accent1"/>
            </w:tcBorders>
          </w:tcPr>
          <w:p w14:paraId="0BEFFD66" w14:textId="72A9586B" w:rsidR="00DE2762" w:rsidRPr="00F26722" w:rsidRDefault="00DE2762" w:rsidP="004905E3">
            <w:pPr>
              <w:pStyle w:val="BVBodyCopy"/>
              <w:cnfStyle w:val="100000000000" w:firstRow="1" w:lastRow="0" w:firstColumn="0" w:lastColumn="0" w:oddVBand="0" w:evenVBand="0" w:oddHBand="0" w:evenHBand="0" w:firstRowFirstColumn="0" w:firstRowLastColumn="0" w:lastRowFirstColumn="0" w:lastRowLastColumn="0"/>
              <w:rPr>
                <w:b w:val="0"/>
                <w:i/>
              </w:rPr>
            </w:pPr>
            <w:r w:rsidRPr="00F26722">
              <w:rPr>
                <w:i/>
              </w:rPr>
              <w:fldChar w:fldCharType="begin">
                <w:ffData>
                  <w:name w:val="Text1"/>
                  <w:enabled/>
                  <w:calcOnExit w:val="0"/>
                  <w:textInput>
                    <w:default w:val="Replace with name"/>
                  </w:textInput>
                </w:ffData>
              </w:fldChar>
            </w:r>
            <w:bookmarkStart w:id="6" w:name="Text1"/>
            <w:r w:rsidRPr="00F26722">
              <w:rPr>
                <w:b w:val="0"/>
                <w:i/>
              </w:rPr>
              <w:instrText xml:space="preserve"> FORMTEXT </w:instrText>
            </w:r>
            <w:r w:rsidRPr="00F26722">
              <w:rPr>
                <w:i/>
              </w:rPr>
            </w:r>
            <w:r w:rsidRPr="00F26722">
              <w:rPr>
                <w:i/>
              </w:rPr>
              <w:fldChar w:fldCharType="separate"/>
            </w:r>
            <w:r w:rsidR="00B62107">
              <w:rPr>
                <w:i/>
                <w:noProof/>
              </w:rPr>
              <w:t>Replace with name</w:t>
            </w:r>
            <w:r w:rsidRPr="00F26722">
              <w:rPr>
                <w:i/>
              </w:rPr>
              <w:fldChar w:fldCharType="end"/>
            </w:r>
            <w:bookmarkEnd w:id="6"/>
          </w:p>
        </w:tc>
      </w:tr>
      <w:tr w:rsidR="00DE2762" w14:paraId="1E0BD561" w14:textId="77777777" w:rsidTr="00C61544">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3011" w:type="dxa"/>
            <w:shd w:val="clear" w:color="auto" w:fill="C5358A"/>
          </w:tcPr>
          <w:p w14:paraId="6F59FC80" w14:textId="26FD11B7" w:rsidR="00DE2762" w:rsidRPr="00C7748B" w:rsidRDefault="00DE2762" w:rsidP="00083B65">
            <w:pPr>
              <w:spacing w:before="240" w:after="240" w:line="240" w:lineRule="auto"/>
              <w:rPr>
                <w:bCs w:val="0"/>
                <w:color w:val="FFFFFF" w:themeColor="background1"/>
              </w:rPr>
            </w:pPr>
            <w:r w:rsidRPr="00C7748B">
              <w:rPr>
                <w:bCs w:val="0"/>
                <w:color w:val="FFFFFF" w:themeColor="background1"/>
              </w:rPr>
              <w:t>Role</w:t>
            </w:r>
            <w:r w:rsidR="00F26722" w:rsidRPr="00C7748B">
              <w:rPr>
                <w:bCs w:val="0"/>
                <w:color w:val="FFFFFF" w:themeColor="background1"/>
              </w:rPr>
              <w:t xml:space="preserve"> </w:t>
            </w:r>
            <w:r w:rsidRPr="00C7748B">
              <w:rPr>
                <w:bCs w:val="0"/>
                <w:color w:val="FFFFFF" w:themeColor="background1"/>
              </w:rPr>
              <w:t>/</w:t>
            </w:r>
            <w:r w:rsidR="00F26722" w:rsidRPr="00C7748B">
              <w:rPr>
                <w:bCs w:val="0"/>
                <w:color w:val="FFFFFF" w:themeColor="background1"/>
              </w:rPr>
              <w:t xml:space="preserve"> </w:t>
            </w:r>
            <w:r w:rsidRPr="00C7748B">
              <w:rPr>
                <w:bCs w:val="0"/>
                <w:color w:val="FFFFFF" w:themeColor="background1"/>
              </w:rPr>
              <w:t>Job Title</w:t>
            </w:r>
          </w:p>
        </w:tc>
        <w:tc>
          <w:tcPr>
            <w:tcW w:w="2989" w:type="dxa"/>
            <w:tcBorders>
              <w:top w:val="single" w:sz="4" w:space="0" w:color="DDDDDD" w:themeColor="accent1"/>
              <w:bottom w:val="single" w:sz="4" w:space="0" w:color="DDDDDD" w:themeColor="accent1"/>
            </w:tcBorders>
          </w:tcPr>
          <w:p w14:paraId="6A38BF32" w14:textId="43A9A989" w:rsidR="00DE2762" w:rsidRPr="004905E3" w:rsidRDefault="00DE2762" w:rsidP="004905E3">
            <w:pPr>
              <w:pStyle w:val="BVBodyCopy"/>
              <w:cnfStyle w:val="000000100000" w:firstRow="0" w:lastRow="0" w:firstColumn="0" w:lastColumn="0" w:oddVBand="0" w:evenVBand="0" w:oddHBand="1" w:evenHBand="0" w:firstRowFirstColumn="0" w:firstRowLastColumn="0" w:lastRowFirstColumn="0" w:lastRowLastColumn="0"/>
              <w:rPr>
                <w:i/>
              </w:rPr>
            </w:pPr>
            <w:r w:rsidRPr="004905E3">
              <w:rPr>
                <w:i/>
              </w:rPr>
              <w:fldChar w:fldCharType="begin">
                <w:ffData>
                  <w:name w:val="Text2"/>
                  <w:enabled/>
                  <w:calcOnExit w:val="0"/>
                  <w:textInput>
                    <w:default w:val="Replace with role/job title"/>
                  </w:textInput>
                </w:ffData>
              </w:fldChar>
            </w:r>
            <w:bookmarkStart w:id="7" w:name="Text2"/>
            <w:r w:rsidRPr="004905E3">
              <w:rPr>
                <w:i/>
              </w:rPr>
              <w:instrText xml:space="preserve"> FORMTEXT </w:instrText>
            </w:r>
            <w:r w:rsidRPr="004905E3">
              <w:rPr>
                <w:i/>
              </w:rPr>
            </w:r>
            <w:r w:rsidRPr="004905E3">
              <w:rPr>
                <w:i/>
              </w:rPr>
              <w:fldChar w:fldCharType="separate"/>
            </w:r>
            <w:r w:rsidR="00B62107">
              <w:rPr>
                <w:i/>
                <w:noProof/>
              </w:rPr>
              <w:t>Replace with role/job title</w:t>
            </w:r>
            <w:r w:rsidRPr="004905E3">
              <w:rPr>
                <w:i/>
              </w:rPr>
              <w:fldChar w:fldCharType="end"/>
            </w:r>
            <w:bookmarkEnd w:id="7"/>
          </w:p>
        </w:tc>
      </w:tr>
      <w:tr w:rsidR="00DE2762" w14:paraId="4D41F1FE" w14:textId="77777777" w:rsidTr="00C61544">
        <w:trPr>
          <w:trHeight w:val="474"/>
        </w:trPr>
        <w:tc>
          <w:tcPr>
            <w:cnfStyle w:val="001000000000" w:firstRow="0" w:lastRow="0" w:firstColumn="1" w:lastColumn="0" w:oddVBand="0" w:evenVBand="0" w:oddHBand="0" w:evenHBand="0" w:firstRowFirstColumn="0" w:firstRowLastColumn="0" w:lastRowFirstColumn="0" w:lastRowLastColumn="0"/>
            <w:tcW w:w="3011" w:type="dxa"/>
            <w:shd w:val="clear" w:color="auto" w:fill="C5358A"/>
          </w:tcPr>
          <w:p w14:paraId="4705B983" w14:textId="559D38AF" w:rsidR="00DE2762" w:rsidRPr="00C7748B" w:rsidRDefault="00DE2762" w:rsidP="00083B65">
            <w:pPr>
              <w:spacing w:before="240" w:after="240" w:line="240" w:lineRule="auto"/>
              <w:rPr>
                <w:bCs w:val="0"/>
                <w:color w:val="FFFFFF" w:themeColor="background1"/>
              </w:rPr>
            </w:pPr>
            <w:r w:rsidRPr="00C7748B">
              <w:rPr>
                <w:bCs w:val="0"/>
                <w:color w:val="FFFFFF" w:themeColor="background1"/>
              </w:rPr>
              <w:t>Email</w:t>
            </w:r>
          </w:p>
        </w:tc>
        <w:tc>
          <w:tcPr>
            <w:tcW w:w="2989" w:type="dxa"/>
            <w:tcBorders>
              <w:top w:val="single" w:sz="4" w:space="0" w:color="DDDDDD" w:themeColor="accent1"/>
              <w:bottom w:val="single" w:sz="4" w:space="0" w:color="DDDDDD" w:themeColor="accent1"/>
            </w:tcBorders>
          </w:tcPr>
          <w:p w14:paraId="41AAB72C" w14:textId="4AF80C2D" w:rsidR="00DE2762" w:rsidRPr="004905E3" w:rsidRDefault="004905E3" w:rsidP="004905E3">
            <w:pPr>
              <w:pStyle w:val="BVBodyCopy"/>
              <w:cnfStyle w:val="000000000000" w:firstRow="0" w:lastRow="0" w:firstColumn="0" w:lastColumn="0" w:oddVBand="0" w:evenVBand="0" w:oddHBand="0" w:evenHBand="0" w:firstRowFirstColumn="0" w:firstRowLastColumn="0" w:lastRowFirstColumn="0" w:lastRowLastColumn="0"/>
              <w:rPr>
                <w:i/>
              </w:rPr>
            </w:pPr>
            <w:r w:rsidRPr="004905E3">
              <w:rPr>
                <w:i/>
              </w:rPr>
              <w:fldChar w:fldCharType="begin">
                <w:ffData>
                  <w:name w:val="Text38"/>
                  <w:enabled/>
                  <w:calcOnExit w:val="0"/>
                  <w:textInput>
                    <w:default w:val="Replace with email address"/>
                  </w:textInput>
                </w:ffData>
              </w:fldChar>
            </w:r>
            <w:bookmarkStart w:id="8" w:name="Text38"/>
            <w:r w:rsidRPr="004905E3">
              <w:rPr>
                <w:i/>
              </w:rPr>
              <w:instrText xml:space="preserve"> FORMTEXT </w:instrText>
            </w:r>
            <w:r w:rsidRPr="004905E3">
              <w:rPr>
                <w:i/>
              </w:rPr>
            </w:r>
            <w:r w:rsidRPr="004905E3">
              <w:rPr>
                <w:i/>
              </w:rPr>
              <w:fldChar w:fldCharType="separate"/>
            </w:r>
            <w:r w:rsidR="00B62107">
              <w:rPr>
                <w:i/>
                <w:noProof/>
              </w:rPr>
              <w:t>Replace with email address</w:t>
            </w:r>
            <w:r w:rsidRPr="004905E3">
              <w:rPr>
                <w:i/>
              </w:rPr>
              <w:fldChar w:fldCharType="end"/>
            </w:r>
            <w:bookmarkEnd w:id="8"/>
          </w:p>
        </w:tc>
      </w:tr>
    </w:tbl>
    <w:p w14:paraId="2E76B246" w14:textId="1AA1EFF6" w:rsidR="00561154" w:rsidRDefault="00561154" w:rsidP="00911F65">
      <w:r w:rsidRPr="00561154">
        <w:t>Bazaarvoice may reach out to your designated Technical Contact with important API-related news.</w:t>
      </w:r>
    </w:p>
    <w:p w14:paraId="05A37D0C" w14:textId="6C00EA7B" w:rsidR="00C91A78" w:rsidRPr="00C91A78" w:rsidRDefault="00C91A78" w:rsidP="00C91A78">
      <w:pPr>
        <w:pStyle w:val="BVBodyCopy"/>
        <w:spacing w:after="0" w:line="240" w:lineRule="auto"/>
        <w:rPr>
          <w:b/>
        </w:rPr>
      </w:pPr>
      <w:r w:rsidRPr="00C91A78">
        <w:rPr>
          <w:b/>
        </w:rPr>
        <w:lastRenderedPageBreak/>
        <w:t>Related information</w:t>
      </w:r>
    </w:p>
    <w:p w14:paraId="2EEBC5B3" w14:textId="24FDF41E" w:rsidR="00C91A78" w:rsidRPr="00B80E59" w:rsidRDefault="00C91A78" w:rsidP="00C91A78">
      <w:pPr>
        <w:pStyle w:val="ListParagraph"/>
        <w:numPr>
          <w:ilvl w:val="0"/>
          <w:numId w:val="21"/>
        </w:numPr>
        <w:rPr>
          <w:rStyle w:val="Hyperlink"/>
        </w:rPr>
      </w:pPr>
      <w:r w:rsidRPr="00B80E59">
        <w:rPr>
          <w:rStyle w:val="Hyperlink"/>
        </w:rPr>
        <w:t>https://developer.bazaarvoice.com/conversations-api/api-key-processes/managing-technical-contacts</w:t>
      </w:r>
    </w:p>
    <w:p w14:paraId="4531ABA9" w14:textId="5FB5F9A8" w:rsidR="00DE2762" w:rsidRPr="00911F65" w:rsidRDefault="00140617" w:rsidP="00561154">
      <w:pPr>
        <w:pStyle w:val="Heading3"/>
      </w:pPr>
      <w:r w:rsidRPr="00911F65">
        <w:t>Customization selection matrix</w:t>
      </w:r>
    </w:p>
    <w:p w14:paraId="11C2454B" w14:textId="7439FDCE" w:rsidR="00561154" w:rsidRDefault="00F837ED" w:rsidP="00911F65">
      <w:pPr>
        <w:pStyle w:val="ListParagraph"/>
        <w:ind w:left="0"/>
      </w:pPr>
      <w:r>
        <w:t>How are you planning to implement the major components of the custom application?</w:t>
      </w:r>
    </w:p>
    <w:tbl>
      <w:tblPr>
        <w:tblStyle w:val="GridTable4-Accent1"/>
        <w:tblW w:w="9085" w:type="dxa"/>
        <w:tblLook w:val="04A0" w:firstRow="1" w:lastRow="0" w:firstColumn="1" w:lastColumn="0" w:noHBand="0" w:noVBand="1"/>
      </w:tblPr>
      <w:tblGrid>
        <w:gridCol w:w="3002"/>
        <w:gridCol w:w="2681"/>
        <w:gridCol w:w="3402"/>
      </w:tblGrid>
      <w:tr w:rsidR="00F837ED" w14:paraId="2843BCB0" w14:textId="77777777" w:rsidTr="00612B31">
        <w:trPr>
          <w:cnfStyle w:val="100000000000" w:firstRow="1" w:lastRow="0" w:firstColumn="0" w:lastColumn="0" w:oddVBand="0" w:evenVBand="0" w:oddHBand="0"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3002" w:type="dxa"/>
            <w:shd w:val="clear" w:color="auto" w:fill="C5358A"/>
          </w:tcPr>
          <w:p w14:paraId="45E61621" w14:textId="45A6F7B0" w:rsidR="00F837ED" w:rsidRPr="00083B65" w:rsidRDefault="00F837ED" w:rsidP="00083B65">
            <w:pPr>
              <w:spacing w:before="240" w:after="240" w:line="240" w:lineRule="auto"/>
              <w:jc w:val="center"/>
              <w:rPr>
                <w:b w:val="0"/>
                <w:bCs w:val="0"/>
              </w:rPr>
            </w:pPr>
            <w:r w:rsidRPr="00083B65">
              <w:rPr>
                <w:b w:val="0"/>
                <w:bCs w:val="0"/>
              </w:rPr>
              <w:t>Component</w:t>
            </w:r>
          </w:p>
        </w:tc>
        <w:tc>
          <w:tcPr>
            <w:tcW w:w="2681" w:type="dxa"/>
            <w:shd w:val="clear" w:color="auto" w:fill="C5358A"/>
          </w:tcPr>
          <w:p w14:paraId="26EBCAF4" w14:textId="31790111" w:rsidR="00F837ED" w:rsidRPr="00083B65" w:rsidRDefault="00F837ED" w:rsidP="00083B65">
            <w:pPr>
              <w:spacing w:before="240" w:after="240"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083B65">
              <w:rPr>
                <w:b w:val="0"/>
                <w:bCs w:val="0"/>
              </w:rPr>
              <w:t>Method</w:t>
            </w:r>
          </w:p>
        </w:tc>
        <w:tc>
          <w:tcPr>
            <w:tcW w:w="3402" w:type="dxa"/>
            <w:shd w:val="clear" w:color="auto" w:fill="C5358A"/>
          </w:tcPr>
          <w:p w14:paraId="3ED5B9BF" w14:textId="0A2AB2C2" w:rsidR="00F837ED" w:rsidRPr="00083B65" w:rsidRDefault="00F837ED" w:rsidP="00083B65">
            <w:pPr>
              <w:spacing w:before="240" w:after="240"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083B65">
              <w:rPr>
                <w:b w:val="0"/>
                <w:bCs w:val="0"/>
              </w:rPr>
              <w:t>Description</w:t>
            </w:r>
          </w:p>
        </w:tc>
      </w:tr>
      <w:tr w:rsidR="00F837ED" w14:paraId="0E314045" w14:textId="77777777" w:rsidTr="00612B31">
        <w:trPr>
          <w:cnfStyle w:val="000000100000" w:firstRow="0" w:lastRow="0" w:firstColumn="0" w:lastColumn="0" w:oddVBand="0" w:evenVBand="0" w:oddHBand="1" w:evenHBand="0"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3002" w:type="dxa"/>
          </w:tcPr>
          <w:p w14:paraId="49AA7FC8" w14:textId="7CB34F9E" w:rsidR="00F837ED" w:rsidRPr="00C7748B" w:rsidRDefault="00C7748B" w:rsidP="00C7748B">
            <w:pPr>
              <w:pStyle w:val="BVBodyCopy"/>
              <w:rPr>
                <w:b w:val="0"/>
              </w:rPr>
            </w:pPr>
            <w:r w:rsidRPr="00C7748B">
              <w:rPr>
                <w:b w:val="0"/>
              </w:rPr>
              <w:t>Display</w:t>
            </w:r>
          </w:p>
        </w:tc>
        <w:tc>
          <w:tcPr>
            <w:tcW w:w="2681" w:type="dxa"/>
          </w:tcPr>
          <w:p w14:paraId="2CF4FF50" w14:textId="03A423D8" w:rsidR="00F837ED" w:rsidRDefault="00536222" w:rsidP="004905E3">
            <w:pPr>
              <w:pStyle w:val="BVBodyCopy"/>
              <w:cnfStyle w:val="000000100000" w:firstRow="0" w:lastRow="0" w:firstColumn="0" w:lastColumn="0" w:oddVBand="0" w:evenVBand="0" w:oddHBand="1" w:evenHBand="0" w:firstRowFirstColumn="0" w:firstRowLastColumn="0" w:lastRowFirstColumn="0" w:lastRowLastColumn="0"/>
            </w:pPr>
            <w:r>
              <w:fldChar w:fldCharType="begin">
                <w:ffData>
                  <w:name w:val="Dropdown1"/>
                  <w:enabled/>
                  <w:calcOnExit w:val="0"/>
                  <w:ddList>
                    <w:listEntry w:val="Please select"/>
                    <w:listEntry w:val="N/A"/>
                    <w:listEntry w:val="Hosted UI"/>
                    <w:listEntry w:val="Conversations API"/>
                    <w:listEntry w:val="Data feed content export"/>
                    <w:listEntry w:val="Displayable Content Export"/>
                  </w:ddList>
                </w:ffData>
              </w:fldChar>
            </w:r>
            <w:bookmarkStart w:id="9" w:name="Dropdown1"/>
            <w:r>
              <w:instrText xml:space="preserve"> FORMDROPDOWN </w:instrText>
            </w:r>
            <w:r w:rsidR="007C3DCD">
              <w:fldChar w:fldCharType="separate"/>
            </w:r>
            <w:r>
              <w:fldChar w:fldCharType="end"/>
            </w:r>
            <w:bookmarkEnd w:id="9"/>
          </w:p>
        </w:tc>
        <w:tc>
          <w:tcPr>
            <w:tcW w:w="3402" w:type="dxa"/>
          </w:tcPr>
          <w:p w14:paraId="4DF369DE" w14:textId="4FF9DEA0" w:rsidR="00F837ED" w:rsidRPr="004905E3" w:rsidRDefault="00F837ED" w:rsidP="004905E3">
            <w:pPr>
              <w:pStyle w:val="BVBodyCopy"/>
              <w:cnfStyle w:val="000000100000" w:firstRow="0" w:lastRow="0" w:firstColumn="0" w:lastColumn="0" w:oddVBand="0" w:evenVBand="0" w:oddHBand="1" w:evenHBand="0" w:firstRowFirstColumn="0" w:firstRowLastColumn="0" w:lastRowFirstColumn="0" w:lastRowLastColumn="0"/>
              <w:rPr>
                <w:i/>
              </w:rPr>
            </w:pPr>
            <w:r w:rsidRPr="004905E3">
              <w:rPr>
                <w:i/>
              </w:rPr>
              <w:fldChar w:fldCharType="begin">
                <w:ffData>
                  <w:name w:val="Text4"/>
                  <w:enabled/>
                  <w:calcOnExit w:val="0"/>
                  <w:textInput>
                    <w:default w:val="Replace with a short description"/>
                  </w:textInput>
                </w:ffData>
              </w:fldChar>
            </w:r>
            <w:bookmarkStart w:id="10" w:name="Text4"/>
            <w:r w:rsidRPr="004905E3">
              <w:rPr>
                <w:i/>
              </w:rPr>
              <w:instrText xml:space="preserve"> FORMTEXT </w:instrText>
            </w:r>
            <w:r w:rsidRPr="004905E3">
              <w:rPr>
                <w:i/>
              </w:rPr>
            </w:r>
            <w:r w:rsidRPr="004905E3">
              <w:rPr>
                <w:i/>
              </w:rPr>
              <w:fldChar w:fldCharType="separate"/>
            </w:r>
            <w:r w:rsidR="00B62107">
              <w:rPr>
                <w:i/>
                <w:noProof/>
              </w:rPr>
              <w:t>Replace with a short description</w:t>
            </w:r>
            <w:r w:rsidRPr="004905E3">
              <w:rPr>
                <w:i/>
              </w:rPr>
              <w:fldChar w:fldCharType="end"/>
            </w:r>
            <w:bookmarkEnd w:id="10"/>
          </w:p>
        </w:tc>
      </w:tr>
      <w:tr w:rsidR="00F837ED" w14:paraId="51CF85E2" w14:textId="77777777" w:rsidTr="00612B31">
        <w:tc>
          <w:tcPr>
            <w:cnfStyle w:val="001000000000" w:firstRow="0" w:lastRow="0" w:firstColumn="1" w:lastColumn="0" w:oddVBand="0" w:evenVBand="0" w:oddHBand="0" w:evenHBand="0" w:firstRowFirstColumn="0" w:firstRowLastColumn="0" w:lastRowFirstColumn="0" w:lastRowLastColumn="0"/>
            <w:tcW w:w="3002" w:type="dxa"/>
          </w:tcPr>
          <w:p w14:paraId="127B49A5" w14:textId="3FDE8906" w:rsidR="00F837ED" w:rsidRPr="00C7748B" w:rsidRDefault="00F837ED" w:rsidP="00C7748B">
            <w:pPr>
              <w:pStyle w:val="BVBodyCopy"/>
              <w:rPr>
                <w:b w:val="0"/>
              </w:rPr>
            </w:pPr>
            <w:r w:rsidRPr="00C7748B">
              <w:rPr>
                <w:b w:val="0"/>
              </w:rPr>
              <w:t>Submission</w:t>
            </w:r>
          </w:p>
        </w:tc>
        <w:tc>
          <w:tcPr>
            <w:tcW w:w="2681" w:type="dxa"/>
          </w:tcPr>
          <w:p w14:paraId="1EC509B9" w14:textId="51DDFCCF" w:rsidR="00F837ED" w:rsidRDefault="000F273D" w:rsidP="004905E3">
            <w:pPr>
              <w:pStyle w:val="BVBodyCopy"/>
              <w:cnfStyle w:val="000000000000" w:firstRow="0" w:lastRow="0" w:firstColumn="0" w:lastColumn="0" w:oddVBand="0" w:evenVBand="0" w:oddHBand="0" w:evenHBand="0" w:firstRowFirstColumn="0" w:firstRowLastColumn="0" w:lastRowFirstColumn="0" w:lastRowLastColumn="0"/>
            </w:pPr>
            <w:r>
              <w:fldChar w:fldCharType="begin">
                <w:ffData>
                  <w:name w:val="Dropdown1"/>
                  <w:enabled/>
                  <w:calcOnExit w:val="0"/>
                  <w:ddList>
                    <w:listEntry w:val="Please select"/>
                    <w:listEntry w:val="N/A"/>
                    <w:listEntry w:val="Hosted UI"/>
                    <w:listEntry w:val="Conversations API"/>
                  </w:ddList>
                </w:ffData>
              </w:fldChar>
            </w:r>
            <w:r>
              <w:instrText xml:space="preserve"> FORMDROPDOWN </w:instrText>
            </w:r>
            <w:r w:rsidR="007C3DCD">
              <w:fldChar w:fldCharType="separate"/>
            </w:r>
            <w:r>
              <w:fldChar w:fldCharType="end"/>
            </w:r>
          </w:p>
        </w:tc>
        <w:tc>
          <w:tcPr>
            <w:tcW w:w="3402" w:type="dxa"/>
          </w:tcPr>
          <w:p w14:paraId="0812BC54" w14:textId="66632283" w:rsidR="00F837ED" w:rsidRPr="004905E3" w:rsidRDefault="00F837ED" w:rsidP="004905E3">
            <w:pPr>
              <w:pStyle w:val="BodyCopy"/>
              <w:cnfStyle w:val="000000000000" w:firstRow="0" w:lastRow="0" w:firstColumn="0" w:lastColumn="0" w:oddVBand="0" w:evenVBand="0" w:oddHBand="0" w:evenHBand="0" w:firstRowFirstColumn="0" w:firstRowLastColumn="0" w:lastRowFirstColumn="0" w:lastRowLastColumn="0"/>
              <w:rPr>
                <w:i/>
              </w:rPr>
            </w:pPr>
            <w:r w:rsidRPr="004905E3">
              <w:rPr>
                <w:i/>
              </w:rPr>
              <w:fldChar w:fldCharType="begin">
                <w:ffData>
                  <w:name w:val="Text4"/>
                  <w:enabled/>
                  <w:calcOnExit w:val="0"/>
                  <w:textInput>
                    <w:default w:val="Replace with a short description"/>
                  </w:textInput>
                </w:ffData>
              </w:fldChar>
            </w:r>
            <w:r w:rsidRPr="004905E3">
              <w:rPr>
                <w:i/>
              </w:rPr>
              <w:instrText xml:space="preserve"> FORMTEXT </w:instrText>
            </w:r>
            <w:r w:rsidRPr="004905E3">
              <w:rPr>
                <w:i/>
              </w:rPr>
            </w:r>
            <w:r w:rsidRPr="004905E3">
              <w:rPr>
                <w:i/>
              </w:rPr>
              <w:fldChar w:fldCharType="separate"/>
            </w:r>
            <w:r w:rsidR="00B62107">
              <w:rPr>
                <w:i/>
                <w:noProof/>
              </w:rPr>
              <w:t>Replace with a short description</w:t>
            </w:r>
            <w:r w:rsidRPr="004905E3">
              <w:rPr>
                <w:i/>
              </w:rPr>
              <w:fldChar w:fldCharType="end"/>
            </w:r>
          </w:p>
        </w:tc>
      </w:tr>
      <w:tr w:rsidR="00F837ED" w14:paraId="6DD214BA" w14:textId="77777777" w:rsidTr="00612B31">
        <w:trPr>
          <w:cnfStyle w:val="000000100000" w:firstRow="0" w:lastRow="0" w:firstColumn="0" w:lastColumn="0" w:oddVBand="0" w:evenVBand="0" w:oddHBand="1" w:evenHBand="0" w:firstRowFirstColumn="0" w:firstRowLastColumn="0" w:lastRowFirstColumn="0" w:lastRowLastColumn="0"/>
          <w:trHeight w:val="845"/>
        </w:trPr>
        <w:tc>
          <w:tcPr>
            <w:cnfStyle w:val="001000000000" w:firstRow="0" w:lastRow="0" w:firstColumn="1" w:lastColumn="0" w:oddVBand="0" w:evenVBand="0" w:oddHBand="0" w:evenHBand="0" w:firstRowFirstColumn="0" w:firstRowLastColumn="0" w:lastRowFirstColumn="0" w:lastRowLastColumn="0"/>
            <w:tcW w:w="3002" w:type="dxa"/>
          </w:tcPr>
          <w:p w14:paraId="5EE1BC28" w14:textId="77777777" w:rsidR="00612B31" w:rsidRPr="00612B31" w:rsidRDefault="00F837ED" w:rsidP="00612B31">
            <w:pPr>
              <w:pStyle w:val="BVBodyCopy"/>
              <w:rPr>
                <w:b w:val="0"/>
              </w:rPr>
            </w:pPr>
            <w:r w:rsidRPr="00612B31">
              <w:rPr>
                <w:b w:val="0"/>
              </w:rPr>
              <w:t xml:space="preserve">Statistics </w:t>
            </w:r>
          </w:p>
          <w:p w14:paraId="214FFEC1" w14:textId="14FC2D24" w:rsidR="00F837ED" w:rsidRPr="00612B31" w:rsidRDefault="00612B31" w:rsidP="00612B31">
            <w:pPr>
              <w:pStyle w:val="BVBodyCopy"/>
            </w:pPr>
            <w:r w:rsidRPr="00612B31">
              <w:rPr>
                <w:b w:val="0"/>
              </w:rPr>
              <w:t>(ex: category / search pages)</w:t>
            </w:r>
          </w:p>
        </w:tc>
        <w:tc>
          <w:tcPr>
            <w:tcW w:w="2681" w:type="dxa"/>
          </w:tcPr>
          <w:p w14:paraId="14ECE8D0" w14:textId="2D69198B" w:rsidR="00F837ED" w:rsidRDefault="00536222" w:rsidP="004905E3">
            <w:pPr>
              <w:pStyle w:val="BVBodyCopy"/>
              <w:cnfStyle w:val="000000100000" w:firstRow="0" w:lastRow="0" w:firstColumn="0" w:lastColumn="0" w:oddVBand="0" w:evenVBand="0" w:oddHBand="1" w:evenHBand="0" w:firstRowFirstColumn="0" w:firstRowLastColumn="0" w:lastRowFirstColumn="0" w:lastRowLastColumn="0"/>
            </w:pPr>
            <w:r>
              <w:fldChar w:fldCharType="begin">
                <w:ffData>
                  <w:name w:val="Dropdown1"/>
                  <w:enabled/>
                  <w:calcOnExit w:val="0"/>
                  <w:ddList>
                    <w:listEntry w:val="Please select"/>
                    <w:listEntry w:val="N/A"/>
                    <w:listEntry w:val="Hosted UI"/>
                    <w:listEntry w:val="Conversations API"/>
                    <w:listEntry w:val="Data feed content export"/>
                    <w:listEntry w:val="Displayable Content Export"/>
                  </w:ddList>
                </w:ffData>
              </w:fldChar>
            </w:r>
            <w:r>
              <w:instrText xml:space="preserve"> FORMDROPDOWN </w:instrText>
            </w:r>
            <w:r w:rsidR="007C3DCD">
              <w:fldChar w:fldCharType="separate"/>
            </w:r>
            <w:r>
              <w:fldChar w:fldCharType="end"/>
            </w:r>
          </w:p>
        </w:tc>
        <w:tc>
          <w:tcPr>
            <w:tcW w:w="3402" w:type="dxa"/>
          </w:tcPr>
          <w:p w14:paraId="5FAC3DF7" w14:textId="55502A2A" w:rsidR="00F837ED" w:rsidRPr="004905E3" w:rsidRDefault="00F837ED" w:rsidP="004905E3">
            <w:pPr>
              <w:pStyle w:val="BVBodyCopy"/>
              <w:cnfStyle w:val="000000100000" w:firstRow="0" w:lastRow="0" w:firstColumn="0" w:lastColumn="0" w:oddVBand="0" w:evenVBand="0" w:oddHBand="1" w:evenHBand="0" w:firstRowFirstColumn="0" w:firstRowLastColumn="0" w:lastRowFirstColumn="0" w:lastRowLastColumn="0"/>
              <w:rPr>
                <w:i/>
              </w:rPr>
            </w:pPr>
            <w:r w:rsidRPr="004905E3">
              <w:rPr>
                <w:i/>
              </w:rPr>
              <w:fldChar w:fldCharType="begin">
                <w:ffData>
                  <w:name w:val="Text4"/>
                  <w:enabled/>
                  <w:calcOnExit w:val="0"/>
                  <w:textInput>
                    <w:default w:val="Replace with a short description"/>
                  </w:textInput>
                </w:ffData>
              </w:fldChar>
            </w:r>
            <w:r w:rsidRPr="004905E3">
              <w:rPr>
                <w:i/>
              </w:rPr>
              <w:instrText xml:space="preserve"> FORMTEXT </w:instrText>
            </w:r>
            <w:r w:rsidRPr="004905E3">
              <w:rPr>
                <w:i/>
              </w:rPr>
            </w:r>
            <w:r w:rsidRPr="004905E3">
              <w:rPr>
                <w:i/>
              </w:rPr>
              <w:fldChar w:fldCharType="separate"/>
            </w:r>
            <w:r w:rsidR="00B62107">
              <w:rPr>
                <w:i/>
                <w:noProof/>
              </w:rPr>
              <w:t>Replace with a short description</w:t>
            </w:r>
            <w:r w:rsidRPr="004905E3">
              <w:rPr>
                <w:i/>
              </w:rPr>
              <w:fldChar w:fldCharType="end"/>
            </w:r>
          </w:p>
        </w:tc>
      </w:tr>
      <w:tr w:rsidR="00F837ED" w14:paraId="67B5D486" w14:textId="77777777" w:rsidTr="00612B31">
        <w:trPr>
          <w:trHeight w:val="440"/>
        </w:trPr>
        <w:tc>
          <w:tcPr>
            <w:cnfStyle w:val="001000000000" w:firstRow="0" w:lastRow="0" w:firstColumn="1" w:lastColumn="0" w:oddVBand="0" w:evenVBand="0" w:oddHBand="0" w:evenHBand="0" w:firstRowFirstColumn="0" w:firstRowLastColumn="0" w:lastRowFirstColumn="0" w:lastRowLastColumn="0"/>
            <w:tcW w:w="3002" w:type="dxa"/>
          </w:tcPr>
          <w:p w14:paraId="2F722845" w14:textId="53385227" w:rsidR="00F837ED" w:rsidRPr="00612B31" w:rsidRDefault="000F273D" w:rsidP="004905E3">
            <w:pPr>
              <w:pStyle w:val="BVBodyCopy"/>
              <w:rPr>
                <w:b w:val="0"/>
              </w:rPr>
            </w:pPr>
            <w:r w:rsidRPr="00C7748B">
              <w:rPr>
                <w:i/>
              </w:rPr>
              <w:fldChar w:fldCharType="begin">
                <w:ffData>
                  <w:name w:val="Text14"/>
                  <w:enabled/>
                  <w:calcOnExit w:val="0"/>
                  <w:textInput>
                    <w:default w:val="Other"/>
                  </w:textInput>
                </w:ffData>
              </w:fldChar>
            </w:r>
            <w:bookmarkStart w:id="11" w:name="Text14"/>
            <w:r w:rsidRPr="00C7748B">
              <w:rPr>
                <w:b w:val="0"/>
                <w:i/>
              </w:rPr>
              <w:instrText xml:space="preserve"> FORMTEXT </w:instrText>
            </w:r>
            <w:r w:rsidRPr="00C7748B">
              <w:rPr>
                <w:i/>
              </w:rPr>
            </w:r>
            <w:r w:rsidRPr="00C7748B">
              <w:rPr>
                <w:i/>
              </w:rPr>
              <w:fldChar w:fldCharType="separate"/>
            </w:r>
            <w:r w:rsidR="00B62107">
              <w:rPr>
                <w:i/>
                <w:noProof/>
              </w:rPr>
              <w:t>Other</w:t>
            </w:r>
            <w:r w:rsidRPr="00C7748B">
              <w:rPr>
                <w:i/>
              </w:rPr>
              <w:fldChar w:fldCharType="end"/>
            </w:r>
            <w:bookmarkEnd w:id="11"/>
          </w:p>
        </w:tc>
        <w:tc>
          <w:tcPr>
            <w:tcW w:w="2681" w:type="dxa"/>
          </w:tcPr>
          <w:p w14:paraId="497FACEB" w14:textId="5C9C467B" w:rsidR="00F837ED" w:rsidRDefault="00536222" w:rsidP="004905E3">
            <w:pPr>
              <w:pStyle w:val="BVBodyCopy"/>
              <w:cnfStyle w:val="000000000000" w:firstRow="0" w:lastRow="0" w:firstColumn="0" w:lastColumn="0" w:oddVBand="0" w:evenVBand="0" w:oddHBand="0" w:evenHBand="0" w:firstRowFirstColumn="0" w:firstRowLastColumn="0" w:lastRowFirstColumn="0" w:lastRowLastColumn="0"/>
            </w:pPr>
            <w:r>
              <w:fldChar w:fldCharType="begin">
                <w:ffData>
                  <w:name w:val="Dropdown1"/>
                  <w:enabled/>
                  <w:calcOnExit w:val="0"/>
                  <w:ddList>
                    <w:listEntry w:val="Please select"/>
                    <w:listEntry w:val="N/A"/>
                    <w:listEntry w:val="Hosted UI"/>
                    <w:listEntry w:val="Conversations API"/>
                    <w:listEntry w:val="Data feed content export"/>
                    <w:listEntry w:val="Displayable Content Export"/>
                  </w:ddList>
                </w:ffData>
              </w:fldChar>
            </w:r>
            <w:r>
              <w:instrText xml:space="preserve"> FORMDROPDOWN </w:instrText>
            </w:r>
            <w:r w:rsidR="007C3DCD">
              <w:fldChar w:fldCharType="separate"/>
            </w:r>
            <w:r>
              <w:fldChar w:fldCharType="end"/>
            </w:r>
          </w:p>
        </w:tc>
        <w:tc>
          <w:tcPr>
            <w:tcW w:w="3402" w:type="dxa"/>
          </w:tcPr>
          <w:p w14:paraId="421982A5" w14:textId="1084AC74" w:rsidR="00F837ED" w:rsidRPr="004905E3" w:rsidRDefault="00F837ED" w:rsidP="004905E3">
            <w:pPr>
              <w:pStyle w:val="BVBodyCopy"/>
              <w:cnfStyle w:val="000000000000" w:firstRow="0" w:lastRow="0" w:firstColumn="0" w:lastColumn="0" w:oddVBand="0" w:evenVBand="0" w:oddHBand="0" w:evenHBand="0" w:firstRowFirstColumn="0" w:firstRowLastColumn="0" w:lastRowFirstColumn="0" w:lastRowLastColumn="0"/>
              <w:rPr>
                <w:i/>
              </w:rPr>
            </w:pPr>
            <w:r w:rsidRPr="004905E3">
              <w:rPr>
                <w:i/>
              </w:rPr>
              <w:fldChar w:fldCharType="begin">
                <w:ffData>
                  <w:name w:val="Text4"/>
                  <w:enabled/>
                  <w:calcOnExit w:val="0"/>
                  <w:textInput>
                    <w:default w:val="Replace with a short description"/>
                  </w:textInput>
                </w:ffData>
              </w:fldChar>
            </w:r>
            <w:r w:rsidRPr="004905E3">
              <w:rPr>
                <w:i/>
              </w:rPr>
              <w:instrText xml:space="preserve"> FORMTEXT </w:instrText>
            </w:r>
            <w:r w:rsidRPr="004905E3">
              <w:rPr>
                <w:i/>
              </w:rPr>
            </w:r>
            <w:r w:rsidRPr="004905E3">
              <w:rPr>
                <w:i/>
              </w:rPr>
              <w:fldChar w:fldCharType="separate"/>
            </w:r>
            <w:r w:rsidR="00B62107">
              <w:rPr>
                <w:i/>
                <w:noProof/>
              </w:rPr>
              <w:t>Replace with a short description</w:t>
            </w:r>
            <w:r w:rsidRPr="004905E3">
              <w:rPr>
                <w:i/>
              </w:rPr>
              <w:fldChar w:fldCharType="end"/>
            </w:r>
          </w:p>
        </w:tc>
      </w:tr>
    </w:tbl>
    <w:p w14:paraId="785ACFFC" w14:textId="77777777" w:rsidR="00C91A78" w:rsidRDefault="00C91A78" w:rsidP="00C91A78">
      <w:pPr>
        <w:pStyle w:val="BVBodyCopy"/>
        <w:spacing w:after="0" w:line="240" w:lineRule="auto"/>
        <w:rPr>
          <w:b/>
        </w:rPr>
      </w:pPr>
    </w:p>
    <w:p w14:paraId="5322C7E0" w14:textId="77777777" w:rsidR="00C91A78" w:rsidRPr="00C91A78" w:rsidRDefault="00C91A78" w:rsidP="00C91A78">
      <w:pPr>
        <w:pStyle w:val="BVBodyCopy"/>
        <w:spacing w:after="0" w:line="240" w:lineRule="auto"/>
        <w:rPr>
          <w:b/>
        </w:rPr>
      </w:pPr>
      <w:r w:rsidRPr="00C91A78">
        <w:rPr>
          <w:b/>
        </w:rPr>
        <w:t>Related information</w:t>
      </w:r>
    </w:p>
    <w:p w14:paraId="759AEA7E" w14:textId="1DAF138F" w:rsidR="00C91A78" w:rsidRPr="00B80E59" w:rsidRDefault="007C3DCD" w:rsidP="00C91A78">
      <w:pPr>
        <w:pStyle w:val="ListParagraph"/>
        <w:numPr>
          <w:ilvl w:val="0"/>
          <w:numId w:val="21"/>
        </w:numPr>
        <w:rPr>
          <w:rStyle w:val="Hyperlink"/>
        </w:rPr>
      </w:pPr>
      <w:hyperlink r:id="rId12" w:history="1">
        <w:r w:rsidR="00536222" w:rsidRPr="00B80E59">
          <w:rPr>
            <w:rStyle w:val="Hyperlink"/>
          </w:rPr>
          <w:t>https://developer.bazaarvoice.com/hosted-ui</w:t>
        </w:r>
      </w:hyperlink>
    </w:p>
    <w:p w14:paraId="272C6256" w14:textId="6A414AA8" w:rsidR="00536222" w:rsidRPr="00B80E59" w:rsidRDefault="007C3DCD" w:rsidP="00C91A78">
      <w:pPr>
        <w:pStyle w:val="ListParagraph"/>
        <w:numPr>
          <w:ilvl w:val="0"/>
          <w:numId w:val="21"/>
        </w:numPr>
        <w:rPr>
          <w:rStyle w:val="Hyperlink"/>
        </w:rPr>
      </w:pPr>
      <w:hyperlink r:id="rId13" w:history="1">
        <w:r w:rsidR="00536222" w:rsidRPr="00B80E59">
          <w:rPr>
            <w:rStyle w:val="Hyperlink"/>
          </w:rPr>
          <w:t>https://developer.bazaarvoice.com/conversations-api</w:t>
        </w:r>
      </w:hyperlink>
    </w:p>
    <w:p w14:paraId="4A029521" w14:textId="572AF33E" w:rsidR="00536222" w:rsidRPr="00B80E59" w:rsidRDefault="00536222" w:rsidP="00C91A78">
      <w:pPr>
        <w:pStyle w:val="ListParagraph"/>
        <w:numPr>
          <w:ilvl w:val="0"/>
          <w:numId w:val="21"/>
        </w:numPr>
        <w:rPr>
          <w:rStyle w:val="Hyperlink"/>
        </w:rPr>
      </w:pPr>
      <w:r w:rsidRPr="00B80E59">
        <w:rPr>
          <w:rStyle w:val="Hyperlink"/>
        </w:rPr>
        <w:t>https://developer.bazaarvoice.com/displayable-content-export</w:t>
      </w:r>
    </w:p>
    <w:p w14:paraId="6CFD6FA4" w14:textId="7FCFE6DD" w:rsidR="00E753C4" w:rsidRPr="00B80E59" w:rsidRDefault="00536222" w:rsidP="00561154">
      <w:pPr>
        <w:pStyle w:val="ListParagraph"/>
        <w:numPr>
          <w:ilvl w:val="0"/>
          <w:numId w:val="21"/>
        </w:numPr>
        <w:rPr>
          <w:rStyle w:val="Hyperlink"/>
        </w:rPr>
      </w:pPr>
      <w:r w:rsidRPr="00B80E59">
        <w:rPr>
          <w:rStyle w:val="Hyperlink"/>
        </w:rPr>
        <w:t>https://knowledge.bazaarvoice.com/wp-content/conversations/en_US/Display/content_exports.html</w:t>
      </w:r>
    </w:p>
    <w:p w14:paraId="385241F8" w14:textId="4646F0EA" w:rsidR="00561154" w:rsidRDefault="00E753C4" w:rsidP="00561154">
      <w:pPr>
        <w:pStyle w:val="Heading3"/>
      </w:pPr>
      <w:r>
        <w:rPr>
          <w:noProof/>
        </w:rPr>
        <mc:AlternateContent>
          <mc:Choice Requires="wps">
            <w:drawing>
              <wp:anchor distT="0" distB="0" distL="114300" distR="114300" simplePos="0" relativeHeight="252465152" behindDoc="0" locked="0" layoutInCell="1" allowOverlap="1" wp14:anchorId="5E5B99C8" wp14:editId="3C38FBD3">
                <wp:simplePos x="0" y="0"/>
                <wp:positionH relativeFrom="column">
                  <wp:posOffset>4890770</wp:posOffset>
                </wp:positionH>
                <wp:positionV relativeFrom="paragraph">
                  <wp:posOffset>328295</wp:posOffset>
                </wp:positionV>
                <wp:extent cx="1517015" cy="551815"/>
                <wp:effectExtent l="0" t="0" r="0" b="6985"/>
                <wp:wrapSquare wrapText="bothSides"/>
                <wp:docPr id="6" name="Text Box 6"/>
                <wp:cNvGraphicFramePr/>
                <a:graphic xmlns:a="http://schemas.openxmlformats.org/drawingml/2006/main">
                  <a:graphicData uri="http://schemas.microsoft.com/office/word/2010/wordprocessingShape">
                    <wps:wsp>
                      <wps:cNvSpPr txBox="1"/>
                      <wps:spPr>
                        <a:xfrm>
                          <a:off x="0" y="0"/>
                          <a:ext cx="1517015" cy="5518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185C7D5" w14:textId="3E84BD68" w:rsidR="009124F5" w:rsidRDefault="009124F5" w:rsidP="00E753C4">
                            <w:pPr>
                              <w:spacing w:after="0" w:line="240" w:lineRule="auto"/>
                              <w:rPr>
                                <w:b/>
                                <w:i/>
                                <w:color w:val="B2B2B2" w:themeColor="accent2"/>
                              </w:rPr>
                            </w:pPr>
                            <w:r w:rsidRPr="00203143">
                              <w:rPr>
                                <w:b/>
                                <w:i/>
                                <w:color w:val="B2B2B2" w:themeColor="accent2"/>
                              </w:rPr>
                              <w:t xml:space="preserve">Effort: </w:t>
                            </w:r>
                            <w:r w:rsidRPr="00612B31">
                              <w:rPr>
                                <w:b/>
                                <w:i/>
                                <w:color w:val="92D050"/>
                              </w:rPr>
                              <w:t>Low</w:t>
                            </w:r>
                          </w:p>
                          <w:p w14:paraId="74500247" w14:textId="77777777" w:rsidR="009124F5" w:rsidRPr="00203143" w:rsidRDefault="009124F5" w:rsidP="00E753C4">
                            <w:pPr>
                              <w:rPr>
                                <w:b/>
                                <w:i/>
                                <w:color w:val="B2B2B2" w:themeColor="accent2"/>
                              </w:rPr>
                            </w:pPr>
                            <w:r w:rsidRPr="00203143">
                              <w:rPr>
                                <w:b/>
                                <w:i/>
                                <w:color w:val="B2B2B2" w:themeColor="accent2"/>
                              </w:rPr>
                              <w:t>Skillset: Technical</w:t>
                            </w:r>
                          </w:p>
                          <w:p w14:paraId="3C745E12" w14:textId="77777777" w:rsidR="009124F5" w:rsidRDefault="009124F5" w:rsidP="00E753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5B99C8" id="_x0000_t202" coordsize="21600,21600" o:spt="202" path="m0,0l0,21600,21600,21600,21600,0xe">
                <v:stroke joinstyle="miter"/>
                <v:path gradientshapeok="t" o:connecttype="rect"/>
              </v:shapetype>
              <v:shape id="Text Box 6" o:spid="_x0000_s1026" type="#_x0000_t202" style="position:absolute;margin-left:385.1pt;margin-top:25.85pt;width:119.45pt;height:43.45pt;z-index:25246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" filled="f" stroked="f">
                <v:textbox>
                  <w:txbxContent>
                    <w:p w14:paraId="3185C7D5" w14:textId="3E84BD68" w:rsidR="009124F5" w:rsidRDefault="009124F5" w:rsidP="00E753C4">
                      <w:pPr>
                        <w:spacing w:after="0" w:line="240" w:lineRule="auto"/>
                        <w:rPr>
                          <w:b/>
                          <w:i/>
                          <w:color w:val="B2B2B2" w:themeColor="accent2"/>
                        </w:rPr>
                      </w:pPr>
                      <w:r w:rsidRPr="00203143">
                        <w:rPr>
                          <w:b/>
                          <w:i/>
                          <w:color w:val="B2B2B2" w:themeColor="accent2"/>
                        </w:rPr>
                        <w:t xml:space="preserve">Effort: </w:t>
                      </w:r>
                      <w:r w:rsidRPr="00612B31">
                        <w:rPr>
                          <w:b/>
                          <w:i/>
                          <w:color w:val="92D050"/>
                        </w:rPr>
                        <w:t>Low</w:t>
                      </w:r>
                    </w:p>
                    <w:p w14:paraId="74500247" w14:textId="77777777" w:rsidR="009124F5" w:rsidRPr="00203143" w:rsidRDefault="009124F5" w:rsidP="00E753C4">
                      <w:pPr>
                        <w:rPr>
                          <w:b/>
                          <w:i/>
                          <w:color w:val="B2B2B2" w:themeColor="accent2"/>
                        </w:rPr>
                      </w:pPr>
                      <w:r w:rsidRPr="00203143">
                        <w:rPr>
                          <w:b/>
                          <w:i/>
                          <w:color w:val="B2B2B2" w:themeColor="accent2"/>
                        </w:rPr>
                        <w:t>Skillset: Technical</w:t>
                      </w:r>
                    </w:p>
                    <w:p w14:paraId="3C745E12" w14:textId="77777777" w:rsidR="009124F5" w:rsidRDefault="009124F5" w:rsidP="00E753C4"/>
                  </w:txbxContent>
                </v:textbox>
                <w10:wrap type="square"/>
              </v:shape>
            </w:pict>
          </mc:Fallback>
        </mc:AlternateContent>
      </w:r>
      <w:r w:rsidR="008150E2" w:rsidRPr="00911F65">
        <w:t>Usage estimate</w:t>
      </w:r>
    </w:p>
    <w:p w14:paraId="32930884" w14:textId="755FF009" w:rsidR="008150E2" w:rsidRDefault="008150E2" w:rsidP="00561154">
      <w:pPr>
        <w:pStyle w:val="BVBodyCopy"/>
      </w:pPr>
      <w:r>
        <w:t xml:space="preserve">Conversations API keys have a default rate limit of </w:t>
      </w:r>
      <w:r w:rsidR="00CD7089">
        <w:t>2,500 request per minute (5</w:t>
      </w:r>
      <w:r>
        <w:t>,000 during November-December). Will this rate limit meet your needs?</w:t>
      </w:r>
    </w:p>
    <w:p w14:paraId="05E39DD7" w14:textId="7D6C6A95" w:rsidR="008150E2" w:rsidRPr="00561CF6" w:rsidRDefault="008150E2" w:rsidP="00561CF6">
      <w:pPr>
        <w:pStyle w:val="BVBodyCopy"/>
        <w:rPr>
          <w:i/>
        </w:rPr>
      </w:pPr>
      <w:r w:rsidRPr="00561CF6">
        <w:rPr>
          <w:i/>
        </w:rPr>
        <w:fldChar w:fldCharType="begin">
          <w:ffData>
            <w:name w:val="Text5"/>
            <w:enabled/>
            <w:calcOnExit w:val="0"/>
            <w:textInput>
              <w:default w:val="Replace with Yes/No. If No, please explain."/>
            </w:textInput>
          </w:ffData>
        </w:fldChar>
      </w:r>
      <w:bookmarkStart w:id="12" w:name="Text5"/>
      <w:r w:rsidRPr="00561CF6">
        <w:rPr>
          <w:i/>
        </w:rPr>
        <w:instrText xml:space="preserve"> FORMTEXT </w:instrText>
      </w:r>
      <w:r w:rsidRPr="00561CF6">
        <w:rPr>
          <w:i/>
        </w:rPr>
      </w:r>
      <w:r w:rsidRPr="00561CF6">
        <w:rPr>
          <w:i/>
        </w:rPr>
        <w:fldChar w:fldCharType="separate"/>
      </w:r>
      <w:r w:rsidR="00B62107">
        <w:rPr>
          <w:i/>
          <w:noProof/>
        </w:rPr>
        <w:t>Replace with Yes/No. If No, please explain.</w:t>
      </w:r>
      <w:r w:rsidRPr="00561CF6">
        <w:rPr>
          <w:i/>
        </w:rPr>
        <w:fldChar w:fldCharType="end"/>
      </w:r>
      <w:bookmarkEnd w:id="12"/>
    </w:p>
    <w:p w14:paraId="1DF4BC6F" w14:textId="77777777" w:rsidR="00C91A78" w:rsidRPr="00C91A78" w:rsidRDefault="00C91A78" w:rsidP="00C91A78">
      <w:pPr>
        <w:pStyle w:val="BVBodyCopy"/>
        <w:spacing w:after="0" w:line="240" w:lineRule="auto"/>
        <w:rPr>
          <w:b/>
        </w:rPr>
      </w:pPr>
      <w:r w:rsidRPr="00C91A78">
        <w:rPr>
          <w:b/>
        </w:rPr>
        <w:t>Related information</w:t>
      </w:r>
    </w:p>
    <w:p w14:paraId="27FC604A" w14:textId="4A623A95" w:rsidR="00C91A78" w:rsidRPr="00B80E59" w:rsidRDefault="00C91A78" w:rsidP="00C91A78">
      <w:pPr>
        <w:pStyle w:val="ListParagraph"/>
        <w:numPr>
          <w:ilvl w:val="0"/>
          <w:numId w:val="21"/>
        </w:numPr>
        <w:rPr>
          <w:rStyle w:val="Hyperlink"/>
        </w:rPr>
      </w:pPr>
      <w:r w:rsidRPr="00B80E59">
        <w:rPr>
          <w:rStyle w:val="Hyperlink"/>
        </w:rPr>
        <w:t>https://developer.bazaarvoice.com/conversations-api/tutorials/api-rate-limit</w:t>
      </w:r>
    </w:p>
    <w:p w14:paraId="79598B64" w14:textId="356E510D" w:rsidR="008150E2" w:rsidRDefault="007B67D8" w:rsidP="00561154">
      <w:pPr>
        <w:pStyle w:val="Heading3"/>
      </w:pPr>
      <w:r>
        <w:rPr>
          <w:noProof/>
        </w:rPr>
        <w:lastRenderedPageBreak/>
        <mc:AlternateContent>
          <mc:Choice Requires="wps">
            <w:drawing>
              <wp:anchor distT="0" distB="0" distL="114300" distR="114300" simplePos="0" relativeHeight="252461056" behindDoc="0" locked="0" layoutInCell="1" allowOverlap="1" wp14:anchorId="04395E00" wp14:editId="09EFEEAE">
                <wp:simplePos x="0" y="0"/>
                <wp:positionH relativeFrom="column">
                  <wp:posOffset>4890770</wp:posOffset>
                </wp:positionH>
                <wp:positionV relativeFrom="paragraph">
                  <wp:posOffset>313690</wp:posOffset>
                </wp:positionV>
                <wp:extent cx="1517015" cy="576580"/>
                <wp:effectExtent l="0" t="0" r="0" b="7620"/>
                <wp:wrapSquare wrapText="bothSides"/>
                <wp:docPr id="1" name="Text Box 1"/>
                <wp:cNvGraphicFramePr/>
                <a:graphic xmlns:a="http://schemas.openxmlformats.org/drawingml/2006/main">
                  <a:graphicData uri="http://schemas.microsoft.com/office/word/2010/wordprocessingShape">
                    <wps:wsp>
                      <wps:cNvSpPr txBox="1"/>
                      <wps:spPr>
                        <a:xfrm>
                          <a:off x="0" y="0"/>
                          <a:ext cx="1517015" cy="5765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E8B60C4" w14:textId="04A0D28F" w:rsidR="009124F5" w:rsidRDefault="009124F5" w:rsidP="007B67D8">
                            <w:pPr>
                              <w:spacing w:after="0" w:line="240" w:lineRule="auto"/>
                              <w:rPr>
                                <w:b/>
                                <w:i/>
                                <w:color w:val="B2B2B2" w:themeColor="accent2"/>
                              </w:rPr>
                            </w:pPr>
                            <w:r w:rsidRPr="00203143">
                              <w:rPr>
                                <w:b/>
                                <w:i/>
                                <w:color w:val="B2B2B2" w:themeColor="accent2"/>
                              </w:rPr>
                              <w:t xml:space="preserve">Effort: </w:t>
                            </w:r>
                            <w:r w:rsidRPr="00612B31">
                              <w:rPr>
                                <w:b/>
                                <w:i/>
                                <w:color w:val="92D050"/>
                              </w:rPr>
                              <w:t>Low</w:t>
                            </w:r>
                          </w:p>
                          <w:p w14:paraId="040C172C" w14:textId="77777777" w:rsidR="009124F5" w:rsidRPr="00203143" w:rsidRDefault="009124F5" w:rsidP="007B67D8">
                            <w:pPr>
                              <w:rPr>
                                <w:b/>
                                <w:i/>
                                <w:color w:val="B2B2B2" w:themeColor="accent2"/>
                              </w:rPr>
                            </w:pPr>
                            <w:r w:rsidRPr="00203143">
                              <w:rPr>
                                <w:b/>
                                <w:i/>
                                <w:color w:val="B2B2B2" w:themeColor="accent2"/>
                              </w:rPr>
                              <w:t>Skillset: Technical</w:t>
                            </w:r>
                          </w:p>
                          <w:p w14:paraId="6465F5E9" w14:textId="77777777" w:rsidR="009124F5" w:rsidRDefault="009124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395E00" id="Text Box 1" o:spid="_x0000_s1027" type="#_x0000_t202" style="position:absolute;margin-left:385.1pt;margin-top:24.7pt;width:119.45pt;height:45.4pt;z-index:25246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" filled="f" stroked="f">
                <v:textbox>
                  <w:txbxContent>
                    <w:p w14:paraId="3E8B60C4" w14:textId="04A0D28F" w:rsidR="009124F5" w:rsidRDefault="009124F5" w:rsidP="007B67D8">
                      <w:pPr>
                        <w:spacing w:after="0" w:line="240" w:lineRule="auto"/>
                        <w:rPr>
                          <w:b/>
                          <w:i/>
                          <w:color w:val="B2B2B2" w:themeColor="accent2"/>
                        </w:rPr>
                      </w:pPr>
                      <w:r w:rsidRPr="00203143">
                        <w:rPr>
                          <w:b/>
                          <w:i/>
                          <w:color w:val="B2B2B2" w:themeColor="accent2"/>
                        </w:rPr>
                        <w:t xml:space="preserve">Effort: </w:t>
                      </w:r>
                      <w:r w:rsidRPr="00612B31">
                        <w:rPr>
                          <w:b/>
                          <w:i/>
                          <w:color w:val="92D050"/>
                        </w:rPr>
                        <w:t>Low</w:t>
                      </w:r>
                    </w:p>
                    <w:p w14:paraId="040C172C" w14:textId="77777777" w:rsidR="009124F5" w:rsidRPr="00203143" w:rsidRDefault="009124F5" w:rsidP="007B67D8">
                      <w:pPr>
                        <w:rPr>
                          <w:b/>
                          <w:i/>
                          <w:color w:val="B2B2B2" w:themeColor="accent2"/>
                        </w:rPr>
                      </w:pPr>
                      <w:r w:rsidRPr="00203143">
                        <w:rPr>
                          <w:b/>
                          <w:i/>
                          <w:color w:val="B2B2B2" w:themeColor="accent2"/>
                        </w:rPr>
                        <w:t>Skillset: Technical</w:t>
                      </w:r>
                    </w:p>
                    <w:p w14:paraId="6465F5E9" w14:textId="77777777" w:rsidR="009124F5" w:rsidRDefault="009124F5"/>
                  </w:txbxContent>
                </v:textbox>
                <w10:wrap type="square"/>
              </v:shape>
            </w:pict>
          </mc:Fallback>
        </mc:AlternateContent>
      </w:r>
      <w:r w:rsidR="00561154">
        <w:t>P</w:t>
      </w:r>
      <w:r w:rsidR="008150E2" w:rsidRPr="00911F65">
        <w:t>lan to notify Bazaarv</w:t>
      </w:r>
      <w:r w:rsidR="00561154">
        <w:t>oice of expected traffic spike</w:t>
      </w:r>
      <w:r w:rsidR="00D44851">
        <w:t>s</w:t>
      </w:r>
    </w:p>
    <w:p w14:paraId="09D325B5" w14:textId="723422D2" w:rsidR="008150E2" w:rsidRDefault="008150E2" w:rsidP="00561154">
      <w:pPr>
        <w:pStyle w:val="BVBodyCopy"/>
      </w:pPr>
      <w:r w:rsidRPr="008150E2">
        <w:t>You must notify Bazaarvoice at least two weeks in advance if you reasonably expect your monthly API usage to triple compared to the previous month.</w:t>
      </w:r>
    </w:p>
    <w:p w14:paraId="047512CB" w14:textId="1A5EB86F" w:rsidR="0024645D" w:rsidRPr="00561CF6" w:rsidRDefault="0024645D" w:rsidP="00561CF6">
      <w:pPr>
        <w:pStyle w:val="BVBodyCopy"/>
        <w:rPr>
          <w:i/>
        </w:rPr>
      </w:pPr>
      <w:r w:rsidRPr="00561CF6">
        <w:rPr>
          <w:i/>
        </w:rPr>
        <w:fldChar w:fldCharType="begin">
          <w:ffData>
            <w:name w:val="Text13"/>
            <w:enabled/>
            <w:calcOnExit w:val="0"/>
            <w:textInput>
              <w:default w:val="Replace with a short description of your plan to meet this requirement"/>
            </w:textInput>
          </w:ffData>
        </w:fldChar>
      </w:r>
      <w:r w:rsidRPr="00561CF6">
        <w:rPr>
          <w:i/>
        </w:rPr>
        <w:instrText xml:space="preserve"> FORMTEXT </w:instrText>
      </w:r>
      <w:r w:rsidRPr="00561CF6">
        <w:rPr>
          <w:i/>
        </w:rPr>
      </w:r>
      <w:r w:rsidRPr="00561CF6">
        <w:rPr>
          <w:i/>
        </w:rPr>
        <w:fldChar w:fldCharType="separate"/>
      </w:r>
      <w:r w:rsidR="00B62107">
        <w:rPr>
          <w:i/>
          <w:noProof/>
        </w:rPr>
        <w:t>Replace with a short description of your plan to meet this requirement</w:t>
      </w:r>
      <w:r w:rsidRPr="00561CF6">
        <w:rPr>
          <w:i/>
        </w:rPr>
        <w:fldChar w:fldCharType="end"/>
      </w:r>
    </w:p>
    <w:p w14:paraId="3C548BBB" w14:textId="267DA720" w:rsidR="00826704" w:rsidRDefault="00604196" w:rsidP="00561154">
      <w:pPr>
        <w:pStyle w:val="Heading3"/>
      </w:pPr>
      <w:r>
        <w:rPr>
          <w:noProof/>
        </w:rPr>
        <mc:AlternateContent>
          <mc:Choice Requires="wps">
            <w:drawing>
              <wp:anchor distT="0" distB="0" distL="114300" distR="114300" simplePos="0" relativeHeight="252463104" behindDoc="0" locked="0" layoutInCell="1" allowOverlap="1" wp14:anchorId="7FA519C3" wp14:editId="009E8886">
                <wp:simplePos x="0" y="0"/>
                <wp:positionH relativeFrom="column">
                  <wp:posOffset>4891405</wp:posOffset>
                </wp:positionH>
                <wp:positionV relativeFrom="paragraph">
                  <wp:posOffset>325755</wp:posOffset>
                </wp:positionV>
                <wp:extent cx="1517015" cy="576580"/>
                <wp:effectExtent l="0" t="0" r="0" b="7620"/>
                <wp:wrapSquare wrapText="bothSides"/>
                <wp:docPr id="3" name="Text Box 3"/>
                <wp:cNvGraphicFramePr/>
                <a:graphic xmlns:a="http://schemas.openxmlformats.org/drawingml/2006/main">
                  <a:graphicData uri="http://schemas.microsoft.com/office/word/2010/wordprocessingShape">
                    <wps:wsp>
                      <wps:cNvSpPr txBox="1"/>
                      <wps:spPr>
                        <a:xfrm>
                          <a:off x="0" y="0"/>
                          <a:ext cx="1517015" cy="5765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3C0B99" w14:textId="77777777" w:rsidR="009124F5" w:rsidRDefault="009124F5" w:rsidP="00604196">
                            <w:pPr>
                              <w:spacing w:after="0" w:line="240" w:lineRule="auto"/>
                              <w:rPr>
                                <w:b/>
                                <w:i/>
                                <w:color w:val="B2B2B2" w:themeColor="accent2"/>
                              </w:rPr>
                            </w:pPr>
                            <w:r w:rsidRPr="00203143">
                              <w:rPr>
                                <w:b/>
                                <w:i/>
                                <w:color w:val="B2B2B2" w:themeColor="accent2"/>
                              </w:rPr>
                              <w:t xml:space="preserve">Effort: </w:t>
                            </w:r>
                            <w:r w:rsidRPr="00203143">
                              <w:rPr>
                                <w:b/>
                                <w:i/>
                                <w:color w:val="FFC000"/>
                              </w:rPr>
                              <w:t>Medium</w:t>
                            </w:r>
                          </w:p>
                          <w:p w14:paraId="5B95B9FB" w14:textId="48C111BD" w:rsidR="009124F5" w:rsidRPr="00203143" w:rsidRDefault="009124F5" w:rsidP="00604196">
                            <w:pPr>
                              <w:rPr>
                                <w:b/>
                                <w:i/>
                                <w:color w:val="B2B2B2" w:themeColor="accent2"/>
                              </w:rPr>
                            </w:pPr>
                            <w:r w:rsidRPr="00203143">
                              <w:rPr>
                                <w:b/>
                                <w:i/>
                                <w:color w:val="B2B2B2" w:themeColor="accent2"/>
                              </w:rPr>
                              <w:t xml:space="preserve">Skillset: </w:t>
                            </w:r>
                            <w:r>
                              <w:rPr>
                                <w:b/>
                                <w:i/>
                                <w:color w:val="B2B2B2" w:themeColor="accent2"/>
                              </w:rPr>
                              <w:t>Legal</w:t>
                            </w:r>
                          </w:p>
                          <w:p w14:paraId="1A0CC460" w14:textId="77777777" w:rsidR="009124F5" w:rsidRDefault="009124F5" w:rsidP="0060419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A519C3" id="Text Box 3" o:spid="_x0000_s1028" type="#_x0000_t202" style="position:absolute;margin-left:385.15pt;margin-top:25.65pt;width:119.45pt;height:45.4pt;z-index:25246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" filled="f" stroked="f">
                <v:textbox>
                  <w:txbxContent>
                    <w:p w14:paraId="353C0B99" w14:textId="77777777" w:rsidR="009124F5" w:rsidRDefault="009124F5" w:rsidP="00604196">
                      <w:pPr>
                        <w:spacing w:after="0" w:line="240" w:lineRule="auto"/>
                        <w:rPr>
                          <w:b/>
                          <w:i/>
                          <w:color w:val="B2B2B2" w:themeColor="accent2"/>
                        </w:rPr>
                      </w:pPr>
                      <w:r w:rsidRPr="00203143">
                        <w:rPr>
                          <w:b/>
                          <w:i/>
                          <w:color w:val="B2B2B2" w:themeColor="accent2"/>
                        </w:rPr>
                        <w:t xml:space="preserve">Effort: </w:t>
                      </w:r>
                      <w:r w:rsidRPr="00203143">
                        <w:rPr>
                          <w:b/>
                          <w:i/>
                          <w:color w:val="FFC000"/>
                        </w:rPr>
                        <w:t>Medium</w:t>
                      </w:r>
                    </w:p>
                    <w:p w14:paraId="5B95B9FB" w14:textId="48C111BD" w:rsidR="009124F5" w:rsidRPr="00203143" w:rsidRDefault="009124F5" w:rsidP="00604196">
                      <w:pPr>
                        <w:rPr>
                          <w:b/>
                          <w:i/>
                          <w:color w:val="B2B2B2" w:themeColor="accent2"/>
                        </w:rPr>
                      </w:pPr>
                      <w:r w:rsidRPr="00203143">
                        <w:rPr>
                          <w:b/>
                          <w:i/>
                          <w:color w:val="B2B2B2" w:themeColor="accent2"/>
                        </w:rPr>
                        <w:t xml:space="preserve">Skillset: </w:t>
                      </w:r>
                      <w:r>
                        <w:rPr>
                          <w:b/>
                          <w:i/>
                          <w:color w:val="B2B2B2" w:themeColor="accent2"/>
                        </w:rPr>
                        <w:t>Legal</w:t>
                      </w:r>
                    </w:p>
                    <w:p w14:paraId="1A0CC460" w14:textId="77777777" w:rsidR="009124F5" w:rsidRDefault="009124F5" w:rsidP="00604196"/>
                  </w:txbxContent>
                </v:textbox>
                <w10:wrap type="square"/>
              </v:shape>
            </w:pict>
          </mc:Fallback>
        </mc:AlternateContent>
      </w:r>
      <w:r w:rsidR="00826704">
        <w:t>Laws, regulations, and privacy policy</w:t>
      </w:r>
    </w:p>
    <w:p w14:paraId="652B02DC" w14:textId="56C4EBE5" w:rsidR="00826704" w:rsidRDefault="00826704" w:rsidP="00826704">
      <w:r>
        <w:t xml:space="preserve">Your usage of the </w:t>
      </w:r>
      <w:r w:rsidR="00ED5245">
        <w:t>Conversations</w:t>
      </w:r>
      <w:r>
        <w:t xml:space="preserve"> API and any related data must </w:t>
      </w:r>
      <w:r w:rsidR="00ED5245">
        <w:t>adhere</w:t>
      </w:r>
      <w:r>
        <w:t xml:space="preserve"> to all applicable laws and you must maintain privacy policy that accurately reflects your use of </w:t>
      </w:r>
      <w:r w:rsidR="00ED5245">
        <w:t>content</w:t>
      </w:r>
      <w:r>
        <w:t xml:space="preserve"> accessed and transferred through the Conversations API.</w:t>
      </w:r>
    </w:p>
    <w:p w14:paraId="7D24E603" w14:textId="0B98EAD1" w:rsidR="0024645D" w:rsidRPr="00561CF6" w:rsidRDefault="0024645D" w:rsidP="00826704">
      <w:pPr>
        <w:rPr>
          <w:i/>
        </w:rPr>
      </w:pPr>
      <w:r w:rsidRPr="00561CF6">
        <w:rPr>
          <w:i/>
        </w:rPr>
        <w:fldChar w:fldCharType="begin">
          <w:ffData>
            <w:name w:val="Text13"/>
            <w:enabled/>
            <w:calcOnExit w:val="0"/>
            <w:textInput>
              <w:default w:val="Replace with a short description of your plan to meet this requirement"/>
            </w:textInput>
          </w:ffData>
        </w:fldChar>
      </w:r>
      <w:r w:rsidRPr="00561CF6">
        <w:rPr>
          <w:i/>
        </w:rPr>
        <w:instrText xml:space="preserve"> FORMTEXT </w:instrText>
      </w:r>
      <w:r w:rsidRPr="00561CF6">
        <w:rPr>
          <w:i/>
        </w:rPr>
      </w:r>
      <w:r w:rsidRPr="00561CF6">
        <w:rPr>
          <w:i/>
        </w:rPr>
        <w:fldChar w:fldCharType="separate"/>
      </w:r>
      <w:r w:rsidR="00B62107">
        <w:rPr>
          <w:i/>
          <w:noProof/>
        </w:rPr>
        <w:t>Replace with a short description of your plan to meet this requirement</w:t>
      </w:r>
      <w:r w:rsidRPr="00561CF6">
        <w:rPr>
          <w:i/>
        </w:rPr>
        <w:fldChar w:fldCharType="end"/>
      </w:r>
    </w:p>
    <w:p w14:paraId="51DCF777" w14:textId="77777777" w:rsidR="00C91A78" w:rsidRPr="00C91A78" w:rsidRDefault="00C91A78" w:rsidP="00C91A78">
      <w:pPr>
        <w:pStyle w:val="BVBodyCopy"/>
        <w:spacing w:after="0" w:line="240" w:lineRule="auto"/>
        <w:rPr>
          <w:b/>
        </w:rPr>
      </w:pPr>
      <w:r w:rsidRPr="00C91A78">
        <w:rPr>
          <w:b/>
        </w:rPr>
        <w:t>Related information</w:t>
      </w:r>
    </w:p>
    <w:p w14:paraId="5CCD7A62" w14:textId="33A61873" w:rsidR="00C91A78" w:rsidRPr="00B80E59" w:rsidRDefault="007C3DCD" w:rsidP="00826704">
      <w:pPr>
        <w:pStyle w:val="ListParagraph"/>
        <w:numPr>
          <w:ilvl w:val="0"/>
          <w:numId w:val="21"/>
        </w:numPr>
        <w:rPr>
          <w:rStyle w:val="Hyperlink"/>
        </w:rPr>
      </w:pPr>
      <w:hyperlink r:id="rId14" w:history="1">
        <w:r w:rsidR="000F273D" w:rsidRPr="00B80E59">
          <w:rPr>
            <w:rStyle w:val="Hyperlink"/>
          </w:rPr>
          <w:t>http://www.bazaarvoice.com/legal/</w:t>
        </w:r>
      </w:hyperlink>
    </w:p>
    <w:p w14:paraId="3FE68C10" w14:textId="0AB98285" w:rsidR="000F273D" w:rsidRPr="00B80E59" w:rsidRDefault="000F273D" w:rsidP="00826704">
      <w:pPr>
        <w:pStyle w:val="ListParagraph"/>
        <w:numPr>
          <w:ilvl w:val="0"/>
          <w:numId w:val="21"/>
        </w:numPr>
        <w:rPr>
          <w:rStyle w:val="Hyperlink"/>
        </w:rPr>
      </w:pPr>
      <w:r w:rsidRPr="00B80E59">
        <w:rPr>
          <w:rStyle w:val="Hyperlink"/>
        </w:rPr>
        <w:t>http://www.bazaarvoice.com/legal/conversations-api-terms-of-use.html</w:t>
      </w:r>
    </w:p>
    <w:p w14:paraId="21E827A5" w14:textId="1F6B1D4E" w:rsidR="00826704" w:rsidRPr="00803D34" w:rsidRDefault="00826704" w:rsidP="001F5B50">
      <w:pPr>
        <w:pStyle w:val="Heading2"/>
        <w:spacing w:line="276" w:lineRule="auto"/>
        <w:rPr>
          <w:szCs w:val="40"/>
        </w:rPr>
      </w:pPr>
      <w:r w:rsidRPr="00803D34">
        <w:rPr>
          <w:szCs w:val="40"/>
        </w:rPr>
        <w:t>Display</w:t>
      </w:r>
    </w:p>
    <w:p w14:paraId="287C7ABD" w14:textId="51F18DDF" w:rsidR="000F273D" w:rsidRDefault="001D1311" w:rsidP="000F273D">
      <w:pPr>
        <w:pStyle w:val="BVBodyCopy"/>
      </w:pPr>
      <w:r>
        <w:t xml:space="preserve">This section applies to displaying content with the Conversations API only. You may skip this section of </w:t>
      </w:r>
      <w:r w:rsidR="00F96A68">
        <w:t>you are doing submission only,</w:t>
      </w:r>
      <w:r>
        <w:t xml:space="preserve"> if you are only display</w:t>
      </w:r>
      <w:r w:rsidR="00F96A68">
        <w:t>ing statistics or if you are using the Bazaarvoice hosted JS solution to display content.</w:t>
      </w:r>
    </w:p>
    <w:p w14:paraId="3761D64C" w14:textId="6D4C64CB" w:rsidR="000F273D" w:rsidRPr="000F273D" w:rsidRDefault="000F273D" w:rsidP="000F273D">
      <w:r>
        <w:fldChar w:fldCharType="begin">
          <w:ffData>
            <w:name w:val="Check1"/>
            <w:enabled/>
            <w:calcOnExit w:val="0"/>
            <w:checkBox>
              <w:sizeAuto/>
              <w:default w:val="0"/>
            </w:checkBox>
          </w:ffData>
        </w:fldChar>
      </w:r>
      <w:bookmarkStart w:id="13" w:name="Check1"/>
      <w:r>
        <w:instrText xml:space="preserve"> FORMCHECKBOX </w:instrText>
      </w:r>
      <w:r w:rsidR="007C3DCD">
        <w:fldChar w:fldCharType="separate"/>
      </w:r>
      <w:r>
        <w:fldChar w:fldCharType="end"/>
      </w:r>
      <w:bookmarkEnd w:id="13"/>
      <w:r>
        <w:t xml:space="preserve"> This section does not apply</w:t>
      </w:r>
      <w:r w:rsidR="008F2B4F">
        <w:t xml:space="preserve"> to my </w:t>
      </w:r>
      <w:r w:rsidR="00ED5245">
        <w:t>application</w:t>
      </w:r>
    </w:p>
    <w:p w14:paraId="6B4FFABF" w14:textId="367C5917" w:rsidR="00826704" w:rsidRDefault="00E753C4" w:rsidP="00826704">
      <w:pPr>
        <w:pStyle w:val="Heading3"/>
      </w:pPr>
      <w:r>
        <w:rPr>
          <w:noProof/>
        </w:rPr>
        <mc:AlternateContent>
          <mc:Choice Requires="wps">
            <w:drawing>
              <wp:anchor distT="0" distB="0" distL="114300" distR="114300" simplePos="0" relativeHeight="252467200" behindDoc="0" locked="0" layoutInCell="1" allowOverlap="1" wp14:anchorId="730F2C97" wp14:editId="6D2EE7A5">
                <wp:simplePos x="0" y="0"/>
                <wp:positionH relativeFrom="column">
                  <wp:posOffset>4971415</wp:posOffset>
                </wp:positionH>
                <wp:positionV relativeFrom="paragraph">
                  <wp:posOffset>323215</wp:posOffset>
                </wp:positionV>
                <wp:extent cx="1517015" cy="576580"/>
                <wp:effectExtent l="0" t="0" r="0" b="7620"/>
                <wp:wrapSquare wrapText="bothSides"/>
                <wp:docPr id="7" name="Text Box 7"/>
                <wp:cNvGraphicFramePr/>
                <a:graphic xmlns:a="http://schemas.openxmlformats.org/drawingml/2006/main">
                  <a:graphicData uri="http://schemas.microsoft.com/office/word/2010/wordprocessingShape">
                    <wps:wsp>
                      <wps:cNvSpPr txBox="1"/>
                      <wps:spPr>
                        <a:xfrm>
                          <a:off x="0" y="0"/>
                          <a:ext cx="1517015" cy="5765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121B4AD" w14:textId="05524885" w:rsidR="009124F5" w:rsidRDefault="009124F5" w:rsidP="00E753C4">
                            <w:pPr>
                              <w:spacing w:after="0" w:line="240" w:lineRule="auto"/>
                              <w:rPr>
                                <w:b/>
                                <w:i/>
                                <w:color w:val="B2B2B2" w:themeColor="accent2"/>
                              </w:rPr>
                            </w:pPr>
                            <w:r w:rsidRPr="00203143">
                              <w:rPr>
                                <w:b/>
                                <w:i/>
                                <w:color w:val="B2B2B2" w:themeColor="accent2"/>
                              </w:rPr>
                              <w:t xml:space="preserve">Effort: </w:t>
                            </w:r>
                            <w:r w:rsidRPr="00E753C4">
                              <w:rPr>
                                <w:b/>
                                <w:i/>
                                <w:color w:val="FF0000"/>
                              </w:rPr>
                              <w:t>High</w:t>
                            </w:r>
                          </w:p>
                          <w:p w14:paraId="351D47AF" w14:textId="77777777" w:rsidR="009124F5" w:rsidRPr="00203143" w:rsidRDefault="009124F5" w:rsidP="00E753C4">
                            <w:pPr>
                              <w:rPr>
                                <w:b/>
                                <w:i/>
                                <w:color w:val="B2B2B2" w:themeColor="accent2"/>
                              </w:rPr>
                            </w:pPr>
                            <w:r w:rsidRPr="00203143">
                              <w:rPr>
                                <w:b/>
                                <w:i/>
                                <w:color w:val="B2B2B2" w:themeColor="accent2"/>
                              </w:rPr>
                              <w:t>Skillset: Technical</w:t>
                            </w:r>
                          </w:p>
                          <w:p w14:paraId="3F53E1B6" w14:textId="77777777" w:rsidR="009124F5" w:rsidRDefault="009124F5" w:rsidP="00E753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0F2C97" id="Text Box 7" o:spid="_x0000_s1029" type="#_x0000_t202" style="position:absolute;margin-left:391.45pt;margin-top:25.45pt;width:119.45pt;height:45.4pt;z-index:25246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" filled="f" stroked="f">
                <v:textbox>
                  <w:txbxContent>
                    <w:p w14:paraId="7121B4AD" w14:textId="05524885" w:rsidR="009124F5" w:rsidRDefault="009124F5" w:rsidP="00E753C4">
                      <w:pPr>
                        <w:spacing w:after="0" w:line="240" w:lineRule="auto"/>
                        <w:rPr>
                          <w:b/>
                          <w:i/>
                          <w:color w:val="B2B2B2" w:themeColor="accent2"/>
                        </w:rPr>
                      </w:pPr>
                      <w:r w:rsidRPr="00203143">
                        <w:rPr>
                          <w:b/>
                          <w:i/>
                          <w:color w:val="B2B2B2" w:themeColor="accent2"/>
                        </w:rPr>
                        <w:t xml:space="preserve">Effort: </w:t>
                      </w:r>
                      <w:r w:rsidRPr="00E753C4">
                        <w:rPr>
                          <w:b/>
                          <w:i/>
                          <w:color w:val="FF0000"/>
                        </w:rPr>
                        <w:t>High</w:t>
                      </w:r>
                    </w:p>
                    <w:p w14:paraId="351D47AF" w14:textId="77777777" w:rsidR="009124F5" w:rsidRPr="00203143" w:rsidRDefault="009124F5" w:rsidP="00E753C4">
                      <w:pPr>
                        <w:rPr>
                          <w:b/>
                          <w:i/>
                          <w:color w:val="B2B2B2" w:themeColor="accent2"/>
                        </w:rPr>
                      </w:pPr>
                      <w:r w:rsidRPr="00203143">
                        <w:rPr>
                          <w:b/>
                          <w:i/>
                          <w:color w:val="B2B2B2" w:themeColor="accent2"/>
                        </w:rPr>
                        <w:t>Skillset: Technical</w:t>
                      </w:r>
                    </w:p>
                    <w:p w14:paraId="3F53E1B6" w14:textId="77777777" w:rsidR="009124F5" w:rsidRDefault="009124F5" w:rsidP="00E753C4"/>
                  </w:txbxContent>
                </v:textbox>
                <w10:wrap type="square"/>
              </v:shape>
            </w:pict>
          </mc:Fallback>
        </mc:AlternateContent>
      </w:r>
      <w:r w:rsidR="00826704">
        <w:t>BV Pixel</w:t>
      </w:r>
      <w:r w:rsidR="00725B57">
        <w:t xml:space="preserve"> </w:t>
      </w:r>
      <w:r w:rsidR="001D1311">
        <w:t>analytics integration</w:t>
      </w:r>
    </w:p>
    <w:p w14:paraId="72B7465E" w14:textId="6408F368" w:rsidR="001D1311" w:rsidRDefault="001D1311" w:rsidP="001D1311">
      <w:pPr>
        <w:pStyle w:val="BodyCopy"/>
      </w:pPr>
      <w:r w:rsidRPr="001D1311">
        <w:t xml:space="preserve">Integrating BV Pixel and our analytics enables advanced reporting and gives the ability to measure the performance of Bazaarvoice. </w:t>
      </w:r>
    </w:p>
    <w:p w14:paraId="586B4236" w14:textId="5AD961FB" w:rsidR="001D1311" w:rsidRPr="001D1311" w:rsidRDefault="001D1311" w:rsidP="001D1311">
      <w:pPr>
        <w:pStyle w:val="BVBodyCopy"/>
      </w:pPr>
      <w:r w:rsidRPr="001D1311">
        <w:t xml:space="preserve">How do you plan to integrate the </w:t>
      </w:r>
      <w:r>
        <w:t>BV Pixel</w:t>
      </w:r>
      <w:r w:rsidRPr="001D1311">
        <w:t xml:space="preserve"> on your product display pages?</w:t>
      </w:r>
    </w:p>
    <w:p w14:paraId="44055573" w14:textId="6B74DBE6" w:rsidR="0024645D" w:rsidRPr="00561CF6" w:rsidRDefault="0024645D" w:rsidP="00561CF6">
      <w:pPr>
        <w:pStyle w:val="BVBodyCopy"/>
        <w:rPr>
          <w:i/>
        </w:rPr>
      </w:pPr>
      <w:r w:rsidRPr="00561CF6">
        <w:rPr>
          <w:i/>
        </w:rPr>
        <w:fldChar w:fldCharType="begin">
          <w:ffData>
            <w:name w:val="Text13"/>
            <w:enabled/>
            <w:calcOnExit w:val="0"/>
            <w:textInput>
              <w:default w:val="Replace with a short description of your plan to meet this requirement"/>
            </w:textInput>
          </w:ffData>
        </w:fldChar>
      </w:r>
      <w:r w:rsidRPr="00561CF6">
        <w:rPr>
          <w:i/>
        </w:rPr>
        <w:instrText xml:space="preserve"> FORMTEXT </w:instrText>
      </w:r>
      <w:r w:rsidRPr="00561CF6">
        <w:rPr>
          <w:i/>
        </w:rPr>
      </w:r>
      <w:r w:rsidRPr="00561CF6">
        <w:rPr>
          <w:i/>
        </w:rPr>
        <w:fldChar w:fldCharType="separate"/>
      </w:r>
      <w:r w:rsidR="00B62107">
        <w:rPr>
          <w:i/>
          <w:noProof/>
        </w:rPr>
        <w:t>Replace with a short description of your plan to meet this requirement</w:t>
      </w:r>
      <w:r w:rsidRPr="00561CF6">
        <w:rPr>
          <w:i/>
        </w:rPr>
        <w:fldChar w:fldCharType="end"/>
      </w:r>
    </w:p>
    <w:p w14:paraId="20B780AB" w14:textId="77777777" w:rsidR="000F273D" w:rsidRPr="00C91A78" w:rsidRDefault="000F273D" w:rsidP="000F273D">
      <w:pPr>
        <w:pStyle w:val="BVBodyCopy"/>
        <w:spacing w:after="0" w:line="240" w:lineRule="auto"/>
        <w:rPr>
          <w:b/>
        </w:rPr>
      </w:pPr>
      <w:r w:rsidRPr="00C91A78">
        <w:rPr>
          <w:b/>
        </w:rPr>
        <w:t>Related information</w:t>
      </w:r>
    </w:p>
    <w:p w14:paraId="3079D82B" w14:textId="654AB63D" w:rsidR="000F273D" w:rsidRPr="00B80E59" w:rsidRDefault="007C3DCD" w:rsidP="001D1311">
      <w:pPr>
        <w:pStyle w:val="ListParagraph"/>
        <w:numPr>
          <w:ilvl w:val="0"/>
          <w:numId w:val="21"/>
        </w:numPr>
        <w:rPr>
          <w:rStyle w:val="Hyperlink"/>
        </w:rPr>
      </w:pPr>
      <w:hyperlink r:id="rId15" w:history="1">
        <w:r w:rsidR="000F273D" w:rsidRPr="00B80E59">
          <w:rPr>
            <w:rStyle w:val="Hyperlink"/>
          </w:rPr>
          <w:t>https://developer.bazaarvoice.com/conversations-api/tutorials/bv-pixel</w:t>
        </w:r>
      </w:hyperlink>
    </w:p>
    <w:p w14:paraId="6F94C511" w14:textId="382AF2D3" w:rsidR="00FB58F9" w:rsidRDefault="00E753C4" w:rsidP="00320290">
      <w:pPr>
        <w:pStyle w:val="Heading3"/>
        <w:rPr>
          <w:rFonts w:eastAsia="Calibri"/>
        </w:rPr>
      </w:pPr>
      <w:r>
        <w:rPr>
          <w:noProof/>
        </w:rPr>
        <w:lastRenderedPageBreak/>
        <mc:AlternateContent>
          <mc:Choice Requires="wps">
            <w:drawing>
              <wp:anchor distT="0" distB="0" distL="114300" distR="114300" simplePos="0" relativeHeight="252469248" behindDoc="0" locked="0" layoutInCell="1" allowOverlap="1" wp14:anchorId="06CBFD5F" wp14:editId="5F93A35C">
                <wp:simplePos x="0" y="0"/>
                <wp:positionH relativeFrom="column">
                  <wp:posOffset>4963160</wp:posOffset>
                </wp:positionH>
                <wp:positionV relativeFrom="paragraph">
                  <wp:posOffset>283845</wp:posOffset>
                </wp:positionV>
                <wp:extent cx="1517015" cy="576580"/>
                <wp:effectExtent l="0" t="0" r="0" b="7620"/>
                <wp:wrapSquare wrapText="bothSides"/>
                <wp:docPr id="8" name="Text Box 8"/>
                <wp:cNvGraphicFramePr/>
                <a:graphic xmlns:a="http://schemas.openxmlformats.org/drawingml/2006/main">
                  <a:graphicData uri="http://schemas.microsoft.com/office/word/2010/wordprocessingShape">
                    <wps:wsp>
                      <wps:cNvSpPr txBox="1"/>
                      <wps:spPr>
                        <a:xfrm>
                          <a:off x="0" y="0"/>
                          <a:ext cx="1517015" cy="5765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00F0866" w14:textId="77777777" w:rsidR="009124F5" w:rsidRDefault="009124F5" w:rsidP="00E753C4">
                            <w:pPr>
                              <w:spacing w:after="0" w:line="240" w:lineRule="auto"/>
                              <w:rPr>
                                <w:b/>
                                <w:i/>
                                <w:color w:val="B2B2B2" w:themeColor="accent2"/>
                              </w:rPr>
                            </w:pPr>
                            <w:r w:rsidRPr="00203143">
                              <w:rPr>
                                <w:b/>
                                <w:i/>
                                <w:color w:val="B2B2B2" w:themeColor="accent2"/>
                              </w:rPr>
                              <w:t xml:space="preserve">Effort: </w:t>
                            </w:r>
                            <w:r w:rsidRPr="00203143">
                              <w:rPr>
                                <w:b/>
                                <w:i/>
                                <w:color w:val="FFC000"/>
                              </w:rPr>
                              <w:t>Medium</w:t>
                            </w:r>
                          </w:p>
                          <w:p w14:paraId="6BC2086B" w14:textId="77777777" w:rsidR="009124F5" w:rsidRPr="00203143" w:rsidRDefault="009124F5" w:rsidP="00E753C4">
                            <w:pPr>
                              <w:rPr>
                                <w:b/>
                                <w:i/>
                                <w:color w:val="B2B2B2" w:themeColor="accent2"/>
                              </w:rPr>
                            </w:pPr>
                            <w:r w:rsidRPr="00203143">
                              <w:rPr>
                                <w:b/>
                                <w:i/>
                                <w:color w:val="B2B2B2" w:themeColor="accent2"/>
                              </w:rPr>
                              <w:t>Skillset: Technical</w:t>
                            </w:r>
                          </w:p>
                          <w:p w14:paraId="0DC9E922" w14:textId="77777777" w:rsidR="009124F5" w:rsidRDefault="009124F5" w:rsidP="00E753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CBFD5F" id="Text Box 8" o:spid="_x0000_s1030" type="#_x0000_t202" style="position:absolute;margin-left:390.8pt;margin-top:22.35pt;width:119.45pt;height:45.4pt;z-index:25246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" filled="f" stroked="f">
                <v:textbox>
                  <w:txbxContent>
                    <w:p w14:paraId="500F0866" w14:textId="77777777" w:rsidR="009124F5" w:rsidRDefault="009124F5" w:rsidP="00E753C4">
                      <w:pPr>
                        <w:spacing w:after="0" w:line="240" w:lineRule="auto"/>
                        <w:rPr>
                          <w:b/>
                          <w:i/>
                          <w:color w:val="B2B2B2" w:themeColor="accent2"/>
                        </w:rPr>
                      </w:pPr>
                      <w:r w:rsidRPr="00203143">
                        <w:rPr>
                          <w:b/>
                          <w:i/>
                          <w:color w:val="B2B2B2" w:themeColor="accent2"/>
                        </w:rPr>
                        <w:t xml:space="preserve">Effort: </w:t>
                      </w:r>
                      <w:r w:rsidRPr="00203143">
                        <w:rPr>
                          <w:b/>
                          <w:i/>
                          <w:color w:val="FFC000"/>
                        </w:rPr>
                        <w:t>Medium</w:t>
                      </w:r>
                    </w:p>
                    <w:p w14:paraId="6BC2086B" w14:textId="77777777" w:rsidR="009124F5" w:rsidRPr="00203143" w:rsidRDefault="009124F5" w:rsidP="00E753C4">
                      <w:pPr>
                        <w:rPr>
                          <w:b/>
                          <w:i/>
                          <w:color w:val="B2B2B2" w:themeColor="accent2"/>
                        </w:rPr>
                      </w:pPr>
                      <w:r w:rsidRPr="00203143">
                        <w:rPr>
                          <w:b/>
                          <w:i/>
                          <w:color w:val="B2B2B2" w:themeColor="accent2"/>
                        </w:rPr>
                        <w:t>Skillset: Technical</w:t>
                      </w:r>
                    </w:p>
                    <w:p w14:paraId="0DC9E922" w14:textId="77777777" w:rsidR="009124F5" w:rsidRDefault="009124F5" w:rsidP="00E753C4"/>
                  </w:txbxContent>
                </v:textbox>
                <w10:wrap type="square"/>
              </v:shape>
            </w:pict>
          </mc:Fallback>
        </mc:AlternateContent>
      </w:r>
      <w:r w:rsidR="00320290">
        <w:rPr>
          <w:rFonts w:eastAsia="Calibri"/>
        </w:rPr>
        <w:t>Refresh datastore at least every two weeks</w:t>
      </w:r>
    </w:p>
    <w:p w14:paraId="07622133" w14:textId="2BCEB85C" w:rsidR="00320290" w:rsidRDefault="00320290" w:rsidP="00320290">
      <w:r>
        <w:t xml:space="preserve">To insure that your </w:t>
      </w:r>
      <w:r w:rsidR="009E3DB6">
        <w:t xml:space="preserve">Conversations </w:t>
      </w:r>
      <w:r w:rsidR="0094630C">
        <w:t xml:space="preserve">data replica is consistent with the Bazaarvoice master data source we ask that you refresh your database, cache, </w:t>
      </w:r>
      <w:r w:rsidR="00ED5245">
        <w:t>etc.</w:t>
      </w:r>
      <w:r w:rsidR="0094630C">
        <w:t>, at least every two weeks.</w:t>
      </w:r>
    </w:p>
    <w:p w14:paraId="7464B174" w14:textId="7097C311" w:rsidR="0024645D" w:rsidRPr="00561CF6" w:rsidRDefault="0024645D" w:rsidP="00561CF6">
      <w:pPr>
        <w:pStyle w:val="BVBodyCopy"/>
        <w:rPr>
          <w:i/>
        </w:rPr>
      </w:pPr>
      <w:r w:rsidRPr="00561CF6">
        <w:rPr>
          <w:i/>
        </w:rPr>
        <w:fldChar w:fldCharType="begin">
          <w:ffData>
            <w:name w:val="Text13"/>
            <w:enabled/>
            <w:calcOnExit w:val="0"/>
            <w:textInput>
              <w:default w:val="Replace with a short description of your plan to meet this requirement"/>
            </w:textInput>
          </w:ffData>
        </w:fldChar>
      </w:r>
      <w:r w:rsidRPr="00561CF6">
        <w:rPr>
          <w:i/>
        </w:rPr>
        <w:instrText xml:space="preserve"> FORMTEXT </w:instrText>
      </w:r>
      <w:r w:rsidRPr="00561CF6">
        <w:rPr>
          <w:i/>
        </w:rPr>
      </w:r>
      <w:r w:rsidRPr="00561CF6">
        <w:rPr>
          <w:i/>
        </w:rPr>
        <w:fldChar w:fldCharType="separate"/>
      </w:r>
      <w:r w:rsidR="00B62107">
        <w:rPr>
          <w:i/>
          <w:noProof/>
        </w:rPr>
        <w:t>Replace with a short description of your plan to meet this requirement</w:t>
      </w:r>
      <w:r w:rsidRPr="00561CF6">
        <w:rPr>
          <w:i/>
        </w:rPr>
        <w:fldChar w:fldCharType="end"/>
      </w:r>
    </w:p>
    <w:p w14:paraId="65124799" w14:textId="7FE5F875" w:rsidR="0094630C" w:rsidRDefault="00E753C4" w:rsidP="0094630C">
      <w:pPr>
        <w:pStyle w:val="Heading3"/>
        <w:rPr>
          <w:rFonts w:eastAsia="Calibri"/>
        </w:rPr>
      </w:pPr>
      <w:r>
        <w:rPr>
          <w:noProof/>
        </w:rPr>
        <mc:AlternateContent>
          <mc:Choice Requires="wps">
            <w:drawing>
              <wp:anchor distT="0" distB="0" distL="114300" distR="114300" simplePos="0" relativeHeight="252471296" behindDoc="0" locked="0" layoutInCell="1" allowOverlap="1" wp14:anchorId="642CD29B" wp14:editId="544AE0BE">
                <wp:simplePos x="0" y="0"/>
                <wp:positionH relativeFrom="column">
                  <wp:posOffset>4965700</wp:posOffset>
                </wp:positionH>
                <wp:positionV relativeFrom="paragraph">
                  <wp:posOffset>366395</wp:posOffset>
                </wp:positionV>
                <wp:extent cx="1517015" cy="576580"/>
                <wp:effectExtent l="0" t="0" r="0" b="7620"/>
                <wp:wrapSquare wrapText="bothSides"/>
                <wp:docPr id="9" name="Text Box 9"/>
                <wp:cNvGraphicFramePr/>
                <a:graphic xmlns:a="http://schemas.openxmlformats.org/drawingml/2006/main">
                  <a:graphicData uri="http://schemas.microsoft.com/office/word/2010/wordprocessingShape">
                    <wps:wsp>
                      <wps:cNvSpPr txBox="1"/>
                      <wps:spPr>
                        <a:xfrm>
                          <a:off x="0" y="0"/>
                          <a:ext cx="1517015" cy="5765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DEEF876" w14:textId="273020C6" w:rsidR="009124F5" w:rsidRDefault="009124F5" w:rsidP="00E753C4">
                            <w:pPr>
                              <w:spacing w:after="0" w:line="240" w:lineRule="auto"/>
                              <w:rPr>
                                <w:b/>
                                <w:i/>
                                <w:color w:val="B2B2B2" w:themeColor="accent2"/>
                              </w:rPr>
                            </w:pPr>
                            <w:r w:rsidRPr="00203143">
                              <w:rPr>
                                <w:b/>
                                <w:i/>
                                <w:color w:val="B2B2B2" w:themeColor="accent2"/>
                              </w:rPr>
                              <w:t xml:space="preserve">Effort: </w:t>
                            </w:r>
                            <w:r w:rsidRPr="00E753C4">
                              <w:rPr>
                                <w:b/>
                                <w:i/>
                                <w:color w:val="92D050"/>
                              </w:rPr>
                              <w:t>Low</w:t>
                            </w:r>
                          </w:p>
                          <w:p w14:paraId="13BE90E6" w14:textId="77777777" w:rsidR="009124F5" w:rsidRPr="00203143" w:rsidRDefault="009124F5" w:rsidP="00E753C4">
                            <w:pPr>
                              <w:rPr>
                                <w:b/>
                                <w:i/>
                                <w:color w:val="B2B2B2" w:themeColor="accent2"/>
                              </w:rPr>
                            </w:pPr>
                            <w:r w:rsidRPr="00203143">
                              <w:rPr>
                                <w:b/>
                                <w:i/>
                                <w:color w:val="B2B2B2" w:themeColor="accent2"/>
                              </w:rPr>
                              <w:t>Skillset: Technical</w:t>
                            </w:r>
                          </w:p>
                          <w:p w14:paraId="10C98CB7" w14:textId="77777777" w:rsidR="009124F5" w:rsidRDefault="009124F5" w:rsidP="00E753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2CD29B" id="Text Box 9" o:spid="_x0000_s1031" type="#_x0000_t202" style="position:absolute;margin-left:391pt;margin-top:28.85pt;width:119.45pt;height:45.4pt;z-index:25247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" filled="f" stroked="f">
                <v:textbox>
                  <w:txbxContent>
                    <w:p w14:paraId="3DEEF876" w14:textId="273020C6" w:rsidR="009124F5" w:rsidRDefault="009124F5" w:rsidP="00E753C4">
                      <w:pPr>
                        <w:spacing w:after="0" w:line="240" w:lineRule="auto"/>
                        <w:rPr>
                          <w:b/>
                          <w:i/>
                          <w:color w:val="B2B2B2" w:themeColor="accent2"/>
                        </w:rPr>
                      </w:pPr>
                      <w:r w:rsidRPr="00203143">
                        <w:rPr>
                          <w:b/>
                          <w:i/>
                          <w:color w:val="B2B2B2" w:themeColor="accent2"/>
                        </w:rPr>
                        <w:t xml:space="preserve">Effort: </w:t>
                      </w:r>
                      <w:r w:rsidRPr="00E753C4">
                        <w:rPr>
                          <w:b/>
                          <w:i/>
                          <w:color w:val="92D050"/>
                        </w:rPr>
                        <w:t>Low</w:t>
                      </w:r>
                    </w:p>
                    <w:p w14:paraId="13BE90E6" w14:textId="77777777" w:rsidR="009124F5" w:rsidRPr="00203143" w:rsidRDefault="009124F5" w:rsidP="00E753C4">
                      <w:pPr>
                        <w:rPr>
                          <w:b/>
                          <w:i/>
                          <w:color w:val="B2B2B2" w:themeColor="accent2"/>
                        </w:rPr>
                      </w:pPr>
                      <w:r w:rsidRPr="00203143">
                        <w:rPr>
                          <w:b/>
                          <w:i/>
                          <w:color w:val="B2B2B2" w:themeColor="accent2"/>
                        </w:rPr>
                        <w:t>Skillset: Technical</w:t>
                      </w:r>
                    </w:p>
                    <w:p w14:paraId="10C98CB7" w14:textId="77777777" w:rsidR="009124F5" w:rsidRDefault="009124F5" w:rsidP="00E753C4"/>
                  </w:txbxContent>
                </v:textbox>
                <w10:wrap type="square"/>
              </v:shape>
            </w:pict>
          </mc:Fallback>
        </mc:AlternateContent>
      </w:r>
      <w:r w:rsidR="0094630C">
        <w:rPr>
          <w:rFonts w:eastAsia="Calibri"/>
        </w:rPr>
        <w:t>Incentivized review badging</w:t>
      </w:r>
    </w:p>
    <w:p w14:paraId="7588F6EA" w14:textId="2A830866" w:rsidR="0094630C" w:rsidRDefault="0094630C" w:rsidP="0094630C">
      <w:r>
        <w:t xml:space="preserve">Our Authenticity policy and local regulations require that incentivized content be identified. To that end, Bazaarvoice will automatically introduce a text string alerting consumers to incentivized </w:t>
      </w:r>
      <w:r w:rsidR="00BA4807">
        <w:t xml:space="preserve">nature of the </w:t>
      </w:r>
      <w:r>
        <w:t>content. You may also choose to implement additional badging.</w:t>
      </w:r>
    </w:p>
    <w:p w14:paraId="70D3079C" w14:textId="6AD7D073" w:rsidR="0024645D" w:rsidRPr="00561CF6" w:rsidRDefault="0024645D" w:rsidP="00561CF6">
      <w:pPr>
        <w:pStyle w:val="BVBodyCopy"/>
        <w:rPr>
          <w:i/>
        </w:rPr>
      </w:pPr>
      <w:r w:rsidRPr="00561CF6">
        <w:rPr>
          <w:i/>
        </w:rPr>
        <w:fldChar w:fldCharType="begin">
          <w:ffData>
            <w:name w:val="Text13"/>
            <w:enabled/>
            <w:calcOnExit w:val="0"/>
            <w:textInput>
              <w:default w:val="Replace with a short description of your plan to meet this requirement"/>
            </w:textInput>
          </w:ffData>
        </w:fldChar>
      </w:r>
      <w:r w:rsidRPr="00561CF6">
        <w:rPr>
          <w:i/>
        </w:rPr>
        <w:instrText xml:space="preserve"> FORMTEXT </w:instrText>
      </w:r>
      <w:r w:rsidRPr="00561CF6">
        <w:rPr>
          <w:i/>
        </w:rPr>
      </w:r>
      <w:r w:rsidRPr="00561CF6">
        <w:rPr>
          <w:i/>
        </w:rPr>
        <w:fldChar w:fldCharType="separate"/>
      </w:r>
      <w:r w:rsidR="00B62107">
        <w:rPr>
          <w:i/>
          <w:noProof/>
        </w:rPr>
        <w:t>Replace with a short description of your plan to meet this requirement</w:t>
      </w:r>
      <w:r w:rsidRPr="00561CF6">
        <w:rPr>
          <w:i/>
        </w:rPr>
        <w:fldChar w:fldCharType="end"/>
      </w:r>
    </w:p>
    <w:p w14:paraId="12693A0E" w14:textId="77777777" w:rsidR="000F273D" w:rsidRPr="00C91A78" w:rsidRDefault="000F273D" w:rsidP="000F273D">
      <w:pPr>
        <w:pStyle w:val="BVBodyCopy"/>
        <w:spacing w:after="0" w:line="240" w:lineRule="auto"/>
        <w:rPr>
          <w:b/>
        </w:rPr>
      </w:pPr>
      <w:r w:rsidRPr="00C91A78">
        <w:rPr>
          <w:b/>
        </w:rPr>
        <w:t>Related information</w:t>
      </w:r>
    </w:p>
    <w:p w14:paraId="757ECB57" w14:textId="5EA56596" w:rsidR="00E753C4" w:rsidRPr="00B80E59" w:rsidRDefault="000F273D" w:rsidP="003B7EDB">
      <w:pPr>
        <w:pStyle w:val="ListParagraph"/>
        <w:numPr>
          <w:ilvl w:val="0"/>
          <w:numId w:val="21"/>
        </w:numPr>
        <w:rPr>
          <w:rStyle w:val="Hyperlink"/>
        </w:rPr>
      </w:pPr>
      <w:r w:rsidRPr="00B80E59">
        <w:rPr>
          <w:rStyle w:val="Hyperlink"/>
        </w:rPr>
        <w:t xml:space="preserve">https://developer.bazaarvoice.com/conversations-api/tutorials/display/incentivized-reviews </w:t>
      </w:r>
    </w:p>
    <w:p w14:paraId="5E758105" w14:textId="1A6DA919" w:rsidR="0094630C" w:rsidRDefault="00E753C4" w:rsidP="003B7EDB">
      <w:pPr>
        <w:pStyle w:val="Heading3"/>
        <w:rPr>
          <w:rFonts w:eastAsia="Calibri"/>
        </w:rPr>
      </w:pPr>
      <w:r>
        <w:rPr>
          <w:noProof/>
        </w:rPr>
        <mc:AlternateContent>
          <mc:Choice Requires="wps">
            <w:drawing>
              <wp:anchor distT="0" distB="0" distL="114300" distR="114300" simplePos="0" relativeHeight="252473344" behindDoc="0" locked="0" layoutInCell="1" allowOverlap="1" wp14:anchorId="116E3899" wp14:editId="55EB070E">
                <wp:simplePos x="0" y="0"/>
                <wp:positionH relativeFrom="column">
                  <wp:posOffset>4968240</wp:posOffset>
                </wp:positionH>
                <wp:positionV relativeFrom="paragraph">
                  <wp:posOffset>325120</wp:posOffset>
                </wp:positionV>
                <wp:extent cx="1517015" cy="576580"/>
                <wp:effectExtent l="0" t="0" r="0" b="7620"/>
                <wp:wrapSquare wrapText="bothSides"/>
                <wp:docPr id="10" name="Text Box 10"/>
                <wp:cNvGraphicFramePr/>
                <a:graphic xmlns:a="http://schemas.openxmlformats.org/drawingml/2006/main">
                  <a:graphicData uri="http://schemas.microsoft.com/office/word/2010/wordprocessingShape">
                    <wps:wsp>
                      <wps:cNvSpPr txBox="1"/>
                      <wps:spPr>
                        <a:xfrm>
                          <a:off x="0" y="0"/>
                          <a:ext cx="1517015" cy="5765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4BB853" w14:textId="77777777" w:rsidR="009124F5" w:rsidRDefault="009124F5" w:rsidP="00E753C4">
                            <w:pPr>
                              <w:spacing w:after="0" w:line="240" w:lineRule="auto"/>
                              <w:rPr>
                                <w:b/>
                                <w:i/>
                                <w:color w:val="B2B2B2" w:themeColor="accent2"/>
                              </w:rPr>
                            </w:pPr>
                            <w:r w:rsidRPr="00203143">
                              <w:rPr>
                                <w:b/>
                                <w:i/>
                                <w:color w:val="B2B2B2" w:themeColor="accent2"/>
                              </w:rPr>
                              <w:t xml:space="preserve">Effort: </w:t>
                            </w:r>
                            <w:r w:rsidRPr="00203143">
                              <w:rPr>
                                <w:b/>
                                <w:i/>
                                <w:color w:val="FFC000"/>
                              </w:rPr>
                              <w:t>Medium</w:t>
                            </w:r>
                          </w:p>
                          <w:p w14:paraId="1FEB1B66" w14:textId="77777777" w:rsidR="009124F5" w:rsidRPr="00203143" w:rsidRDefault="009124F5" w:rsidP="00E753C4">
                            <w:pPr>
                              <w:rPr>
                                <w:b/>
                                <w:i/>
                                <w:color w:val="B2B2B2" w:themeColor="accent2"/>
                              </w:rPr>
                            </w:pPr>
                            <w:r w:rsidRPr="00203143">
                              <w:rPr>
                                <w:b/>
                                <w:i/>
                                <w:color w:val="B2B2B2" w:themeColor="accent2"/>
                              </w:rPr>
                              <w:t>Skillset: Technical</w:t>
                            </w:r>
                          </w:p>
                          <w:p w14:paraId="1986EA54" w14:textId="77777777" w:rsidR="009124F5" w:rsidRDefault="009124F5" w:rsidP="00E753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6E3899" id="Text Box 10" o:spid="_x0000_s1032" type="#_x0000_t202" style="position:absolute;margin-left:391.2pt;margin-top:25.6pt;width:119.45pt;height:45.4pt;z-index:25247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" filled="f" stroked="f">
                <v:textbox>
                  <w:txbxContent>
                    <w:p w14:paraId="1C4BB853" w14:textId="77777777" w:rsidR="009124F5" w:rsidRDefault="009124F5" w:rsidP="00E753C4">
                      <w:pPr>
                        <w:spacing w:after="0" w:line="240" w:lineRule="auto"/>
                        <w:rPr>
                          <w:b/>
                          <w:i/>
                          <w:color w:val="B2B2B2" w:themeColor="accent2"/>
                        </w:rPr>
                      </w:pPr>
                      <w:r w:rsidRPr="00203143">
                        <w:rPr>
                          <w:b/>
                          <w:i/>
                          <w:color w:val="B2B2B2" w:themeColor="accent2"/>
                        </w:rPr>
                        <w:t xml:space="preserve">Effort: </w:t>
                      </w:r>
                      <w:r w:rsidRPr="00203143">
                        <w:rPr>
                          <w:b/>
                          <w:i/>
                          <w:color w:val="FFC000"/>
                        </w:rPr>
                        <w:t>Medium</w:t>
                      </w:r>
                    </w:p>
                    <w:p w14:paraId="1FEB1B66" w14:textId="77777777" w:rsidR="009124F5" w:rsidRPr="00203143" w:rsidRDefault="009124F5" w:rsidP="00E753C4">
                      <w:pPr>
                        <w:rPr>
                          <w:b/>
                          <w:i/>
                          <w:color w:val="B2B2B2" w:themeColor="accent2"/>
                        </w:rPr>
                      </w:pPr>
                      <w:r w:rsidRPr="00203143">
                        <w:rPr>
                          <w:b/>
                          <w:i/>
                          <w:color w:val="B2B2B2" w:themeColor="accent2"/>
                        </w:rPr>
                        <w:t>Skillset: Technical</w:t>
                      </w:r>
                    </w:p>
                    <w:p w14:paraId="1986EA54" w14:textId="77777777" w:rsidR="009124F5" w:rsidRDefault="009124F5" w:rsidP="00E753C4"/>
                  </w:txbxContent>
                </v:textbox>
                <w10:wrap type="square"/>
              </v:shape>
            </w:pict>
          </mc:Fallback>
        </mc:AlternateContent>
      </w:r>
      <w:r w:rsidR="003B7EDB">
        <w:rPr>
          <w:rFonts w:eastAsia="Calibri"/>
        </w:rPr>
        <w:t>Bazaarvoice network policies</w:t>
      </w:r>
    </w:p>
    <w:p w14:paraId="73C4C1D5" w14:textId="08F169CA" w:rsidR="003B7EDB" w:rsidRDefault="003B7EDB" w:rsidP="00561CF6">
      <w:pPr>
        <w:pStyle w:val="BVBodyCopy"/>
      </w:pPr>
      <w:r>
        <w:t xml:space="preserve">When displaying syndicated </w:t>
      </w:r>
      <w:r w:rsidR="00ED5245">
        <w:t>content</w:t>
      </w:r>
      <w:r>
        <w:t xml:space="preserve"> from the Bazaarvoice network, you must adhere to the following:</w:t>
      </w:r>
    </w:p>
    <w:p w14:paraId="76756DEA" w14:textId="63B0823B" w:rsidR="003B7EDB" w:rsidRDefault="003B7EDB" w:rsidP="00561CF6">
      <w:pPr>
        <w:pStyle w:val="ListNumber2"/>
      </w:pPr>
      <w:r>
        <w:t>Syndicated content must be badged and must indicate the source</w:t>
      </w:r>
    </w:p>
    <w:p w14:paraId="2EC20116" w14:textId="4AF14B5A" w:rsidR="003B7EDB" w:rsidRDefault="003B7EDB" w:rsidP="00561CF6">
      <w:pPr>
        <w:pStyle w:val="ListNumber2"/>
      </w:pPr>
      <w:r>
        <w:t xml:space="preserve">All approved syndicated content must be displayed irrespective of rating or </w:t>
      </w:r>
      <w:r w:rsidR="00BA4807">
        <w:t>sentiment</w:t>
      </w:r>
    </w:p>
    <w:p w14:paraId="6602B023" w14:textId="36054AE1" w:rsidR="003B7EDB" w:rsidRDefault="003B7EDB" w:rsidP="00561CF6">
      <w:pPr>
        <w:pStyle w:val="ListNumber2"/>
      </w:pPr>
      <w:r>
        <w:t>All syndicated content must be display irrespective of source</w:t>
      </w:r>
    </w:p>
    <w:p w14:paraId="550D262D" w14:textId="747E6CB4" w:rsidR="0024645D" w:rsidRDefault="0024645D" w:rsidP="003B7EDB">
      <w:r>
        <w:fldChar w:fldCharType="begin">
          <w:ffData>
            <w:name w:val="Text13"/>
            <w:enabled/>
            <w:calcOnExit w:val="0"/>
            <w:textInput>
              <w:default w:val="Replace with a short description of your plan to meet this requirement"/>
            </w:textInput>
          </w:ffData>
        </w:fldChar>
      </w:r>
      <w:r>
        <w:instrText xml:space="preserve"> FORMTEXT </w:instrText>
      </w:r>
      <w:r>
        <w:fldChar w:fldCharType="separate"/>
      </w:r>
      <w:r w:rsidR="00B62107">
        <w:rPr>
          <w:noProof/>
        </w:rPr>
        <w:t>Replace with a short description of your plan to meet this requirement</w:t>
      </w:r>
      <w:r>
        <w:fldChar w:fldCharType="end"/>
      </w:r>
    </w:p>
    <w:p w14:paraId="26E351F3" w14:textId="7C0EA297" w:rsidR="003B7EDB" w:rsidRDefault="00E753C4" w:rsidP="008310D9">
      <w:pPr>
        <w:pStyle w:val="Heading3"/>
      </w:pPr>
      <w:r>
        <w:rPr>
          <w:noProof/>
        </w:rPr>
        <mc:AlternateContent>
          <mc:Choice Requires="wps">
            <w:drawing>
              <wp:anchor distT="0" distB="0" distL="114300" distR="114300" simplePos="0" relativeHeight="252475392" behindDoc="0" locked="0" layoutInCell="1" allowOverlap="1" wp14:anchorId="54E8C94E" wp14:editId="3A0BF32B">
                <wp:simplePos x="0" y="0"/>
                <wp:positionH relativeFrom="column">
                  <wp:posOffset>4963795</wp:posOffset>
                </wp:positionH>
                <wp:positionV relativeFrom="paragraph">
                  <wp:posOffset>295910</wp:posOffset>
                </wp:positionV>
                <wp:extent cx="1517015" cy="576580"/>
                <wp:effectExtent l="0" t="0" r="0" b="7620"/>
                <wp:wrapSquare wrapText="bothSides"/>
                <wp:docPr id="11" name="Text Box 11"/>
                <wp:cNvGraphicFramePr/>
                <a:graphic xmlns:a="http://schemas.openxmlformats.org/drawingml/2006/main">
                  <a:graphicData uri="http://schemas.microsoft.com/office/word/2010/wordprocessingShape">
                    <wps:wsp>
                      <wps:cNvSpPr txBox="1"/>
                      <wps:spPr>
                        <a:xfrm>
                          <a:off x="0" y="0"/>
                          <a:ext cx="1517015" cy="5765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A5F85C4" w14:textId="77777777" w:rsidR="009124F5" w:rsidRDefault="009124F5" w:rsidP="00E753C4">
                            <w:pPr>
                              <w:spacing w:after="0" w:line="240" w:lineRule="auto"/>
                              <w:rPr>
                                <w:b/>
                                <w:i/>
                                <w:color w:val="B2B2B2" w:themeColor="accent2"/>
                              </w:rPr>
                            </w:pPr>
                            <w:r w:rsidRPr="00203143">
                              <w:rPr>
                                <w:b/>
                                <w:i/>
                                <w:color w:val="B2B2B2" w:themeColor="accent2"/>
                              </w:rPr>
                              <w:t xml:space="preserve">Effort: </w:t>
                            </w:r>
                            <w:r w:rsidRPr="00203143">
                              <w:rPr>
                                <w:b/>
                                <w:i/>
                                <w:color w:val="FFC000"/>
                              </w:rPr>
                              <w:t>Medium</w:t>
                            </w:r>
                          </w:p>
                          <w:p w14:paraId="6D9B986D" w14:textId="27481654" w:rsidR="009124F5" w:rsidRPr="00203143" w:rsidRDefault="009124F5" w:rsidP="00E753C4">
                            <w:pPr>
                              <w:rPr>
                                <w:b/>
                                <w:i/>
                                <w:color w:val="B2B2B2" w:themeColor="accent2"/>
                              </w:rPr>
                            </w:pPr>
                            <w:r w:rsidRPr="00203143">
                              <w:rPr>
                                <w:b/>
                                <w:i/>
                                <w:color w:val="B2B2B2" w:themeColor="accent2"/>
                              </w:rPr>
                              <w:t xml:space="preserve">Skillset: </w:t>
                            </w:r>
                            <w:r>
                              <w:rPr>
                                <w:b/>
                                <w:i/>
                                <w:color w:val="B2B2B2" w:themeColor="accent2"/>
                              </w:rPr>
                              <w:t>Legal</w:t>
                            </w:r>
                          </w:p>
                          <w:p w14:paraId="053380D7" w14:textId="77777777" w:rsidR="009124F5" w:rsidRDefault="009124F5" w:rsidP="00E753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E8C94E" id="Text Box 11" o:spid="_x0000_s1033" type="#_x0000_t202" style="position:absolute;margin-left:390.85pt;margin-top:23.3pt;width:119.45pt;height:45.4pt;z-index:25247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" filled="f" stroked="f">
                <v:textbox>
                  <w:txbxContent>
                    <w:p w14:paraId="6A5F85C4" w14:textId="77777777" w:rsidR="009124F5" w:rsidRDefault="009124F5" w:rsidP="00E753C4">
                      <w:pPr>
                        <w:spacing w:after="0" w:line="240" w:lineRule="auto"/>
                        <w:rPr>
                          <w:b/>
                          <w:i/>
                          <w:color w:val="B2B2B2" w:themeColor="accent2"/>
                        </w:rPr>
                      </w:pPr>
                      <w:r w:rsidRPr="00203143">
                        <w:rPr>
                          <w:b/>
                          <w:i/>
                          <w:color w:val="B2B2B2" w:themeColor="accent2"/>
                        </w:rPr>
                        <w:t xml:space="preserve">Effort: </w:t>
                      </w:r>
                      <w:r w:rsidRPr="00203143">
                        <w:rPr>
                          <w:b/>
                          <w:i/>
                          <w:color w:val="FFC000"/>
                        </w:rPr>
                        <w:t>Medium</w:t>
                      </w:r>
                    </w:p>
                    <w:p w14:paraId="6D9B986D" w14:textId="27481654" w:rsidR="009124F5" w:rsidRPr="00203143" w:rsidRDefault="009124F5" w:rsidP="00E753C4">
                      <w:pPr>
                        <w:rPr>
                          <w:b/>
                          <w:i/>
                          <w:color w:val="B2B2B2" w:themeColor="accent2"/>
                        </w:rPr>
                      </w:pPr>
                      <w:r w:rsidRPr="00203143">
                        <w:rPr>
                          <w:b/>
                          <w:i/>
                          <w:color w:val="B2B2B2" w:themeColor="accent2"/>
                        </w:rPr>
                        <w:t xml:space="preserve">Skillset: </w:t>
                      </w:r>
                      <w:r>
                        <w:rPr>
                          <w:b/>
                          <w:i/>
                          <w:color w:val="B2B2B2" w:themeColor="accent2"/>
                        </w:rPr>
                        <w:t>Legal</w:t>
                      </w:r>
                    </w:p>
                    <w:p w14:paraId="053380D7" w14:textId="77777777" w:rsidR="009124F5" w:rsidRDefault="009124F5" w:rsidP="00E753C4"/>
                  </w:txbxContent>
                </v:textbox>
                <w10:wrap type="square"/>
              </v:shape>
            </w:pict>
          </mc:Fallback>
        </mc:AlternateContent>
      </w:r>
      <w:r w:rsidR="003B7EDB">
        <w:t>Trustmark eligibility</w:t>
      </w:r>
    </w:p>
    <w:p w14:paraId="3ED64720" w14:textId="77777777" w:rsidR="0024645D" w:rsidRDefault="003B7EDB" w:rsidP="00561CF6">
      <w:pPr>
        <w:pStyle w:val="BVBodyCopy"/>
      </w:pPr>
      <w:r>
        <w:t>The Bazaarvoice Trustmark is a sign that consumers can trust you</w:t>
      </w:r>
      <w:r w:rsidR="000F273D">
        <w:t>r</w:t>
      </w:r>
      <w:r>
        <w:t xml:space="preserve"> content to be authentic and unbiased. If you would like to display the </w:t>
      </w:r>
      <w:r w:rsidR="00ED5245">
        <w:t>Trustmark,</w:t>
      </w:r>
      <w:r>
        <w:t xml:space="preserve"> your application must pass a Trustmark audit. </w:t>
      </w:r>
    </w:p>
    <w:p w14:paraId="67896F3E" w14:textId="3D65AD82" w:rsidR="003B7EDB" w:rsidRPr="00561CF6" w:rsidRDefault="003B7EDB" w:rsidP="00561CF6">
      <w:pPr>
        <w:pStyle w:val="BVBodyCopy"/>
        <w:rPr>
          <w:i/>
        </w:rPr>
      </w:pPr>
      <w:r w:rsidRPr="00561CF6">
        <w:rPr>
          <w:i/>
        </w:rPr>
        <w:lastRenderedPageBreak/>
        <w:fldChar w:fldCharType="begin">
          <w:ffData>
            <w:name w:val="Dropdown2"/>
            <w:enabled/>
            <w:calcOnExit w:val="0"/>
            <w:ddList>
              <w:listEntry w:val="Please select one"/>
              <w:listEntry w:val="Yes, I would like to display the Trustmark"/>
              <w:listEntry w:val="No, i will not be displaying the Trustmark"/>
            </w:ddList>
          </w:ffData>
        </w:fldChar>
      </w:r>
      <w:bookmarkStart w:id="14" w:name="Dropdown2"/>
      <w:r w:rsidRPr="00561CF6">
        <w:rPr>
          <w:i/>
        </w:rPr>
        <w:instrText xml:space="preserve"> FORMDROPDOWN </w:instrText>
      </w:r>
      <w:r w:rsidR="00B62107" w:rsidRPr="00561CF6">
        <w:rPr>
          <w:i/>
        </w:rPr>
      </w:r>
      <w:r w:rsidR="007C3DCD">
        <w:rPr>
          <w:i/>
        </w:rPr>
        <w:fldChar w:fldCharType="separate"/>
      </w:r>
      <w:r w:rsidRPr="00561CF6">
        <w:rPr>
          <w:i/>
        </w:rPr>
        <w:fldChar w:fldCharType="end"/>
      </w:r>
      <w:bookmarkEnd w:id="14"/>
    </w:p>
    <w:p w14:paraId="7F93BB5C" w14:textId="77777777" w:rsidR="000F273D" w:rsidRPr="00C91A78" w:rsidRDefault="000F273D" w:rsidP="000F273D">
      <w:pPr>
        <w:pStyle w:val="BVBodyCopy"/>
        <w:spacing w:after="0" w:line="240" w:lineRule="auto"/>
        <w:rPr>
          <w:b/>
        </w:rPr>
      </w:pPr>
      <w:r w:rsidRPr="00C91A78">
        <w:rPr>
          <w:b/>
        </w:rPr>
        <w:t>Related information</w:t>
      </w:r>
    </w:p>
    <w:p w14:paraId="6553FAA1" w14:textId="068BA035" w:rsidR="000F273D" w:rsidRPr="00B80E59" w:rsidRDefault="007C3DCD" w:rsidP="003B7EDB">
      <w:pPr>
        <w:pStyle w:val="ListParagraph"/>
        <w:numPr>
          <w:ilvl w:val="0"/>
          <w:numId w:val="21"/>
        </w:numPr>
        <w:rPr>
          <w:rStyle w:val="Hyperlink"/>
        </w:rPr>
      </w:pPr>
      <w:hyperlink r:id="rId16" w:history="1">
        <w:r w:rsidR="000F273D" w:rsidRPr="00B80E59">
          <w:rPr>
            <w:rStyle w:val="Hyperlink"/>
          </w:rPr>
          <w:t>http://www.bazaarvoice.com/trustmark/</w:t>
        </w:r>
      </w:hyperlink>
    </w:p>
    <w:p w14:paraId="6A4E2253" w14:textId="34D82686" w:rsidR="000F273D" w:rsidRPr="00B80E59" w:rsidRDefault="000F273D" w:rsidP="003B7EDB">
      <w:pPr>
        <w:pStyle w:val="ListParagraph"/>
        <w:numPr>
          <w:ilvl w:val="0"/>
          <w:numId w:val="21"/>
        </w:numPr>
        <w:rPr>
          <w:rStyle w:val="Hyperlink"/>
        </w:rPr>
      </w:pPr>
      <w:r w:rsidRPr="00B80E59">
        <w:rPr>
          <w:rStyle w:val="Hyperlink"/>
        </w:rPr>
        <w:t>http://www.bazaarvoice.com/legal/authenticity-policy/</w:t>
      </w:r>
    </w:p>
    <w:p w14:paraId="7D8E749F" w14:textId="3B5BD0BD" w:rsidR="008310D9" w:rsidRPr="00803D34" w:rsidRDefault="008310D9" w:rsidP="001F5B50">
      <w:pPr>
        <w:pStyle w:val="Heading2"/>
        <w:spacing w:line="276" w:lineRule="auto"/>
        <w:rPr>
          <w:rFonts w:eastAsia="Calibri"/>
          <w:szCs w:val="40"/>
        </w:rPr>
      </w:pPr>
      <w:r w:rsidRPr="00803D34">
        <w:rPr>
          <w:rFonts w:eastAsia="Calibri"/>
          <w:szCs w:val="40"/>
        </w:rPr>
        <w:t>Submission</w:t>
      </w:r>
    </w:p>
    <w:p w14:paraId="74F07133" w14:textId="47CAEA54" w:rsidR="008310D9" w:rsidRDefault="008310D9" w:rsidP="00561CF6">
      <w:pPr>
        <w:pStyle w:val="BVBodyCopy"/>
      </w:pPr>
      <w:r>
        <w:t>This section applies to submitting content with the Conversations API only. You may skip this section of you are</w:t>
      </w:r>
      <w:r w:rsidR="00F96A68">
        <w:t xml:space="preserve"> only displaying content or if you are using the Bazaarvoice hosted JS solution to submit </w:t>
      </w:r>
      <w:r w:rsidR="00ED5245">
        <w:t>content.</w:t>
      </w:r>
    </w:p>
    <w:p w14:paraId="4B9E0A49" w14:textId="1C222688" w:rsidR="00BA4807" w:rsidRPr="00BA4807" w:rsidRDefault="00BA4807" w:rsidP="00BA4807">
      <w:r>
        <w:fldChar w:fldCharType="begin">
          <w:ffData>
            <w:name w:val="Check1"/>
            <w:enabled/>
            <w:calcOnExit w:val="0"/>
            <w:checkBox>
              <w:sizeAuto/>
              <w:default w:val="0"/>
            </w:checkBox>
          </w:ffData>
        </w:fldChar>
      </w:r>
      <w:r>
        <w:instrText xml:space="preserve"> FORMCHECKBOX </w:instrText>
      </w:r>
      <w:r w:rsidR="007C3DCD">
        <w:fldChar w:fldCharType="separate"/>
      </w:r>
      <w:r>
        <w:fldChar w:fldCharType="end"/>
      </w:r>
      <w:r>
        <w:t xml:space="preserve"> </w:t>
      </w:r>
      <w:r w:rsidR="008F2B4F">
        <w:t xml:space="preserve">This section does not apply to my </w:t>
      </w:r>
      <w:r w:rsidR="00ED5245">
        <w:t>application</w:t>
      </w:r>
    </w:p>
    <w:p w14:paraId="5D1CF7D0" w14:textId="2E464507" w:rsidR="008310D9" w:rsidRDefault="00E753C4" w:rsidP="008310D9">
      <w:pPr>
        <w:pStyle w:val="Heading3"/>
        <w:rPr>
          <w:rFonts w:eastAsia="Calibri"/>
        </w:rPr>
      </w:pPr>
      <w:r>
        <w:rPr>
          <w:noProof/>
        </w:rPr>
        <mc:AlternateContent>
          <mc:Choice Requires="wps">
            <w:drawing>
              <wp:anchor distT="0" distB="0" distL="114300" distR="114300" simplePos="0" relativeHeight="252477440" behindDoc="0" locked="0" layoutInCell="1" allowOverlap="1" wp14:anchorId="30FD1A0B" wp14:editId="44F8EF11">
                <wp:simplePos x="0" y="0"/>
                <wp:positionH relativeFrom="column">
                  <wp:posOffset>4970145</wp:posOffset>
                </wp:positionH>
                <wp:positionV relativeFrom="paragraph">
                  <wp:posOffset>381635</wp:posOffset>
                </wp:positionV>
                <wp:extent cx="1517015" cy="576580"/>
                <wp:effectExtent l="0" t="0" r="0" b="7620"/>
                <wp:wrapSquare wrapText="bothSides"/>
                <wp:docPr id="12" name="Text Box 12"/>
                <wp:cNvGraphicFramePr/>
                <a:graphic xmlns:a="http://schemas.openxmlformats.org/drawingml/2006/main">
                  <a:graphicData uri="http://schemas.microsoft.com/office/word/2010/wordprocessingShape">
                    <wps:wsp>
                      <wps:cNvSpPr txBox="1"/>
                      <wps:spPr>
                        <a:xfrm>
                          <a:off x="0" y="0"/>
                          <a:ext cx="1517015" cy="5765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C3A37B7" w14:textId="77777777" w:rsidR="009124F5" w:rsidRDefault="009124F5" w:rsidP="00E753C4">
                            <w:pPr>
                              <w:spacing w:after="0" w:line="240" w:lineRule="auto"/>
                              <w:rPr>
                                <w:b/>
                                <w:i/>
                                <w:color w:val="B2B2B2" w:themeColor="accent2"/>
                              </w:rPr>
                            </w:pPr>
                            <w:r w:rsidRPr="00203143">
                              <w:rPr>
                                <w:b/>
                                <w:i/>
                                <w:color w:val="B2B2B2" w:themeColor="accent2"/>
                              </w:rPr>
                              <w:t xml:space="preserve">Effort: </w:t>
                            </w:r>
                            <w:r w:rsidRPr="00203143">
                              <w:rPr>
                                <w:b/>
                                <w:i/>
                                <w:color w:val="FFC000"/>
                              </w:rPr>
                              <w:t>Medium</w:t>
                            </w:r>
                          </w:p>
                          <w:p w14:paraId="207837A8" w14:textId="77777777" w:rsidR="009124F5" w:rsidRPr="00203143" w:rsidRDefault="009124F5" w:rsidP="00E753C4">
                            <w:pPr>
                              <w:rPr>
                                <w:b/>
                                <w:i/>
                                <w:color w:val="B2B2B2" w:themeColor="accent2"/>
                              </w:rPr>
                            </w:pPr>
                            <w:r w:rsidRPr="00203143">
                              <w:rPr>
                                <w:b/>
                                <w:i/>
                                <w:color w:val="B2B2B2" w:themeColor="accent2"/>
                              </w:rPr>
                              <w:t>Skillset: Technical</w:t>
                            </w:r>
                          </w:p>
                          <w:p w14:paraId="3EFBE925" w14:textId="77777777" w:rsidR="009124F5" w:rsidRDefault="009124F5" w:rsidP="00E753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FD1A0B" id="Text Box 12" o:spid="_x0000_s1034" type="#_x0000_t202" style="position:absolute;margin-left:391.35pt;margin-top:30.05pt;width:119.45pt;height:45.4pt;z-index:25247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" filled="f" stroked="f">
                <v:textbox>
                  <w:txbxContent>
                    <w:p w14:paraId="3C3A37B7" w14:textId="77777777" w:rsidR="009124F5" w:rsidRDefault="009124F5" w:rsidP="00E753C4">
                      <w:pPr>
                        <w:spacing w:after="0" w:line="240" w:lineRule="auto"/>
                        <w:rPr>
                          <w:b/>
                          <w:i/>
                          <w:color w:val="B2B2B2" w:themeColor="accent2"/>
                        </w:rPr>
                      </w:pPr>
                      <w:r w:rsidRPr="00203143">
                        <w:rPr>
                          <w:b/>
                          <w:i/>
                          <w:color w:val="B2B2B2" w:themeColor="accent2"/>
                        </w:rPr>
                        <w:t xml:space="preserve">Effort: </w:t>
                      </w:r>
                      <w:r w:rsidRPr="00203143">
                        <w:rPr>
                          <w:b/>
                          <w:i/>
                          <w:color w:val="FFC000"/>
                        </w:rPr>
                        <w:t>Medium</w:t>
                      </w:r>
                    </w:p>
                    <w:p w14:paraId="207837A8" w14:textId="77777777" w:rsidR="009124F5" w:rsidRPr="00203143" w:rsidRDefault="009124F5" w:rsidP="00E753C4">
                      <w:pPr>
                        <w:rPr>
                          <w:b/>
                          <w:i/>
                          <w:color w:val="B2B2B2" w:themeColor="accent2"/>
                        </w:rPr>
                      </w:pPr>
                      <w:r w:rsidRPr="00203143">
                        <w:rPr>
                          <w:b/>
                          <w:i/>
                          <w:color w:val="B2B2B2" w:themeColor="accent2"/>
                        </w:rPr>
                        <w:t>Skillset: Technical</w:t>
                      </w:r>
                    </w:p>
                    <w:p w14:paraId="3EFBE925" w14:textId="77777777" w:rsidR="009124F5" w:rsidRDefault="009124F5" w:rsidP="00E753C4"/>
                  </w:txbxContent>
                </v:textbox>
                <w10:wrap type="square"/>
              </v:shape>
            </w:pict>
          </mc:Fallback>
        </mc:AlternateContent>
      </w:r>
      <w:r w:rsidR="008310D9">
        <w:rPr>
          <w:rFonts w:eastAsia="Calibri"/>
        </w:rPr>
        <w:t>Device fingerprinting</w:t>
      </w:r>
    </w:p>
    <w:p w14:paraId="46B33FE8" w14:textId="024F4A73" w:rsidR="008310D9" w:rsidRDefault="008310D9" w:rsidP="00561CF6">
      <w:pPr>
        <w:pStyle w:val="BVBodyCopy"/>
        <w:rPr>
          <w:color w:val="FF0000"/>
        </w:rPr>
      </w:pPr>
      <w:r w:rsidRPr="002F3423">
        <w:t>Device fingerprint</w:t>
      </w:r>
      <w:r>
        <w:t>ing</w:t>
      </w:r>
      <w:r w:rsidRPr="002F3423">
        <w:t xml:space="preserve"> is</w:t>
      </w:r>
      <w:r>
        <w:t xml:space="preserve"> used</w:t>
      </w:r>
      <w:r w:rsidRPr="002F3423">
        <w:t xml:space="preserve"> by </w:t>
      </w:r>
      <w:r>
        <w:t>Bazaarvoice’s</w:t>
      </w:r>
      <w:r w:rsidRPr="002F3423">
        <w:t xml:space="preserve"> fraud detection system to </w:t>
      </w:r>
      <w:r>
        <w:t>mitigate the risk malicious actors pose to your content and our network</w:t>
      </w:r>
      <w:r w:rsidRPr="002F3423">
        <w:t xml:space="preserve">. </w:t>
      </w:r>
      <w:r w:rsidR="00E23A47" w:rsidRPr="00E23A47">
        <w:rPr>
          <w:b/>
          <w:color w:val="FF0000"/>
        </w:rPr>
        <w:t>*</w:t>
      </w:r>
      <w:r w:rsidR="00293AE9">
        <w:rPr>
          <w:b/>
          <w:color w:val="FF0000"/>
        </w:rPr>
        <w:t>Failure to provide this</w:t>
      </w:r>
      <w:r w:rsidRPr="0008232D">
        <w:rPr>
          <w:b/>
          <w:color w:val="FF0000"/>
        </w:rPr>
        <w:t xml:space="preserve"> may result in rejection of content.</w:t>
      </w:r>
      <w:r w:rsidRPr="0008232D">
        <w:rPr>
          <w:color w:val="FF0000"/>
        </w:rPr>
        <w:t xml:space="preserve"> </w:t>
      </w:r>
    </w:p>
    <w:p w14:paraId="2D52DA22" w14:textId="77777777" w:rsidR="00E23A47" w:rsidRPr="00561CF6" w:rsidRDefault="00E23A47" w:rsidP="00E23A47">
      <w:pPr>
        <w:pStyle w:val="BVBodyCopy"/>
        <w:rPr>
          <w:i/>
        </w:rPr>
      </w:pPr>
      <w:r w:rsidRPr="00561CF6">
        <w:rPr>
          <w:i/>
        </w:rPr>
        <w:fldChar w:fldCharType="begin">
          <w:ffData>
            <w:name w:val="Text13"/>
            <w:enabled/>
            <w:calcOnExit w:val="0"/>
            <w:textInput>
              <w:default w:val="Replace with a short description of your plan to meet this requirement"/>
            </w:textInput>
          </w:ffData>
        </w:fldChar>
      </w:r>
      <w:r w:rsidRPr="00561CF6">
        <w:rPr>
          <w:i/>
        </w:rPr>
        <w:instrText xml:space="preserve"> FORMTEXT </w:instrText>
      </w:r>
      <w:r w:rsidRPr="00561CF6">
        <w:rPr>
          <w:i/>
        </w:rPr>
      </w:r>
      <w:r w:rsidRPr="00561CF6">
        <w:rPr>
          <w:i/>
        </w:rPr>
        <w:fldChar w:fldCharType="separate"/>
      </w:r>
      <w:r w:rsidR="00B62107">
        <w:rPr>
          <w:i/>
          <w:noProof/>
        </w:rPr>
        <w:t>Replace with a short description of your plan to meet this requirement</w:t>
      </w:r>
      <w:r w:rsidRPr="00561CF6">
        <w:rPr>
          <w:i/>
        </w:rPr>
        <w:fldChar w:fldCharType="end"/>
      </w:r>
    </w:p>
    <w:p w14:paraId="66EEA9F9" w14:textId="3ACE147A" w:rsidR="008310D9" w:rsidRDefault="008310D9" w:rsidP="00612B31">
      <w:pPr>
        <w:pStyle w:val="BVBodyCopy"/>
      </w:pPr>
      <w:r w:rsidRPr="00293AE9">
        <w:fldChar w:fldCharType="begin"/>
      </w:r>
      <w:bookmarkStart w:id="15" w:name="Text13"/>
      <w:r w:rsidRPr="00293AE9">
        <w:instrText xml:space="preserve"> FORMTEXT </w:instrText>
      </w:r>
      <w:r w:rsidRPr="00293AE9">
        <w:fldChar w:fldCharType="end"/>
      </w:r>
      <w:bookmarkEnd w:id="15"/>
    </w:p>
    <w:p w14:paraId="50F37BE8" w14:textId="580452F6" w:rsidR="0081341C" w:rsidRPr="00612B31" w:rsidRDefault="00612B31" w:rsidP="00612B31">
      <w:pPr>
        <w:pStyle w:val="BVBodyCopy"/>
        <w:rPr>
          <w:rStyle w:val="SubtleEmphasis"/>
        </w:rPr>
      </w:pPr>
      <w:r>
        <w:rPr>
          <w:rStyle w:val="SubtleEmphasis"/>
        </w:rPr>
        <w:t>*You may may opt-</w:t>
      </w:r>
      <w:r w:rsidR="0081341C" w:rsidRPr="00612B31">
        <w:rPr>
          <w:rStyle w:val="SubtleEmphasis"/>
        </w:rPr>
        <w:t>out of this requirement if</w:t>
      </w:r>
      <w:r>
        <w:rPr>
          <w:rStyle w:val="SubtleEmphasis"/>
        </w:rPr>
        <w:t xml:space="preserve"> storing personal data outside of your locale</w:t>
      </w:r>
      <w:r w:rsidRPr="00612B31">
        <w:rPr>
          <w:rStyle w:val="SubtleEmphasis"/>
        </w:rPr>
        <w:t xml:space="preserve"> is incompatible</w:t>
      </w:r>
      <w:r w:rsidR="006D62E3">
        <w:rPr>
          <w:rStyle w:val="SubtleEmphasis"/>
        </w:rPr>
        <w:t xml:space="preserve"> with</w:t>
      </w:r>
      <w:r w:rsidRPr="00612B31">
        <w:rPr>
          <w:rStyle w:val="SubtleEmphasis"/>
        </w:rPr>
        <w:t xml:space="preserve"> </w:t>
      </w:r>
      <w:r>
        <w:rPr>
          <w:rStyle w:val="SubtleEmphasis"/>
        </w:rPr>
        <w:t>applicable</w:t>
      </w:r>
      <w:r w:rsidR="008054D2">
        <w:rPr>
          <w:rStyle w:val="SubtleEmphasis"/>
        </w:rPr>
        <w:t xml:space="preserve"> </w:t>
      </w:r>
      <w:r w:rsidRPr="00612B31">
        <w:rPr>
          <w:rStyle w:val="SubtleEmphasis"/>
        </w:rPr>
        <w:t xml:space="preserve">laws </w:t>
      </w:r>
      <w:r>
        <w:rPr>
          <w:rStyle w:val="SubtleEmphasis"/>
        </w:rPr>
        <w:t>or</w:t>
      </w:r>
      <w:r w:rsidRPr="00612B31">
        <w:rPr>
          <w:rStyle w:val="SubtleEmphasis"/>
        </w:rPr>
        <w:t xml:space="preserve"> regulations.</w:t>
      </w:r>
    </w:p>
    <w:p w14:paraId="3AF1C379" w14:textId="4D195494" w:rsidR="000F273D" w:rsidRPr="000F273D" w:rsidRDefault="000F273D" w:rsidP="000F273D">
      <w:pPr>
        <w:pStyle w:val="BVBodyCopy"/>
        <w:spacing w:after="0" w:line="240" w:lineRule="auto"/>
        <w:rPr>
          <w:rStyle w:val="Hyperlink"/>
          <w:b/>
          <w:color w:val="auto"/>
          <w:u w:val="none"/>
        </w:rPr>
      </w:pPr>
      <w:r w:rsidRPr="00C91A78">
        <w:rPr>
          <w:b/>
        </w:rPr>
        <w:t>Related information</w:t>
      </w:r>
    </w:p>
    <w:p w14:paraId="46AFB1F7" w14:textId="65A786E3" w:rsidR="008310D9" w:rsidRPr="00B80E59" w:rsidRDefault="007C3DCD" w:rsidP="000F273D">
      <w:pPr>
        <w:pStyle w:val="BVBodyCopy"/>
        <w:numPr>
          <w:ilvl w:val="0"/>
          <w:numId w:val="22"/>
        </w:numPr>
        <w:rPr>
          <w:rStyle w:val="Hyperlink"/>
        </w:rPr>
      </w:pPr>
      <w:hyperlink r:id="rId17" w:anchor="device-fingerprint">
        <w:r w:rsidR="008310D9" w:rsidRPr="00B80E59">
          <w:rPr>
            <w:rStyle w:val="Hyperlink"/>
          </w:rPr>
          <w:t>https://developer.bazaarvoice.com/docs/read/conversations_api/tutorials/authenticity#device-fingerprint</w:t>
        </w:r>
      </w:hyperlink>
    </w:p>
    <w:p w14:paraId="30C668E7" w14:textId="0361B4FF" w:rsidR="008310D9" w:rsidRDefault="00E753C4" w:rsidP="008310D9">
      <w:pPr>
        <w:pStyle w:val="Heading3"/>
      </w:pPr>
      <w:r>
        <w:rPr>
          <w:noProof/>
        </w:rPr>
        <mc:AlternateContent>
          <mc:Choice Requires="wps">
            <w:drawing>
              <wp:anchor distT="0" distB="0" distL="114300" distR="114300" simplePos="0" relativeHeight="252479488" behindDoc="0" locked="0" layoutInCell="1" allowOverlap="1" wp14:anchorId="1F45A66B" wp14:editId="40899326">
                <wp:simplePos x="0" y="0"/>
                <wp:positionH relativeFrom="column">
                  <wp:posOffset>4968875</wp:posOffset>
                </wp:positionH>
                <wp:positionV relativeFrom="paragraph">
                  <wp:posOffset>374015</wp:posOffset>
                </wp:positionV>
                <wp:extent cx="1517015" cy="576580"/>
                <wp:effectExtent l="0" t="0" r="0" b="7620"/>
                <wp:wrapSquare wrapText="bothSides"/>
                <wp:docPr id="13" name="Text Box 13"/>
                <wp:cNvGraphicFramePr/>
                <a:graphic xmlns:a="http://schemas.openxmlformats.org/drawingml/2006/main">
                  <a:graphicData uri="http://schemas.microsoft.com/office/word/2010/wordprocessingShape">
                    <wps:wsp>
                      <wps:cNvSpPr txBox="1"/>
                      <wps:spPr>
                        <a:xfrm>
                          <a:off x="0" y="0"/>
                          <a:ext cx="1517015" cy="5765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1C9452F" w14:textId="470E50DD" w:rsidR="009124F5" w:rsidRDefault="009124F5" w:rsidP="00E753C4">
                            <w:pPr>
                              <w:spacing w:after="0" w:line="240" w:lineRule="auto"/>
                              <w:rPr>
                                <w:b/>
                                <w:i/>
                                <w:color w:val="B2B2B2" w:themeColor="accent2"/>
                              </w:rPr>
                            </w:pPr>
                            <w:r w:rsidRPr="00203143">
                              <w:rPr>
                                <w:b/>
                                <w:i/>
                                <w:color w:val="B2B2B2" w:themeColor="accent2"/>
                              </w:rPr>
                              <w:t xml:space="preserve">Effort: </w:t>
                            </w:r>
                            <w:r w:rsidRPr="00E753C4">
                              <w:rPr>
                                <w:b/>
                                <w:i/>
                                <w:color w:val="92D050"/>
                              </w:rPr>
                              <w:t>Low</w:t>
                            </w:r>
                          </w:p>
                          <w:p w14:paraId="616FF53D" w14:textId="77777777" w:rsidR="009124F5" w:rsidRPr="00203143" w:rsidRDefault="009124F5" w:rsidP="00E753C4">
                            <w:pPr>
                              <w:rPr>
                                <w:b/>
                                <w:i/>
                                <w:color w:val="B2B2B2" w:themeColor="accent2"/>
                              </w:rPr>
                            </w:pPr>
                            <w:r w:rsidRPr="00203143">
                              <w:rPr>
                                <w:b/>
                                <w:i/>
                                <w:color w:val="B2B2B2" w:themeColor="accent2"/>
                              </w:rPr>
                              <w:t>Skillset: Technical</w:t>
                            </w:r>
                          </w:p>
                          <w:p w14:paraId="1F2004D9" w14:textId="77777777" w:rsidR="009124F5" w:rsidRDefault="009124F5" w:rsidP="00E753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45A66B" id="Text Box 13" o:spid="_x0000_s1035" type="#_x0000_t202" style="position:absolute;margin-left:391.25pt;margin-top:29.45pt;width:119.45pt;height:45.4pt;z-index:25247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" filled="f" stroked="f">
                <v:textbox>
                  <w:txbxContent>
                    <w:p w14:paraId="41C9452F" w14:textId="470E50DD" w:rsidR="009124F5" w:rsidRDefault="009124F5" w:rsidP="00E753C4">
                      <w:pPr>
                        <w:spacing w:after="0" w:line="240" w:lineRule="auto"/>
                        <w:rPr>
                          <w:b/>
                          <w:i/>
                          <w:color w:val="B2B2B2" w:themeColor="accent2"/>
                        </w:rPr>
                      </w:pPr>
                      <w:r w:rsidRPr="00203143">
                        <w:rPr>
                          <w:b/>
                          <w:i/>
                          <w:color w:val="B2B2B2" w:themeColor="accent2"/>
                        </w:rPr>
                        <w:t xml:space="preserve">Effort: </w:t>
                      </w:r>
                      <w:r w:rsidRPr="00E753C4">
                        <w:rPr>
                          <w:b/>
                          <w:i/>
                          <w:color w:val="92D050"/>
                        </w:rPr>
                        <w:t>Low</w:t>
                      </w:r>
                    </w:p>
                    <w:p w14:paraId="616FF53D" w14:textId="77777777" w:rsidR="009124F5" w:rsidRPr="00203143" w:rsidRDefault="009124F5" w:rsidP="00E753C4">
                      <w:pPr>
                        <w:rPr>
                          <w:b/>
                          <w:i/>
                          <w:color w:val="B2B2B2" w:themeColor="accent2"/>
                        </w:rPr>
                      </w:pPr>
                      <w:r w:rsidRPr="00203143">
                        <w:rPr>
                          <w:b/>
                          <w:i/>
                          <w:color w:val="B2B2B2" w:themeColor="accent2"/>
                        </w:rPr>
                        <w:t>Skillset: Technical</w:t>
                      </w:r>
                    </w:p>
                    <w:p w14:paraId="1F2004D9" w14:textId="77777777" w:rsidR="009124F5" w:rsidRDefault="009124F5" w:rsidP="00E753C4"/>
                  </w:txbxContent>
                </v:textbox>
                <w10:wrap type="square"/>
              </v:shape>
            </w:pict>
          </mc:Fallback>
        </mc:AlternateContent>
      </w:r>
      <w:r w:rsidR="00431BB1">
        <w:t>Author IP a</w:t>
      </w:r>
      <w:r w:rsidR="008310D9">
        <w:t>ddress</w:t>
      </w:r>
    </w:p>
    <w:p w14:paraId="634D1AC5" w14:textId="0417DCD4" w:rsidR="00F96A68" w:rsidRPr="00F96A68" w:rsidRDefault="00F96A68" w:rsidP="00561CF6">
      <w:pPr>
        <w:pStyle w:val="BVBodyCopy"/>
      </w:pPr>
      <w:r>
        <w:t>This requirement is satisfied if you are submitting from the author</w:t>
      </w:r>
      <w:r w:rsidR="0008232D">
        <w:t>’</w:t>
      </w:r>
      <w:r>
        <w:t xml:space="preserve">s device directly to Bazaarvoice, for example using CORS in a </w:t>
      </w:r>
      <w:r w:rsidR="00020E30">
        <w:t>web browser</w:t>
      </w:r>
      <w:r>
        <w:t xml:space="preserve"> or submission from a mobile device.</w:t>
      </w:r>
    </w:p>
    <w:p w14:paraId="2A2A8504" w14:textId="5663ECAC" w:rsidR="00F96A68" w:rsidRDefault="00F96A68" w:rsidP="00561CF6">
      <w:pPr>
        <w:pStyle w:val="BVBodyCopy"/>
      </w:pPr>
      <w:r w:rsidRPr="008367E2">
        <w:lastRenderedPageBreak/>
        <w:t xml:space="preserve">Author IP address is used by </w:t>
      </w:r>
      <w:r>
        <w:t>Bazaarvoice’s</w:t>
      </w:r>
      <w:r w:rsidRPr="008367E2">
        <w:t xml:space="preserve"> fraud detection system to </w:t>
      </w:r>
      <w:r>
        <w:t>mitigate the risk malicious actors pose to your content and our network</w:t>
      </w:r>
      <w:r w:rsidRPr="008367E2">
        <w:t xml:space="preserve">. </w:t>
      </w:r>
      <w:r w:rsidR="00293AE9">
        <w:rPr>
          <w:b/>
          <w:color w:val="FF0000"/>
        </w:rPr>
        <w:t>Failure to provide this</w:t>
      </w:r>
      <w:r w:rsidRPr="0008232D">
        <w:rPr>
          <w:b/>
          <w:color w:val="FF0000"/>
        </w:rPr>
        <w:t xml:space="preserve"> may result in rejection of content.</w:t>
      </w:r>
      <w:r w:rsidRPr="008367E2">
        <w:t xml:space="preserve"> </w:t>
      </w:r>
    </w:p>
    <w:p w14:paraId="3BE88DA9" w14:textId="424D5D88" w:rsidR="00F96A68" w:rsidRPr="00561CF6" w:rsidRDefault="00F96A68" w:rsidP="00561CF6">
      <w:pPr>
        <w:pStyle w:val="BVBodyCopy"/>
        <w:rPr>
          <w:i/>
        </w:rPr>
      </w:pPr>
      <w:r w:rsidRPr="00561CF6">
        <w:rPr>
          <w:i/>
        </w:rPr>
        <w:fldChar w:fldCharType="begin">
          <w:ffData>
            <w:name w:val="Text13"/>
            <w:enabled/>
            <w:calcOnExit w:val="0"/>
            <w:textInput>
              <w:default w:val="Replace with a short description of your plan to meet this requirement"/>
            </w:textInput>
          </w:ffData>
        </w:fldChar>
      </w:r>
      <w:r w:rsidRPr="00561CF6">
        <w:rPr>
          <w:i/>
        </w:rPr>
        <w:instrText xml:space="preserve"> FORMTEXT </w:instrText>
      </w:r>
      <w:r w:rsidRPr="00561CF6">
        <w:rPr>
          <w:i/>
        </w:rPr>
      </w:r>
      <w:r w:rsidRPr="00561CF6">
        <w:rPr>
          <w:i/>
        </w:rPr>
        <w:fldChar w:fldCharType="separate"/>
      </w:r>
      <w:r w:rsidR="00B62107">
        <w:rPr>
          <w:i/>
          <w:noProof/>
        </w:rPr>
        <w:t>Replace with a short description of your plan to meet this requirement</w:t>
      </w:r>
      <w:r w:rsidRPr="00561CF6">
        <w:rPr>
          <w:i/>
        </w:rPr>
        <w:fldChar w:fldCharType="end"/>
      </w:r>
    </w:p>
    <w:p w14:paraId="49EADB2F" w14:textId="77777777" w:rsidR="000F273D" w:rsidRPr="000F273D" w:rsidRDefault="000F273D" w:rsidP="000F273D">
      <w:pPr>
        <w:pStyle w:val="BVBodyCopy"/>
        <w:spacing w:after="0" w:line="240" w:lineRule="auto"/>
        <w:rPr>
          <w:rStyle w:val="Hyperlink"/>
          <w:b/>
          <w:color w:val="auto"/>
          <w:u w:val="none"/>
        </w:rPr>
      </w:pPr>
      <w:r w:rsidRPr="00C91A78">
        <w:rPr>
          <w:b/>
        </w:rPr>
        <w:t>Related information</w:t>
      </w:r>
    </w:p>
    <w:p w14:paraId="4C63A4E5" w14:textId="21B45050" w:rsidR="008310D9" w:rsidRPr="00B80E59" w:rsidRDefault="007C3DCD" w:rsidP="000F273D">
      <w:pPr>
        <w:pStyle w:val="BVBodyCopy"/>
        <w:numPr>
          <w:ilvl w:val="0"/>
          <w:numId w:val="22"/>
        </w:numPr>
        <w:rPr>
          <w:rStyle w:val="Hyperlink"/>
        </w:rPr>
      </w:pPr>
      <w:hyperlink r:id="rId18" w:anchor="author-ip-address">
        <w:r w:rsidR="00F96A68" w:rsidRPr="00B80E59">
          <w:rPr>
            <w:rStyle w:val="Hyperlink"/>
          </w:rPr>
          <w:t>https://developer.bazaarvoice.com/docs/read/conversations_api/tutorials/authenticity#author-ip-address</w:t>
        </w:r>
      </w:hyperlink>
    </w:p>
    <w:p w14:paraId="03F87829" w14:textId="7A715829" w:rsidR="00F96A68" w:rsidRDefault="00E753C4" w:rsidP="00F96A68">
      <w:pPr>
        <w:pStyle w:val="Heading3"/>
        <w:rPr>
          <w:rFonts w:eastAsia="Calibri"/>
        </w:rPr>
      </w:pPr>
      <w:r>
        <w:rPr>
          <w:noProof/>
        </w:rPr>
        <mc:AlternateContent>
          <mc:Choice Requires="wps">
            <w:drawing>
              <wp:anchor distT="0" distB="0" distL="114300" distR="114300" simplePos="0" relativeHeight="252481536" behindDoc="0" locked="0" layoutInCell="1" allowOverlap="1" wp14:anchorId="55DB5BF3" wp14:editId="25AD065E">
                <wp:simplePos x="0" y="0"/>
                <wp:positionH relativeFrom="column">
                  <wp:posOffset>4965700</wp:posOffset>
                </wp:positionH>
                <wp:positionV relativeFrom="paragraph">
                  <wp:posOffset>313690</wp:posOffset>
                </wp:positionV>
                <wp:extent cx="1517015" cy="576580"/>
                <wp:effectExtent l="0" t="0" r="0" b="7620"/>
                <wp:wrapSquare wrapText="bothSides"/>
                <wp:docPr id="14" name="Text Box 14"/>
                <wp:cNvGraphicFramePr/>
                <a:graphic xmlns:a="http://schemas.openxmlformats.org/drawingml/2006/main">
                  <a:graphicData uri="http://schemas.microsoft.com/office/word/2010/wordprocessingShape">
                    <wps:wsp>
                      <wps:cNvSpPr txBox="1"/>
                      <wps:spPr>
                        <a:xfrm>
                          <a:off x="0" y="0"/>
                          <a:ext cx="1517015" cy="5765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C424AD4" w14:textId="669D9DD8" w:rsidR="009124F5" w:rsidRDefault="009124F5" w:rsidP="00E753C4">
                            <w:pPr>
                              <w:spacing w:after="0" w:line="240" w:lineRule="auto"/>
                              <w:rPr>
                                <w:b/>
                                <w:i/>
                                <w:color w:val="B2B2B2" w:themeColor="accent2"/>
                              </w:rPr>
                            </w:pPr>
                            <w:r w:rsidRPr="00203143">
                              <w:rPr>
                                <w:b/>
                                <w:i/>
                                <w:color w:val="B2B2B2" w:themeColor="accent2"/>
                              </w:rPr>
                              <w:t xml:space="preserve">Effort: </w:t>
                            </w:r>
                            <w:r w:rsidRPr="00E753C4">
                              <w:rPr>
                                <w:b/>
                                <w:i/>
                                <w:color w:val="92D050"/>
                              </w:rPr>
                              <w:t>Low</w:t>
                            </w:r>
                          </w:p>
                          <w:p w14:paraId="663D63B5" w14:textId="77777777" w:rsidR="009124F5" w:rsidRPr="00203143" w:rsidRDefault="009124F5" w:rsidP="00E753C4">
                            <w:pPr>
                              <w:rPr>
                                <w:b/>
                                <w:i/>
                                <w:color w:val="B2B2B2" w:themeColor="accent2"/>
                              </w:rPr>
                            </w:pPr>
                            <w:r w:rsidRPr="00203143">
                              <w:rPr>
                                <w:b/>
                                <w:i/>
                                <w:color w:val="B2B2B2" w:themeColor="accent2"/>
                              </w:rPr>
                              <w:t>Skillset: Technical</w:t>
                            </w:r>
                          </w:p>
                          <w:p w14:paraId="5C26F589" w14:textId="77777777" w:rsidR="009124F5" w:rsidRDefault="009124F5" w:rsidP="00E753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B5BF3" id="Text Box 14" o:spid="_x0000_s1036" type="#_x0000_t202" style="position:absolute;margin-left:391pt;margin-top:24.7pt;width:119.45pt;height:45.4pt;z-index:25248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" filled="f" stroked="f">
                <v:textbox>
                  <w:txbxContent>
                    <w:p w14:paraId="0C424AD4" w14:textId="669D9DD8" w:rsidR="009124F5" w:rsidRDefault="009124F5" w:rsidP="00E753C4">
                      <w:pPr>
                        <w:spacing w:after="0" w:line="240" w:lineRule="auto"/>
                        <w:rPr>
                          <w:b/>
                          <w:i/>
                          <w:color w:val="B2B2B2" w:themeColor="accent2"/>
                        </w:rPr>
                      </w:pPr>
                      <w:r w:rsidRPr="00203143">
                        <w:rPr>
                          <w:b/>
                          <w:i/>
                          <w:color w:val="B2B2B2" w:themeColor="accent2"/>
                        </w:rPr>
                        <w:t xml:space="preserve">Effort: </w:t>
                      </w:r>
                      <w:r w:rsidRPr="00E753C4">
                        <w:rPr>
                          <w:b/>
                          <w:i/>
                          <w:color w:val="92D050"/>
                        </w:rPr>
                        <w:t>Low</w:t>
                      </w:r>
                    </w:p>
                    <w:p w14:paraId="663D63B5" w14:textId="77777777" w:rsidR="009124F5" w:rsidRPr="00203143" w:rsidRDefault="009124F5" w:rsidP="00E753C4">
                      <w:pPr>
                        <w:rPr>
                          <w:b/>
                          <w:i/>
                          <w:color w:val="B2B2B2" w:themeColor="accent2"/>
                        </w:rPr>
                      </w:pPr>
                      <w:r w:rsidRPr="00203143">
                        <w:rPr>
                          <w:b/>
                          <w:i/>
                          <w:color w:val="B2B2B2" w:themeColor="accent2"/>
                        </w:rPr>
                        <w:t>Skillset: Technical</w:t>
                      </w:r>
                    </w:p>
                    <w:p w14:paraId="5C26F589" w14:textId="77777777" w:rsidR="009124F5" w:rsidRDefault="009124F5" w:rsidP="00E753C4"/>
                  </w:txbxContent>
                </v:textbox>
                <w10:wrap type="square"/>
              </v:shape>
            </w:pict>
          </mc:Fallback>
        </mc:AlternateContent>
      </w:r>
      <w:r w:rsidR="00F96A68">
        <w:rPr>
          <w:rFonts w:eastAsia="Calibri"/>
        </w:rPr>
        <w:t>Incentivized review badging</w:t>
      </w:r>
    </w:p>
    <w:p w14:paraId="6E26632E" w14:textId="34D0529F" w:rsidR="00F96A68" w:rsidRDefault="00F96A68" w:rsidP="00561CF6">
      <w:pPr>
        <w:pStyle w:val="BVBodyCopy"/>
      </w:pPr>
      <w:r>
        <w:t>Our Authenticity policy and local regulations require that incentivized content be identified</w:t>
      </w:r>
      <w:r w:rsidR="0008232D">
        <w:t xml:space="preserve"> as such</w:t>
      </w:r>
      <w:r>
        <w:t>. When submitting to Bazaarvoice</w:t>
      </w:r>
      <w:r w:rsidR="0008232D">
        <w:t>,</w:t>
      </w:r>
      <w:r>
        <w:t xml:space="preserve"> you must indicate that the author has been incentivized to write the content.</w:t>
      </w:r>
    </w:p>
    <w:p w14:paraId="3A0D3ED1" w14:textId="77777777" w:rsidR="00F96A68" w:rsidRPr="00561CF6" w:rsidRDefault="00F96A68" w:rsidP="00561CF6">
      <w:pPr>
        <w:pStyle w:val="BVBodyCopy"/>
        <w:rPr>
          <w:i/>
        </w:rPr>
      </w:pPr>
      <w:r w:rsidRPr="00561CF6">
        <w:rPr>
          <w:i/>
        </w:rPr>
        <w:fldChar w:fldCharType="begin">
          <w:ffData>
            <w:name w:val="Text13"/>
            <w:enabled/>
            <w:calcOnExit w:val="0"/>
            <w:textInput>
              <w:default w:val="Replace with a short description of your plan to meet this requirement"/>
            </w:textInput>
          </w:ffData>
        </w:fldChar>
      </w:r>
      <w:r w:rsidRPr="00561CF6">
        <w:rPr>
          <w:i/>
        </w:rPr>
        <w:instrText xml:space="preserve"> FORMTEXT </w:instrText>
      </w:r>
      <w:r w:rsidRPr="00561CF6">
        <w:rPr>
          <w:i/>
        </w:rPr>
      </w:r>
      <w:r w:rsidRPr="00561CF6">
        <w:rPr>
          <w:i/>
        </w:rPr>
        <w:fldChar w:fldCharType="separate"/>
      </w:r>
      <w:r w:rsidR="00B62107">
        <w:rPr>
          <w:i/>
          <w:noProof/>
        </w:rPr>
        <w:t>Replace with a short description of your plan to meet this requirement</w:t>
      </w:r>
      <w:r w:rsidRPr="00561CF6">
        <w:rPr>
          <w:i/>
        </w:rPr>
        <w:fldChar w:fldCharType="end"/>
      </w:r>
    </w:p>
    <w:p w14:paraId="7EEDF1F8" w14:textId="77777777" w:rsidR="000F273D" w:rsidRPr="00C91A78" w:rsidRDefault="000F273D" w:rsidP="000F273D">
      <w:pPr>
        <w:pStyle w:val="BVBodyCopy"/>
        <w:spacing w:after="0" w:line="240" w:lineRule="auto"/>
        <w:rPr>
          <w:b/>
        </w:rPr>
      </w:pPr>
      <w:r w:rsidRPr="00C91A78">
        <w:rPr>
          <w:b/>
        </w:rPr>
        <w:t>Related information</w:t>
      </w:r>
    </w:p>
    <w:p w14:paraId="5B096C77" w14:textId="57CAA212" w:rsidR="00E753C4" w:rsidRPr="00B80E59" w:rsidRDefault="000F273D" w:rsidP="00F96A68">
      <w:pPr>
        <w:pStyle w:val="ListParagraph"/>
        <w:numPr>
          <w:ilvl w:val="0"/>
          <w:numId w:val="21"/>
        </w:numPr>
        <w:rPr>
          <w:rStyle w:val="Hyperlink"/>
        </w:rPr>
      </w:pPr>
      <w:r w:rsidRPr="000F273D">
        <w:rPr>
          <w:rStyle w:val="Hyperlink"/>
        </w:rPr>
        <w:t>htt</w:t>
      </w:r>
      <w:r w:rsidRPr="00B80E59">
        <w:rPr>
          <w:rStyle w:val="Hyperlink"/>
        </w:rPr>
        <w:t xml:space="preserve">ps://developer.bazaarvoice.com/conversations-api/tutorials/display/incentivized-reviews </w:t>
      </w:r>
    </w:p>
    <w:p w14:paraId="056161FA" w14:textId="67DB5EE1" w:rsidR="00F96A68" w:rsidRDefault="00E753C4" w:rsidP="00F96A68">
      <w:pPr>
        <w:pStyle w:val="Heading3"/>
      </w:pPr>
      <w:r>
        <w:rPr>
          <w:noProof/>
        </w:rPr>
        <mc:AlternateContent>
          <mc:Choice Requires="wps">
            <w:drawing>
              <wp:anchor distT="0" distB="0" distL="114300" distR="114300" simplePos="0" relativeHeight="252483584" behindDoc="0" locked="0" layoutInCell="1" allowOverlap="1" wp14:anchorId="53896957" wp14:editId="5FBC9E02">
                <wp:simplePos x="0" y="0"/>
                <wp:positionH relativeFrom="column">
                  <wp:posOffset>4967605</wp:posOffset>
                </wp:positionH>
                <wp:positionV relativeFrom="paragraph">
                  <wp:posOffset>327025</wp:posOffset>
                </wp:positionV>
                <wp:extent cx="1517015" cy="576580"/>
                <wp:effectExtent l="0" t="0" r="0" b="7620"/>
                <wp:wrapSquare wrapText="bothSides"/>
                <wp:docPr id="15" name="Text Box 15"/>
                <wp:cNvGraphicFramePr/>
                <a:graphic xmlns:a="http://schemas.openxmlformats.org/drawingml/2006/main">
                  <a:graphicData uri="http://schemas.microsoft.com/office/word/2010/wordprocessingShape">
                    <wps:wsp>
                      <wps:cNvSpPr txBox="1"/>
                      <wps:spPr>
                        <a:xfrm>
                          <a:off x="0" y="0"/>
                          <a:ext cx="1517015" cy="5765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392F902" w14:textId="33424635" w:rsidR="009124F5" w:rsidRDefault="009124F5" w:rsidP="00E753C4">
                            <w:pPr>
                              <w:spacing w:after="0" w:line="240" w:lineRule="auto"/>
                              <w:rPr>
                                <w:b/>
                                <w:i/>
                                <w:color w:val="B2B2B2" w:themeColor="accent2"/>
                              </w:rPr>
                            </w:pPr>
                            <w:r w:rsidRPr="00203143">
                              <w:rPr>
                                <w:b/>
                                <w:i/>
                                <w:color w:val="B2B2B2" w:themeColor="accent2"/>
                              </w:rPr>
                              <w:t xml:space="preserve">Effort: </w:t>
                            </w:r>
                            <w:r w:rsidRPr="00E753C4">
                              <w:rPr>
                                <w:b/>
                                <w:i/>
                                <w:color w:val="92D050"/>
                              </w:rPr>
                              <w:t>Low</w:t>
                            </w:r>
                          </w:p>
                          <w:p w14:paraId="08678B29" w14:textId="77777777" w:rsidR="009124F5" w:rsidRPr="00203143" w:rsidRDefault="009124F5" w:rsidP="00E753C4">
                            <w:pPr>
                              <w:rPr>
                                <w:b/>
                                <w:i/>
                                <w:color w:val="B2B2B2" w:themeColor="accent2"/>
                              </w:rPr>
                            </w:pPr>
                            <w:r w:rsidRPr="00203143">
                              <w:rPr>
                                <w:b/>
                                <w:i/>
                                <w:color w:val="B2B2B2" w:themeColor="accent2"/>
                              </w:rPr>
                              <w:t>Skillset: Technical</w:t>
                            </w:r>
                          </w:p>
                          <w:p w14:paraId="075257AC" w14:textId="77777777" w:rsidR="009124F5" w:rsidRDefault="009124F5" w:rsidP="00E753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896957" id="Text Box 15" o:spid="_x0000_s1037" type="#_x0000_t202" style="position:absolute;margin-left:391.15pt;margin-top:25.75pt;width:119.45pt;height:45.4pt;z-index:25248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" filled="f" stroked="f">
                <v:textbox>
                  <w:txbxContent>
                    <w:p w14:paraId="1392F902" w14:textId="33424635" w:rsidR="009124F5" w:rsidRDefault="009124F5" w:rsidP="00E753C4">
                      <w:pPr>
                        <w:spacing w:after="0" w:line="240" w:lineRule="auto"/>
                        <w:rPr>
                          <w:b/>
                          <w:i/>
                          <w:color w:val="B2B2B2" w:themeColor="accent2"/>
                        </w:rPr>
                      </w:pPr>
                      <w:r w:rsidRPr="00203143">
                        <w:rPr>
                          <w:b/>
                          <w:i/>
                          <w:color w:val="B2B2B2" w:themeColor="accent2"/>
                        </w:rPr>
                        <w:t xml:space="preserve">Effort: </w:t>
                      </w:r>
                      <w:r w:rsidRPr="00E753C4">
                        <w:rPr>
                          <w:b/>
                          <w:i/>
                          <w:color w:val="92D050"/>
                        </w:rPr>
                        <w:t>Low</w:t>
                      </w:r>
                    </w:p>
                    <w:p w14:paraId="08678B29" w14:textId="77777777" w:rsidR="009124F5" w:rsidRPr="00203143" w:rsidRDefault="009124F5" w:rsidP="00E753C4">
                      <w:pPr>
                        <w:rPr>
                          <w:b/>
                          <w:i/>
                          <w:color w:val="B2B2B2" w:themeColor="accent2"/>
                        </w:rPr>
                      </w:pPr>
                      <w:r w:rsidRPr="00203143">
                        <w:rPr>
                          <w:b/>
                          <w:i/>
                          <w:color w:val="B2B2B2" w:themeColor="accent2"/>
                        </w:rPr>
                        <w:t>Skillset: Technical</w:t>
                      </w:r>
                    </w:p>
                    <w:p w14:paraId="075257AC" w14:textId="77777777" w:rsidR="009124F5" w:rsidRDefault="009124F5" w:rsidP="00E753C4"/>
                  </w:txbxContent>
                </v:textbox>
                <w10:wrap type="square"/>
              </v:shape>
            </w:pict>
          </mc:Fallback>
        </mc:AlternateContent>
      </w:r>
      <w:r w:rsidR="00F96A68">
        <w:t>Submit unmodified content directly to Bazaarvoice</w:t>
      </w:r>
    </w:p>
    <w:p w14:paraId="5CF401F1" w14:textId="7D96A551" w:rsidR="005F7496" w:rsidRDefault="005F7496" w:rsidP="00561CF6">
      <w:pPr>
        <w:pStyle w:val="BVBodyCopy"/>
      </w:pPr>
      <w:r>
        <w:t xml:space="preserve">To ensure that content represents the accurate, complete and unmodified voice of the consumer, we require that all content be submitted in real-time directly to Bazaarvoice with no edits or </w:t>
      </w:r>
      <w:r w:rsidR="00ED5245">
        <w:t>omissions</w:t>
      </w:r>
      <w:r>
        <w:t>.</w:t>
      </w:r>
    </w:p>
    <w:p w14:paraId="6EBE1104" w14:textId="77777777" w:rsidR="005F7496" w:rsidRPr="00561CF6" w:rsidRDefault="005F7496" w:rsidP="00561CF6">
      <w:pPr>
        <w:pStyle w:val="BVBodyCopy"/>
        <w:rPr>
          <w:i/>
        </w:rPr>
      </w:pPr>
      <w:r>
        <w:t xml:space="preserve"> </w:t>
      </w:r>
      <w:r w:rsidRPr="00561CF6">
        <w:rPr>
          <w:i/>
        </w:rPr>
        <w:fldChar w:fldCharType="begin">
          <w:ffData>
            <w:name w:val="Text13"/>
            <w:enabled/>
            <w:calcOnExit w:val="0"/>
            <w:textInput>
              <w:default w:val="Replace with a short description of your plan to meet this requirement"/>
            </w:textInput>
          </w:ffData>
        </w:fldChar>
      </w:r>
      <w:r w:rsidRPr="00561CF6">
        <w:rPr>
          <w:i/>
        </w:rPr>
        <w:instrText xml:space="preserve"> FORMTEXT </w:instrText>
      </w:r>
      <w:r w:rsidRPr="00561CF6">
        <w:rPr>
          <w:i/>
        </w:rPr>
      </w:r>
      <w:r w:rsidRPr="00561CF6">
        <w:rPr>
          <w:i/>
        </w:rPr>
        <w:fldChar w:fldCharType="separate"/>
      </w:r>
      <w:r w:rsidR="00B62107">
        <w:rPr>
          <w:i/>
          <w:noProof/>
        </w:rPr>
        <w:t>Replace with a short description of your plan to meet this requirement</w:t>
      </w:r>
      <w:r w:rsidRPr="00561CF6">
        <w:rPr>
          <w:i/>
        </w:rPr>
        <w:fldChar w:fldCharType="end"/>
      </w:r>
    </w:p>
    <w:p w14:paraId="0D2E9DD8" w14:textId="4E7EDD46" w:rsidR="00E06065" w:rsidRDefault="00E06065" w:rsidP="00E06065">
      <w:pPr>
        <w:pStyle w:val="Heading3"/>
      </w:pPr>
      <w:r>
        <w:t>Authentication</w:t>
      </w:r>
    </w:p>
    <w:p w14:paraId="2493A071" w14:textId="1389C36B" w:rsidR="00E06065" w:rsidRDefault="00E06065" w:rsidP="00E06065">
      <w:pPr>
        <w:pStyle w:val="BVBodyCopy"/>
      </w:pPr>
      <w:r w:rsidRPr="00E06065">
        <w:t>The following two authentication methods are availab</w:t>
      </w:r>
      <w:r>
        <w:t>le using the Conversations API:</w:t>
      </w:r>
    </w:p>
    <w:p w14:paraId="6624CD2E" w14:textId="0FD9E9BD" w:rsidR="00E06065" w:rsidRDefault="00E06065" w:rsidP="00E06065">
      <w:pPr>
        <w:pStyle w:val="ListParagraph"/>
        <w:numPr>
          <w:ilvl w:val="0"/>
          <w:numId w:val="24"/>
        </w:numPr>
      </w:pPr>
      <w:r w:rsidRPr="00E06065">
        <w:rPr>
          <w:b/>
        </w:rPr>
        <w:t>Client Mastered</w:t>
      </w:r>
      <w:r>
        <w:t>: To use this method, your users log into your site and you pass their user IDs to Bazaarvoice.</w:t>
      </w:r>
    </w:p>
    <w:p w14:paraId="212F2E55" w14:textId="1984EBB4" w:rsidR="00E06065" w:rsidRPr="00B80E59" w:rsidRDefault="007C3DCD" w:rsidP="00E06065">
      <w:pPr>
        <w:pStyle w:val="ListParagraph"/>
        <w:rPr>
          <w:rStyle w:val="Hyperlink"/>
        </w:rPr>
      </w:pPr>
      <w:hyperlink r:id="rId19" w:history="1">
        <w:r w:rsidR="00E06065" w:rsidRPr="00B80E59">
          <w:rPr>
            <w:rStyle w:val="Hyperlink"/>
          </w:rPr>
          <w:t>https://developer.bazaarvoice.com/docs/read/conversations_api/tutorials/submission/authentication/client_mastered</w:t>
        </w:r>
      </w:hyperlink>
    </w:p>
    <w:p w14:paraId="5A8C26A6" w14:textId="6683DFED" w:rsidR="00E06065" w:rsidRPr="00E06065" w:rsidRDefault="00E06065" w:rsidP="00E06065">
      <w:pPr>
        <w:pStyle w:val="ListParagraph"/>
        <w:numPr>
          <w:ilvl w:val="0"/>
          <w:numId w:val="24"/>
        </w:numPr>
      </w:pPr>
      <w:r w:rsidRPr="00E06065">
        <w:rPr>
          <w:b/>
        </w:rPr>
        <w:lastRenderedPageBreak/>
        <w:t>Bazaarvoice Mastered</w:t>
      </w:r>
      <w:r>
        <w:t xml:space="preserve">: </w:t>
      </w:r>
      <w:r w:rsidRPr="00E06065">
        <w:rPr>
          <w:iCs/>
        </w:rPr>
        <w:t>Bazaarvoice will create user IDs based on the user’s email address. To use this method, you must build and host an email address verification service as well as use the user IDs created by Bazaarvoice.</w:t>
      </w:r>
    </w:p>
    <w:p w14:paraId="445538EE" w14:textId="5CBB2E40" w:rsidR="00E06065" w:rsidRPr="00B80E59" w:rsidRDefault="007C3DCD" w:rsidP="00E06065">
      <w:pPr>
        <w:pStyle w:val="ListParagraph"/>
        <w:rPr>
          <w:rStyle w:val="Hyperlink"/>
        </w:rPr>
      </w:pPr>
      <w:hyperlink r:id="rId20" w:history="1">
        <w:r w:rsidR="00E06065" w:rsidRPr="00B80E59">
          <w:rPr>
            <w:rStyle w:val="Hyperlink"/>
          </w:rPr>
          <w:t>https://developer.bazaarvoice.com/docs/read/conversations_api/tutorials/submission/authentication/bv_mastered</w:t>
        </w:r>
      </w:hyperlink>
    </w:p>
    <w:p w14:paraId="157C21C9" w14:textId="5813A803" w:rsidR="00E06065" w:rsidRDefault="00E06065" w:rsidP="00E06065">
      <w:pPr>
        <w:pStyle w:val="BVBodyCopy"/>
      </w:pPr>
      <w:r>
        <w:t>Which authentication method do you intend to use:</w:t>
      </w:r>
    </w:p>
    <w:p w14:paraId="41AF83E4" w14:textId="0598BA53" w:rsidR="00E06065" w:rsidRPr="00AC3F6A" w:rsidRDefault="00E06065" w:rsidP="00E06065">
      <w:r w:rsidRPr="00AC3F6A">
        <w:fldChar w:fldCharType="begin">
          <w:ffData>
            <w:name w:val="Dropdown3"/>
            <w:enabled/>
            <w:calcOnExit w:val="0"/>
            <w:ddList>
              <w:listEntry w:val="Select one"/>
              <w:listEntry w:val="Client Mastered"/>
              <w:listEntry w:val="Bazaarvoice Mastered"/>
            </w:ddList>
          </w:ffData>
        </w:fldChar>
      </w:r>
      <w:bookmarkStart w:id="16" w:name="Dropdown3"/>
      <w:r w:rsidRPr="00AC3F6A">
        <w:instrText xml:space="preserve"> FORMDROPDOWN </w:instrText>
      </w:r>
      <w:r w:rsidR="007C3DCD">
        <w:fldChar w:fldCharType="separate"/>
      </w:r>
      <w:r w:rsidRPr="00AC3F6A">
        <w:fldChar w:fldCharType="end"/>
      </w:r>
      <w:bookmarkEnd w:id="16"/>
    </w:p>
    <w:p w14:paraId="5B847385" w14:textId="77777777" w:rsidR="00E06065" w:rsidRPr="00C91A78" w:rsidRDefault="00E06065" w:rsidP="00E06065">
      <w:pPr>
        <w:pStyle w:val="BVBodyCopy"/>
        <w:spacing w:after="0" w:line="240" w:lineRule="auto"/>
        <w:rPr>
          <w:b/>
        </w:rPr>
      </w:pPr>
      <w:r w:rsidRPr="00C91A78">
        <w:rPr>
          <w:b/>
        </w:rPr>
        <w:t>Related information</w:t>
      </w:r>
    </w:p>
    <w:p w14:paraId="183A410F" w14:textId="24BAAB76" w:rsidR="00E06065" w:rsidRPr="00B80E59" w:rsidRDefault="007C3DCD" w:rsidP="00E06065">
      <w:pPr>
        <w:pStyle w:val="ListParagraph"/>
        <w:numPr>
          <w:ilvl w:val="0"/>
          <w:numId w:val="21"/>
        </w:numPr>
        <w:rPr>
          <w:rStyle w:val="Hyperlink"/>
        </w:rPr>
      </w:pPr>
      <w:hyperlink r:id="rId21" w:history="1">
        <w:r w:rsidR="00E06065" w:rsidRPr="00B80E59">
          <w:rPr>
            <w:rStyle w:val="Hyperlink"/>
          </w:rPr>
          <w:t>https://developer.bazaarvoice.com/conversations-api/tutorials/submission/authentication</w:t>
        </w:r>
      </w:hyperlink>
      <w:r w:rsidR="00E06065" w:rsidRPr="00B80E59">
        <w:rPr>
          <w:rStyle w:val="Hyperlink"/>
        </w:rPr>
        <w:t xml:space="preserve"> </w:t>
      </w:r>
    </w:p>
    <w:p w14:paraId="6C1E5408" w14:textId="77777777" w:rsidR="00062D9E" w:rsidRDefault="00062D9E">
      <w:pPr>
        <w:spacing w:before="0" w:after="0" w:line="240" w:lineRule="auto"/>
        <w:rPr>
          <w:rFonts w:ascii="Gibson Light" w:hAnsi="Gibson Light"/>
          <w:b/>
          <w:bCs/>
          <w:color w:val="000000"/>
          <w:sz w:val="44"/>
          <w:szCs w:val="26"/>
        </w:rPr>
      </w:pPr>
      <w:bookmarkStart w:id="17" w:name="_Conversations_application_design"/>
      <w:bookmarkEnd w:id="17"/>
      <w:r>
        <w:br w:type="page"/>
      </w:r>
    </w:p>
    <w:p w14:paraId="28233136" w14:textId="251685F8" w:rsidR="008F2B4F" w:rsidRDefault="002632D1" w:rsidP="008F2B4F">
      <w:pPr>
        <w:pStyle w:val="Heading1"/>
        <w:rPr>
          <w:rFonts w:eastAsia="Calibri"/>
        </w:rPr>
      </w:pPr>
      <w:bookmarkStart w:id="18" w:name="_Conversations_application_design_1"/>
      <w:bookmarkStart w:id="19" w:name="_Conversations_application_design_2"/>
      <w:bookmarkEnd w:id="18"/>
      <w:bookmarkEnd w:id="19"/>
      <w:r>
        <w:rPr>
          <w:rFonts w:eastAsia="Calibri"/>
        </w:rPr>
        <w:lastRenderedPageBreak/>
        <w:t xml:space="preserve">Conversations application design guidelines </w:t>
      </w:r>
    </w:p>
    <w:p w14:paraId="0C12D52A" w14:textId="2B88487B" w:rsidR="00062D9E" w:rsidRPr="00E2750E" w:rsidRDefault="00062D9E" w:rsidP="00062D9E">
      <w:pPr>
        <w:pStyle w:val="BVBodyCopy"/>
        <w:jc w:val="center"/>
        <w:rPr>
          <w:b/>
          <w:i/>
          <w:color w:val="FF0000"/>
          <w:sz w:val="28"/>
          <w:szCs w:val="28"/>
        </w:rPr>
      </w:pPr>
      <w:r>
        <w:rPr>
          <w:b/>
          <w:i/>
          <w:color w:val="FF0000"/>
          <w:sz w:val="28"/>
          <w:szCs w:val="28"/>
        </w:rPr>
        <w:t>This section i</w:t>
      </w:r>
      <w:r w:rsidR="00CF7B31">
        <w:rPr>
          <w:b/>
          <w:i/>
          <w:color w:val="FF0000"/>
          <w:sz w:val="28"/>
          <w:szCs w:val="28"/>
        </w:rPr>
        <w:t>s optional. It is not</w:t>
      </w:r>
      <w:r>
        <w:rPr>
          <w:b/>
          <w:i/>
          <w:color w:val="FF0000"/>
          <w:sz w:val="28"/>
          <w:szCs w:val="28"/>
        </w:rPr>
        <w:t xml:space="preserve"> </w:t>
      </w:r>
      <w:r w:rsidR="00CF7B31">
        <w:rPr>
          <w:b/>
          <w:i/>
          <w:color w:val="FF0000"/>
          <w:sz w:val="28"/>
          <w:szCs w:val="28"/>
        </w:rPr>
        <w:t>required</w:t>
      </w:r>
      <w:r>
        <w:rPr>
          <w:b/>
          <w:i/>
          <w:color w:val="FF0000"/>
          <w:sz w:val="28"/>
          <w:szCs w:val="28"/>
        </w:rPr>
        <w:t xml:space="preserve"> to </w:t>
      </w:r>
      <w:r w:rsidR="00CF7B31">
        <w:rPr>
          <w:b/>
          <w:i/>
          <w:color w:val="FF0000"/>
          <w:sz w:val="28"/>
          <w:szCs w:val="28"/>
        </w:rPr>
        <w:t>increase API key rate limits.</w:t>
      </w:r>
    </w:p>
    <w:p w14:paraId="679B0368" w14:textId="59CB7EAF" w:rsidR="002632D1" w:rsidRPr="008F2B4F" w:rsidRDefault="002632D1" w:rsidP="00665870">
      <w:pPr>
        <w:pStyle w:val="BVBodyCopy"/>
        <w:rPr>
          <w:b/>
          <w:color w:val="FF0000"/>
        </w:rPr>
      </w:pPr>
      <w:r>
        <w:t xml:space="preserve">The remainder of this document presents </w:t>
      </w:r>
      <w:r w:rsidR="00E90C6B">
        <w:t xml:space="preserve">general project planning considerations and best practices specific to </w:t>
      </w:r>
      <w:r>
        <w:t>Conversation</w:t>
      </w:r>
      <w:r w:rsidR="00E90C6B">
        <w:t>s. Familiarity with this material wi</w:t>
      </w:r>
      <w:r>
        <w:t xml:space="preserve">ll </w:t>
      </w:r>
      <w:r w:rsidR="008F2B4F">
        <w:t>provide</w:t>
      </w:r>
      <w:r w:rsidR="00E90C6B">
        <w:t xml:space="preserve"> a</w:t>
      </w:r>
      <w:r w:rsidR="008F2B4F">
        <w:t xml:space="preserve"> </w:t>
      </w:r>
      <w:r w:rsidR="008F2B4F" w:rsidRPr="008F2B4F">
        <w:rPr>
          <w:color w:val="000000" w:themeColor="text1"/>
        </w:rPr>
        <w:t xml:space="preserve">more complete understanding of the scope of the work involved in implementing a custom </w:t>
      </w:r>
      <w:r w:rsidR="00ED5245" w:rsidRPr="008F2B4F">
        <w:rPr>
          <w:color w:val="000000" w:themeColor="text1"/>
        </w:rPr>
        <w:t>Conversations</w:t>
      </w:r>
      <w:r w:rsidR="008F2B4F" w:rsidRPr="008F2B4F">
        <w:rPr>
          <w:color w:val="000000" w:themeColor="text1"/>
        </w:rPr>
        <w:t xml:space="preserve"> application and</w:t>
      </w:r>
      <w:r w:rsidR="008F2B4F" w:rsidRPr="008F2B4F">
        <w:rPr>
          <w:b/>
          <w:color w:val="000000" w:themeColor="text1"/>
        </w:rPr>
        <w:t xml:space="preserve"> </w:t>
      </w:r>
      <w:r w:rsidR="00E90C6B" w:rsidRPr="00E90C6B">
        <w:rPr>
          <w:color w:val="000000" w:themeColor="text1"/>
        </w:rPr>
        <w:t>will</w:t>
      </w:r>
      <w:r w:rsidR="00E90C6B">
        <w:rPr>
          <w:b/>
          <w:color w:val="000000" w:themeColor="text1"/>
        </w:rPr>
        <w:t xml:space="preserve"> </w:t>
      </w:r>
      <w:r>
        <w:t xml:space="preserve">help you increase the success of your Conversations program. </w:t>
      </w:r>
    </w:p>
    <w:p w14:paraId="1F7FC5C4" w14:textId="11811151" w:rsidR="00D3377A" w:rsidRDefault="00C53109" w:rsidP="001F5B50">
      <w:pPr>
        <w:pStyle w:val="Heading2"/>
        <w:rPr>
          <w:szCs w:val="40"/>
        </w:rPr>
      </w:pPr>
      <w:r>
        <w:rPr>
          <w:szCs w:val="40"/>
        </w:rPr>
        <w:t>Overview and business objectives</w:t>
      </w:r>
    </w:p>
    <w:p w14:paraId="73DD6EFA" w14:textId="47D5B97B" w:rsidR="00C53109" w:rsidRPr="00C53109" w:rsidRDefault="00C53109" w:rsidP="00665870">
      <w:pPr>
        <w:pStyle w:val="BVBodyCopy"/>
      </w:pPr>
      <w:r w:rsidRPr="00C53109">
        <w:t xml:space="preserve">What is the purpose of the custom </w:t>
      </w:r>
      <w:r w:rsidR="00AC1C31">
        <w:t>Conversations</w:t>
      </w:r>
      <w:r w:rsidRPr="00C53109">
        <w:t xml:space="preserve"> application, and why do you wish to use the Conversations API?</w:t>
      </w:r>
    </w:p>
    <w:tbl>
      <w:tblPr>
        <w:tblStyle w:val="PlainTable4"/>
        <w:tblW w:w="0" w:type="auto"/>
        <w:tblBorders>
          <w:top w:val="single" w:sz="4" w:space="0" w:color="DDDDDD" w:themeColor="accent1"/>
          <w:left w:val="single" w:sz="4" w:space="0" w:color="DDDDDD" w:themeColor="accent1"/>
          <w:bottom w:val="single" w:sz="4" w:space="0" w:color="DDDDDD" w:themeColor="accent1"/>
          <w:right w:val="single" w:sz="4" w:space="0" w:color="DDDDDD" w:themeColor="accent1"/>
        </w:tblBorders>
        <w:tblLook w:val="04A0" w:firstRow="1" w:lastRow="0" w:firstColumn="1" w:lastColumn="0" w:noHBand="0" w:noVBand="1"/>
      </w:tblPr>
      <w:tblGrid>
        <w:gridCol w:w="3600"/>
        <w:gridCol w:w="6024"/>
      </w:tblGrid>
      <w:tr w:rsidR="00C53109" w14:paraId="54A89591" w14:textId="77777777" w:rsidTr="00C615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0" w:type="dxa"/>
            <w:shd w:val="clear" w:color="auto" w:fill="C5358A"/>
          </w:tcPr>
          <w:p w14:paraId="5F7B80C1" w14:textId="0967C82B" w:rsidR="00C53109" w:rsidRPr="00C7748B" w:rsidRDefault="00C53109" w:rsidP="00C53109">
            <w:pPr>
              <w:pStyle w:val="BVBodyCopy"/>
              <w:rPr>
                <w:color w:val="FFFFFF" w:themeColor="background1"/>
              </w:rPr>
            </w:pPr>
            <w:r w:rsidRPr="00C7748B">
              <w:rPr>
                <w:color w:val="FFFFFF" w:themeColor="background1"/>
              </w:rPr>
              <w:t xml:space="preserve">Target </w:t>
            </w:r>
            <w:r w:rsidR="00020E30" w:rsidRPr="00C7748B">
              <w:rPr>
                <w:color w:val="FFFFFF" w:themeColor="background1"/>
              </w:rPr>
              <w:t>property</w:t>
            </w:r>
          </w:p>
        </w:tc>
        <w:tc>
          <w:tcPr>
            <w:tcW w:w="6024" w:type="dxa"/>
            <w:tcBorders>
              <w:top w:val="single" w:sz="4" w:space="0" w:color="DDDDDD" w:themeColor="accent1"/>
              <w:bottom w:val="single" w:sz="4" w:space="0" w:color="DDDDDD" w:themeColor="accent1"/>
            </w:tcBorders>
          </w:tcPr>
          <w:p w14:paraId="20075730" w14:textId="11BFC917" w:rsidR="00C53109" w:rsidRPr="00C7748B" w:rsidRDefault="00C53109" w:rsidP="00665870">
            <w:pPr>
              <w:pStyle w:val="BVBodyCopy"/>
              <w:cnfStyle w:val="100000000000" w:firstRow="1" w:lastRow="0" w:firstColumn="0" w:lastColumn="0" w:oddVBand="0" w:evenVBand="0" w:oddHBand="0" w:evenHBand="0" w:firstRowFirstColumn="0" w:firstRowLastColumn="0" w:lastRowFirstColumn="0" w:lastRowLastColumn="0"/>
              <w:rPr>
                <w:b w:val="0"/>
                <w:i/>
              </w:rPr>
            </w:pPr>
            <w:r w:rsidRPr="00C7748B">
              <w:rPr>
                <w:i/>
              </w:rPr>
              <w:fldChar w:fldCharType="begin">
                <w:ffData>
                  <w:name w:val="Text17"/>
                  <w:enabled/>
                  <w:calcOnExit w:val="0"/>
                  <w:textInput>
                    <w:default w:val="Replace with a name/description of the target property; ex. MyEcommerce.com, Sporting Goods R Us"/>
                  </w:textInput>
                </w:ffData>
              </w:fldChar>
            </w:r>
            <w:bookmarkStart w:id="20" w:name="Text17"/>
            <w:r w:rsidRPr="00C7748B">
              <w:rPr>
                <w:b w:val="0"/>
                <w:i/>
              </w:rPr>
              <w:instrText xml:space="preserve"> FORMTEXT </w:instrText>
            </w:r>
            <w:r w:rsidRPr="00C7748B">
              <w:rPr>
                <w:i/>
              </w:rPr>
            </w:r>
            <w:r w:rsidRPr="00C7748B">
              <w:rPr>
                <w:i/>
              </w:rPr>
              <w:fldChar w:fldCharType="separate"/>
            </w:r>
            <w:r w:rsidR="00B62107">
              <w:rPr>
                <w:i/>
                <w:noProof/>
              </w:rPr>
              <w:t>Replace with a name/description of the target property; ex. MyEcommerce.com, Sporting Goods R Us</w:t>
            </w:r>
            <w:r w:rsidRPr="00C7748B">
              <w:rPr>
                <w:i/>
              </w:rPr>
              <w:fldChar w:fldCharType="end"/>
            </w:r>
            <w:bookmarkEnd w:id="20"/>
          </w:p>
        </w:tc>
      </w:tr>
      <w:tr w:rsidR="00C53109" w14:paraId="406B15C5" w14:textId="77777777" w:rsidTr="00C61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0" w:type="dxa"/>
            <w:shd w:val="clear" w:color="auto" w:fill="C5358A"/>
          </w:tcPr>
          <w:p w14:paraId="627EC04D" w14:textId="1C0487EF" w:rsidR="00C53109" w:rsidRPr="00C7748B" w:rsidRDefault="00C53109" w:rsidP="00C53109">
            <w:pPr>
              <w:pStyle w:val="BVBodyCopy"/>
              <w:rPr>
                <w:color w:val="FFFFFF" w:themeColor="background1"/>
              </w:rPr>
            </w:pPr>
            <w:r w:rsidRPr="00C7748B">
              <w:rPr>
                <w:color w:val="FFFFFF" w:themeColor="background1"/>
              </w:rPr>
              <w:t xml:space="preserve">Planned use </w:t>
            </w:r>
            <w:r w:rsidRPr="00C7748B">
              <w:rPr>
                <w:b w:val="0"/>
                <w:color w:val="FFFFFF" w:themeColor="background1"/>
              </w:rPr>
              <w:t>(website, mobile app, etc.)</w:t>
            </w:r>
          </w:p>
        </w:tc>
        <w:tc>
          <w:tcPr>
            <w:tcW w:w="6024" w:type="dxa"/>
            <w:tcBorders>
              <w:top w:val="single" w:sz="4" w:space="0" w:color="DDDDDD" w:themeColor="accent1"/>
              <w:bottom w:val="single" w:sz="4" w:space="0" w:color="DDDDDD" w:themeColor="accent1"/>
            </w:tcBorders>
          </w:tcPr>
          <w:p w14:paraId="33A44801" w14:textId="3428ACD4" w:rsidR="00C53109" w:rsidRPr="00665870" w:rsidRDefault="00C53109" w:rsidP="00C53109">
            <w:pPr>
              <w:pStyle w:val="BVBodyCopy"/>
              <w:cnfStyle w:val="000000100000" w:firstRow="0" w:lastRow="0" w:firstColumn="0" w:lastColumn="0" w:oddVBand="0" w:evenVBand="0" w:oddHBand="1" w:evenHBand="0" w:firstRowFirstColumn="0" w:firstRowLastColumn="0" w:lastRowFirstColumn="0" w:lastRowLastColumn="0"/>
              <w:rPr>
                <w:i/>
              </w:rPr>
            </w:pPr>
            <w:r w:rsidRPr="00665870">
              <w:rPr>
                <w:i/>
              </w:rPr>
              <w:fldChar w:fldCharType="begin">
                <w:ffData>
                  <w:name w:val="Text18"/>
                  <w:enabled/>
                  <w:calcOnExit w:val="0"/>
                  <w:textInput>
                    <w:default w:val="Replace with a short description of the custom application; ex. Mobile Application, eCommerce website"/>
                  </w:textInput>
                </w:ffData>
              </w:fldChar>
            </w:r>
            <w:bookmarkStart w:id="21" w:name="Text18"/>
            <w:r w:rsidRPr="00665870">
              <w:rPr>
                <w:i/>
              </w:rPr>
              <w:instrText xml:space="preserve"> FORMTEXT </w:instrText>
            </w:r>
            <w:r w:rsidRPr="00665870">
              <w:rPr>
                <w:i/>
              </w:rPr>
            </w:r>
            <w:r w:rsidRPr="00665870">
              <w:rPr>
                <w:i/>
              </w:rPr>
              <w:fldChar w:fldCharType="separate"/>
            </w:r>
            <w:r w:rsidR="00B62107">
              <w:rPr>
                <w:i/>
                <w:noProof/>
              </w:rPr>
              <w:t>Replace with a short description of the custom application; ex. Mobile Application, eCommerce website</w:t>
            </w:r>
            <w:r w:rsidRPr="00665870">
              <w:rPr>
                <w:i/>
              </w:rPr>
              <w:fldChar w:fldCharType="end"/>
            </w:r>
            <w:bookmarkEnd w:id="21"/>
          </w:p>
        </w:tc>
      </w:tr>
    </w:tbl>
    <w:p w14:paraId="453B5D8F" w14:textId="21B4803E" w:rsidR="00C53109" w:rsidRDefault="00C53109" w:rsidP="00C53109">
      <w:pPr>
        <w:pStyle w:val="Heading3"/>
      </w:pPr>
      <w:r>
        <w:t>Business goal(</w:t>
      </w:r>
      <w:proofErr w:type="spellStart"/>
      <w:r>
        <w:t>s</w:t>
      </w:r>
      <w:proofErr w:type="spellEnd"/>
      <w:r>
        <w:t>) for custom development</w:t>
      </w:r>
    </w:p>
    <w:p w14:paraId="0F2BE31D" w14:textId="1934A916" w:rsidR="00C53109" w:rsidRPr="00665870" w:rsidRDefault="00C53109" w:rsidP="00665870">
      <w:pPr>
        <w:pStyle w:val="BVBodyCopy"/>
        <w:rPr>
          <w:i/>
        </w:rPr>
      </w:pPr>
      <w:r w:rsidRPr="00665870">
        <w:rPr>
          <w:i/>
        </w:rPr>
        <w:fldChar w:fldCharType="begin">
          <w:ffData>
            <w:name w:val="Text19"/>
            <w:enabled/>
            <w:calcOnExit w:val="0"/>
            <w:textInput>
              <w:default w:val="Replace with a list of goals"/>
            </w:textInput>
          </w:ffData>
        </w:fldChar>
      </w:r>
      <w:bookmarkStart w:id="22" w:name="Text19"/>
      <w:r w:rsidRPr="00665870">
        <w:rPr>
          <w:i/>
        </w:rPr>
        <w:instrText xml:space="preserve"> FORMTEXT </w:instrText>
      </w:r>
      <w:r w:rsidRPr="00665870">
        <w:rPr>
          <w:i/>
        </w:rPr>
      </w:r>
      <w:r w:rsidRPr="00665870">
        <w:rPr>
          <w:i/>
        </w:rPr>
        <w:fldChar w:fldCharType="separate"/>
      </w:r>
      <w:r w:rsidR="00B62107">
        <w:rPr>
          <w:i/>
          <w:noProof/>
        </w:rPr>
        <w:t>Replace with a list of goals</w:t>
      </w:r>
      <w:r w:rsidRPr="00665870">
        <w:rPr>
          <w:i/>
        </w:rPr>
        <w:fldChar w:fldCharType="end"/>
      </w:r>
      <w:bookmarkEnd w:id="22"/>
    </w:p>
    <w:p w14:paraId="77F4E993" w14:textId="26171EB1" w:rsidR="00D2711F" w:rsidRDefault="00C53109" w:rsidP="00C53109">
      <w:pPr>
        <w:pStyle w:val="Heading3"/>
      </w:pPr>
      <w:r>
        <w:t>Driving factors</w:t>
      </w:r>
    </w:p>
    <w:p w14:paraId="29B8801A" w14:textId="0694A773" w:rsidR="00C53109" w:rsidRPr="00665870" w:rsidRDefault="00C53109" w:rsidP="00665870">
      <w:pPr>
        <w:pStyle w:val="BVBodyCopy"/>
        <w:rPr>
          <w:i/>
        </w:rPr>
      </w:pPr>
      <w:r w:rsidRPr="00665870">
        <w:rPr>
          <w:i/>
        </w:rPr>
        <w:fldChar w:fldCharType="begin">
          <w:ffData>
            <w:name w:val="Text20"/>
            <w:enabled/>
            <w:calcOnExit w:val="0"/>
            <w:textInput>
              <w:default w:val="Replace with a short description of driving factors"/>
            </w:textInput>
          </w:ffData>
        </w:fldChar>
      </w:r>
      <w:bookmarkStart w:id="23" w:name="Text20"/>
      <w:r w:rsidRPr="00665870">
        <w:rPr>
          <w:i/>
        </w:rPr>
        <w:instrText xml:space="preserve"> FORMTEXT </w:instrText>
      </w:r>
      <w:r w:rsidRPr="00665870">
        <w:rPr>
          <w:i/>
        </w:rPr>
      </w:r>
      <w:r w:rsidRPr="00665870">
        <w:rPr>
          <w:i/>
        </w:rPr>
        <w:fldChar w:fldCharType="separate"/>
      </w:r>
      <w:r w:rsidR="00B62107">
        <w:rPr>
          <w:i/>
          <w:noProof/>
        </w:rPr>
        <w:t>Replace with a short description of driving factors</w:t>
      </w:r>
      <w:r w:rsidRPr="00665870">
        <w:rPr>
          <w:i/>
        </w:rPr>
        <w:fldChar w:fldCharType="end"/>
      </w:r>
      <w:bookmarkEnd w:id="23"/>
    </w:p>
    <w:p w14:paraId="0FE896CF" w14:textId="1F5C3E05" w:rsidR="00C53109" w:rsidRDefault="00C53109" w:rsidP="00C53109">
      <w:pPr>
        <w:pStyle w:val="Heading3"/>
      </w:pPr>
      <w:r>
        <w:t>Key metrics</w:t>
      </w:r>
    </w:p>
    <w:p w14:paraId="56DAB4F0" w14:textId="39FD6F8A" w:rsidR="00C53109" w:rsidRPr="00665870" w:rsidRDefault="00C53109" w:rsidP="00665870">
      <w:pPr>
        <w:pStyle w:val="BVBodyCopy"/>
        <w:rPr>
          <w:i/>
        </w:rPr>
      </w:pPr>
      <w:r w:rsidRPr="00665870">
        <w:rPr>
          <w:i/>
        </w:rPr>
        <w:fldChar w:fldCharType="begin">
          <w:ffData>
            <w:name w:val="Text21"/>
            <w:enabled/>
            <w:calcOnExit w:val="0"/>
            <w:textInput>
              <w:default w:val="Replace with a list of key metrics that will be used to measure the business goals"/>
            </w:textInput>
          </w:ffData>
        </w:fldChar>
      </w:r>
      <w:bookmarkStart w:id="24" w:name="Text21"/>
      <w:r w:rsidRPr="00665870">
        <w:rPr>
          <w:i/>
        </w:rPr>
        <w:instrText xml:space="preserve"> FORMTEXT </w:instrText>
      </w:r>
      <w:r w:rsidRPr="00665870">
        <w:rPr>
          <w:i/>
        </w:rPr>
      </w:r>
      <w:r w:rsidRPr="00665870">
        <w:rPr>
          <w:i/>
        </w:rPr>
        <w:fldChar w:fldCharType="separate"/>
      </w:r>
      <w:r w:rsidR="00B62107">
        <w:rPr>
          <w:i/>
          <w:noProof/>
        </w:rPr>
        <w:t>Replace with a list of key metrics that will be used to measure the business goals</w:t>
      </w:r>
      <w:r w:rsidRPr="00665870">
        <w:rPr>
          <w:i/>
        </w:rPr>
        <w:fldChar w:fldCharType="end"/>
      </w:r>
      <w:bookmarkEnd w:id="24"/>
    </w:p>
    <w:p w14:paraId="4AACCCBC" w14:textId="417539E4" w:rsidR="00C53109" w:rsidRDefault="00C53109" w:rsidP="005F383A">
      <w:pPr>
        <w:pStyle w:val="Heading2"/>
      </w:pPr>
      <w:r>
        <w:t>Project plan overview</w:t>
      </w:r>
    </w:p>
    <w:p w14:paraId="3022C891" w14:textId="6F6A0A57" w:rsidR="00C53109" w:rsidRDefault="00C53109" w:rsidP="00C53109">
      <w:pPr>
        <w:pStyle w:val="Heading3"/>
      </w:pPr>
      <w:r>
        <w:t>Timeline with major milestones</w:t>
      </w:r>
    </w:p>
    <w:tbl>
      <w:tblPr>
        <w:tblStyle w:val="GridTable4-Accent1"/>
        <w:tblW w:w="0" w:type="auto"/>
        <w:tblLook w:val="04A0" w:firstRow="1" w:lastRow="0" w:firstColumn="1" w:lastColumn="0" w:noHBand="0" w:noVBand="1"/>
      </w:tblPr>
      <w:tblGrid>
        <w:gridCol w:w="4812"/>
        <w:gridCol w:w="4812"/>
      </w:tblGrid>
      <w:tr w:rsidR="00C53109" w14:paraId="0C628C22" w14:textId="77777777" w:rsidTr="00C774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2" w:type="dxa"/>
            <w:shd w:val="clear" w:color="auto" w:fill="C5358A"/>
          </w:tcPr>
          <w:p w14:paraId="4F15A55A" w14:textId="44A6D36B" w:rsidR="00C53109" w:rsidRPr="00C7748B" w:rsidRDefault="00C53109" w:rsidP="00083B65">
            <w:pPr>
              <w:spacing w:before="240" w:after="240" w:line="240" w:lineRule="auto"/>
              <w:jc w:val="center"/>
              <w:rPr>
                <w:bCs w:val="0"/>
              </w:rPr>
            </w:pPr>
            <w:r w:rsidRPr="00C7748B">
              <w:rPr>
                <w:bCs w:val="0"/>
              </w:rPr>
              <w:lastRenderedPageBreak/>
              <w:t>Milestone</w:t>
            </w:r>
          </w:p>
        </w:tc>
        <w:tc>
          <w:tcPr>
            <w:tcW w:w="4812" w:type="dxa"/>
            <w:shd w:val="clear" w:color="auto" w:fill="C5358A"/>
          </w:tcPr>
          <w:p w14:paraId="0C7555A0" w14:textId="626FF6C7" w:rsidR="00C53109" w:rsidRPr="00C7748B" w:rsidRDefault="00C53109" w:rsidP="00083B65">
            <w:pPr>
              <w:spacing w:before="240" w:after="240" w:line="240" w:lineRule="auto"/>
              <w:jc w:val="center"/>
              <w:cnfStyle w:val="100000000000" w:firstRow="1" w:lastRow="0" w:firstColumn="0" w:lastColumn="0" w:oddVBand="0" w:evenVBand="0" w:oddHBand="0" w:evenHBand="0" w:firstRowFirstColumn="0" w:firstRowLastColumn="0" w:lastRowFirstColumn="0" w:lastRowLastColumn="0"/>
              <w:rPr>
                <w:bCs w:val="0"/>
              </w:rPr>
            </w:pPr>
            <w:r w:rsidRPr="00C7748B">
              <w:rPr>
                <w:bCs w:val="0"/>
              </w:rPr>
              <w:t>Date</w:t>
            </w:r>
          </w:p>
        </w:tc>
      </w:tr>
      <w:tr w:rsidR="00C53109" w14:paraId="6799FDEA" w14:textId="77777777" w:rsidTr="00C774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2" w:type="dxa"/>
          </w:tcPr>
          <w:p w14:paraId="3BA69FE3" w14:textId="7C5B1FB5" w:rsidR="00C53109" w:rsidRPr="00C7748B" w:rsidRDefault="00C53109" w:rsidP="00665870">
            <w:pPr>
              <w:pStyle w:val="BVBodyCopy"/>
              <w:rPr>
                <w:b w:val="0"/>
              </w:rPr>
            </w:pPr>
            <w:r w:rsidRPr="00C7748B">
              <w:rPr>
                <w:b w:val="0"/>
              </w:rPr>
              <w:t>Kick-off with Bazaarvoice team</w:t>
            </w:r>
          </w:p>
        </w:tc>
        <w:tc>
          <w:tcPr>
            <w:tcW w:w="4812" w:type="dxa"/>
          </w:tcPr>
          <w:p w14:paraId="02508F66" w14:textId="2F32EFC8" w:rsidR="00C53109" w:rsidRPr="00665870" w:rsidRDefault="00C53109" w:rsidP="00665870">
            <w:pPr>
              <w:pStyle w:val="BVBodyCopy"/>
              <w:cnfStyle w:val="000000100000" w:firstRow="0" w:lastRow="0" w:firstColumn="0" w:lastColumn="0" w:oddVBand="0" w:evenVBand="0" w:oddHBand="1" w:evenHBand="0" w:firstRowFirstColumn="0" w:firstRowLastColumn="0" w:lastRowFirstColumn="0" w:lastRowLastColumn="0"/>
              <w:rPr>
                <w:i/>
              </w:rPr>
            </w:pPr>
            <w:r w:rsidRPr="00665870">
              <w:rPr>
                <w:i/>
              </w:rPr>
              <w:fldChar w:fldCharType="begin">
                <w:ffData>
                  <w:name w:val="Text22"/>
                  <w:enabled/>
                  <w:calcOnExit w:val="0"/>
                  <w:textInput>
                    <w:default w:val="date: dd/mm/yyyy"/>
                  </w:textInput>
                </w:ffData>
              </w:fldChar>
            </w:r>
            <w:bookmarkStart w:id="25" w:name="Text22"/>
            <w:r w:rsidRPr="00665870">
              <w:rPr>
                <w:i/>
              </w:rPr>
              <w:instrText xml:space="preserve"> FORMTEXT </w:instrText>
            </w:r>
            <w:r w:rsidRPr="00665870">
              <w:rPr>
                <w:i/>
              </w:rPr>
            </w:r>
            <w:r w:rsidRPr="00665870">
              <w:rPr>
                <w:i/>
              </w:rPr>
              <w:fldChar w:fldCharType="separate"/>
            </w:r>
            <w:r w:rsidR="00B62107">
              <w:rPr>
                <w:i/>
                <w:noProof/>
              </w:rPr>
              <w:t>date: dd/mm/yyyy</w:t>
            </w:r>
            <w:r w:rsidRPr="00665870">
              <w:rPr>
                <w:i/>
              </w:rPr>
              <w:fldChar w:fldCharType="end"/>
            </w:r>
            <w:bookmarkEnd w:id="25"/>
          </w:p>
        </w:tc>
      </w:tr>
      <w:tr w:rsidR="00C53109" w14:paraId="6917C87B" w14:textId="77777777" w:rsidTr="00C7748B">
        <w:tc>
          <w:tcPr>
            <w:cnfStyle w:val="001000000000" w:firstRow="0" w:lastRow="0" w:firstColumn="1" w:lastColumn="0" w:oddVBand="0" w:evenVBand="0" w:oddHBand="0" w:evenHBand="0" w:firstRowFirstColumn="0" w:firstRowLastColumn="0" w:lastRowFirstColumn="0" w:lastRowLastColumn="0"/>
            <w:tcW w:w="4812" w:type="dxa"/>
          </w:tcPr>
          <w:p w14:paraId="19AEED41" w14:textId="4EDC66C7" w:rsidR="00C53109" w:rsidRPr="00C7748B" w:rsidRDefault="00C53109" w:rsidP="00665870">
            <w:pPr>
              <w:pStyle w:val="BVBodyCopy"/>
              <w:rPr>
                <w:b w:val="0"/>
              </w:rPr>
            </w:pPr>
            <w:r w:rsidRPr="00C7748B">
              <w:rPr>
                <w:b w:val="0"/>
              </w:rPr>
              <w:t>Design review with Bazaarvoice</w:t>
            </w:r>
          </w:p>
        </w:tc>
        <w:tc>
          <w:tcPr>
            <w:tcW w:w="4812" w:type="dxa"/>
          </w:tcPr>
          <w:p w14:paraId="66D088AA" w14:textId="7C23CA61" w:rsidR="00C53109" w:rsidRPr="00665870" w:rsidRDefault="00665870" w:rsidP="00665870">
            <w:pPr>
              <w:pStyle w:val="BVBodyCopy"/>
              <w:cnfStyle w:val="000000000000" w:firstRow="0" w:lastRow="0" w:firstColumn="0" w:lastColumn="0" w:oddVBand="0" w:evenVBand="0" w:oddHBand="0" w:evenHBand="0" w:firstRowFirstColumn="0" w:firstRowLastColumn="0" w:lastRowFirstColumn="0" w:lastRowLastColumn="0"/>
              <w:rPr>
                <w:i/>
              </w:rPr>
            </w:pPr>
            <w:r w:rsidRPr="00665870">
              <w:rPr>
                <w:i/>
              </w:rPr>
              <w:fldChar w:fldCharType="begin">
                <w:ffData>
                  <w:name w:val="Text22"/>
                  <w:enabled/>
                  <w:calcOnExit w:val="0"/>
                  <w:textInput>
                    <w:default w:val="date: dd/mm/yyyy"/>
                  </w:textInput>
                </w:ffData>
              </w:fldChar>
            </w:r>
            <w:r w:rsidRPr="00665870">
              <w:rPr>
                <w:i/>
              </w:rPr>
              <w:instrText xml:space="preserve"> FORMTEXT </w:instrText>
            </w:r>
            <w:r w:rsidRPr="00665870">
              <w:rPr>
                <w:i/>
              </w:rPr>
            </w:r>
            <w:r w:rsidRPr="00665870">
              <w:rPr>
                <w:i/>
              </w:rPr>
              <w:fldChar w:fldCharType="separate"/>
            </w:r>
            <w:r w:rsidR="00B62107">
              <w:rPr>
                <w:i/>
                <w:noProof/>
              </w:rPr>
              <w:t>date: dd/mm/yyyy</w:t>
            </w:r>
            <w:r w:rsidRPr="00665870">
              <w:rPr>
                <w:i/>
              </w:rPr>
              <w:fldChar w:fldCharType="end"/>
            </w:r>
          </w:p>
        </w:tc>
      </w:tr>
      <w:tr w:rsidR="00C53109" w14:paraId="70945076" w14:textId="77777777" w:rsidTr="008D195C">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4812" w:type="dxa"/>
          </w:tcPr>
          <w:p w14:paraId="50731802" w14:textId="785FBC3A" w:rsidR="00C53109" w:rsidRPr="00C7748B" w:rsidRDefault="00C53109" w:rsidP="00665870">
            <w:pPr>
              <w:pStyle w:val="BVBodyCopy"/>
              <w:rPr>
                <w:b w:val="0"/>
              </w:rPr>
            </w:pPr>
            <w:r w:rsidRPr="00C7748B">
              <w:rPr>
                <w:b w:val="0"/>
              </w:rPr>
              <w:t>Bazaarvoice sigh-off and staging review</w:t>
            </w:r>
          </w:p>
        </w:tc>
        <w:tc>
          <w:tcPr>
            <w:tcW w:w="4812" w:type="dxa"/>
          </w:tcPr>
          <w:p w14:paraId="6A6CF232" w14:textId="2118492F" w:rsidR="00C53109" w:rsidRPr="00665870" w:rsidRDefault="00665870" w:rsidP="00665870">
            <w:pPr>
              <w:pStyle w:val="BVBodyCopy"/>
              <w:cnfStyle w:val="000000100000" w:firstRow="0" w:lastRow="0" w:firstColumn="0" w:lastColumn="0" w:oddVBand="0" w:evenVBand="0" w:oddHBand="1" w:evenHBand="0" w:firstRowFirstColumn="0" w:firstRowLastColumn="0" w:lastRowFirstColumn="0" w:lastRowLastColumn="0"/>
              <w:rPr>
                <w:i/>
              </w:rPr>
            </w:pPr>
            <w:r w:rsidRPr="00665870">
              <w:rPr>
                <w:i/>
              </w:rPr>
              <w:fldChar w:fldCharType="begin">
                <w:ffData>
                  <w:name w:val="Text22"/>
                  <w:enabled/>
                  <w:calcOnExit w:val="0"/>
                  <w:textInput>
                    <w:default w:val="date: dd/mm/yyyy"/>
                  </w:textInput>
                </w:ffData>
              </w:fldChar>
            </w:r>
            <w:r w:rsidRPr="00665870">
              <w:rPr>
                <w:i/>
              </w:rPr>
              <w:instrText xml:space="preserve"> FORMTEXT </w:instrText>
            </w:r>
            <w:r w:rsidRPr="00665870">
              <w:rPr>
                <w:i/>
              </w:rPr>
            </w:r>
            <w:r w:rsidRPr="00665870">
              <w:rPr>
                <w:i/>
              </w:rPr>
              <w:fldChar w:fldCharType="separate"/>
            </w:r>
            <w:r w:rsidR="00B62107">
              <w:rPr>
                <w:i/>
                <w:noProof/>
              </w:rPr>
              <w:t>date: dd/mm/yyyy</w:t>
            </w:r>
            <w:r w:rsidRPr="00665870">
              <w:rPr>
                <w:i/>
              </w:rPr>
              <w:fldChar w:fldCharType="end"/>
            </w:r>
          </w:p>
        </w:tc>
      </w:tr>
      <w:tr w:rsidR="00C53109" w14:paraId="4C01A4A0" w14:textId="77777777" w:rsidTr="00C7748B">
        <w:tc>
          <w:tcPr>
            <w:cnfStyle w:val="001000000000" w:firstRow="0" w:lastRow="0" w:firstColumn="1" w:lastColumn="0" w:oddVBand="0" w:evenVBand="0" w:oddHBand="0" w:evenHBand="0" w:firstRowFirstColumn="0" w:firstRowLastColumn="0" w:lastRowFirstColumn="0" w:lastRowLastColumn="0"/>
            <w:tcW w:w="4812" w:type="dxa"/>
          </w:tcPr>
          <w:p w14:paraId="04DFB914" w14:textId="0BC4F868" w:rsidR="00C53109" w:rsidRPr="00C7748B" w:rsidRDefault="00C53109" w:rsidP="00665870">
            <w:pPr>
              <w:pStyle w:val="BVBodyCopy"/>
              <w:rPr>
                <w:b w:val="0"/>
              </w:rPr>
            </w:pPr>
            <w:r w:rsidRPr="00C7748B">
              <w:rPr>
                <w:b w:val="0"/>
              </w:rPr>
              <w:t>Planned launch date</w:t>
            </w:r>
          </w:p>
        </w:tc>
        <w:tc>
          <w:tcPr>
            <w:tcW w:w="4812" w:type="dxa"/>
          </w:tcPr>
          <w:p w14:paraId="15CBF1A3" w14:textId="3A9E9667" w:rsidR="00C53109" w:rsidRPr="00665870" w:rsidRDefault="00DA0D3C" w:rsidP="00DA0D3C">
            <w:pPr>
              <w:pStyle w:val="BVBodyCopy"/>
              <w:cnfStyle w:val="000000000000" w:firstRow="0" w:lastRow="0" w:firstColumn="0" w:lastColumn="0" w:oddVBand="0" w:evenVBand="0" w:oddHBand="0" w:evenHBand="0" w:firstRowFirstColumn="0" w:firstRowLastColumn="0" w:lastRowFirstColumn="0" w:lastRowLastColumn="0"/>
              <w:rPr>
                <w:i/>
              </w:rPr>
            </w:pPr>
            <w:r w:rsidRPr="00665870">
              <w:rPr>
                <w:i/>
              </w:rPr>
              <w:fldChar w:fldCharType="begin">
                <w:ffData>
                  <w:name w:val="Text22"/>
                  <w:enabled/>
                  <w:calcOnExit w:val="0"/>
                  <w:textInput>
                    <w:default w:val="date: dd/mm/yyyy"/>
                  </w:textInput>
                </w:ffData>
              </w:fldChar>
            </w:r>
            <w:r w:rsidRPr="00665870">
              <w:rPr>
                <w:i/>
              </w:rPr>
              <w:instrText xml:space="preserve"> FORMTEXT </w:instrText>
            </w:r>
            <w:r w:rsidRPr="00665870">
              <w:rPr>
                <w:i/>
              </w:rPr>
            </w:r>
            <w:r w:rsidRPr="00665870">
              <w:rPr>
                <w:i/>
              </w:rPr>
              <w:fldChar w:fldCharType="separate"/>
            </w:r>
            <w:r w:rsidR="00B62107">
              <w:rPr>
                <w:i/>
                <w:noProof/>
              </w:rPr>
              <w:t>date: dd/mm/yyyy</w:t>
            </w:r>
            <w:r w:rsidRPr="00665870">
              <w:rPr>
                <w:i/>
              </w:rPr>
              <w:fldChar w:fldCharType="end"/>
            </w:r>
          </w:p>
        </w:tc>
      </w:tr>
    </w:tbl>
    <w:p w14:paraId="493ACA27" w14:textId="1EE353A4" w:rsidR="00C53109" w:rsidRDefault="00C53109" w:rsidP="00C53109">
      <w:pPr>
        <w:pStyle w:val="Heading3"/>
      </w:pPr>
      <w:r>
        <w:t>Interim use of hosted solution</w:t>
      </w:r>
    </w:p>
    <w:p w14:paraId="120C82D0" w14:textId="560B2242" w:rsidR="00C53109" w:rsidRPr="00665870" w:rsidRDefault="00C53109" w:rsidP="00665870">
      <w:pPr>
        <w:pStyle w:val="BVBodyCopy"/>
        <w:rPr>
          <w:i/>
        </w:rPr>
      </w:pPr>
      <w:r w:rsidRPr="00665870">
        <w:rPr>
          <w:i/>
        </w:rPr>
        <w:fldChar w:fldCharType="begin">
          <w:ffData>
            <w:name w:val="Text23"/>
            <w:enabled/>
            <w:calcOnExit w:val="0"/>
            <w:textInput>
              <w:default w:val="If you plan to use the hosted display on an interim basis, while developing your customizations, replace with a short description"/>
            </w:textInput>
          </w:ffData>
        </w:fldChar>
      </w:r>
      <w:bookmarkStart w:id="26" w:name="Text23"/>
      <w:r w:rsidRPr="00665870">
        <w:rPr>
          <w:i/>
        </w:rPr>
        <w:instrText xml:space="preserve"> FORMTEXT </w:instrText>
      </w:r>
      <w:r w:rsidRPr="00665870">
        <w:rPr>
          <w:i/>
        </w:rPr>
      </w:r>
      <w:r w:rsidRPr="00665870">
        <w:rPr>
          <w:i/>
        </w:rPr>
        <w:fldChar w:fldCharType="separate"/>
      </w:r>
      <w:r w:rsidR="00B62107">
        <w:rPr>
          <w:i/>
          <w:noProof/>
        </w:rPr>
        <w:t>If you plan to use the hosted display on an interim basis, while developing your customizations, replace with a short description</w:t>
      </w:r>
      <w:r w:rsidRPr="00665870">
        <w:rPr>
          <w:i/>
        </w:rPr>
        <w:fldChar w:fldCharType="end"/>
      </w:r>
      <w:bookmarkEnd w:id="26"/>
    </w:p>
    <w:p w14:paraId="042E144C" w14:textId="634E03B0" w:rsidR="00C53109" w:rsidRDefault="00C53109" w:rsidP="00C53109">
      <w:pPr>
        <w:pStyle w:val="Heading2"/>
      </w:pPr>
      <w:r>
        <w:t>Technical objectives and team</w:t>
      </w:r>
    </w:p>
    <w:p w14:paraId="63068117" w14:textId="77777777" w:rsidR="00C53109" w:rsidRPr="00C53109" w:rsidRDefault="00C53109" w:rsidP="00C53109">
      <w:pPr>
        <w:pStyle w:val="BVBodyCopy"/>
      </w:pPr>
      <w:r w:rsidRPr="00C53109">
        <w:t>What are your technical reasons for building a custom solution using the Conversations API?</w:t>
      </w:r>
    </w:p>
    <w:p w14:paraId="21876C2F" w14:textId="7E236202" w:rsidR="00C53109" w:rsidRPr="00665870" w:rsidRDefault="00C53109" w:rsidP="00C53109">
      <w:pPr>
        <w:pStyle w:val="BVBodyCopy"/>
        <w:rPr>
          <w:i/>
        </w:rPr>
      </w:pPr>
      <w:r w:rsidRPr="00665870">
        <w:rPr>
          <w:i/>
        </w:rPr>
        <w:fldChar w:fldCharType="begin">
          <w:ffData>
            <w:name w:val="Text24"/>
            <w:enabled/>
            <w:calcOnExit w:val="0"/>
            <w:textInput>
              <w:default w:val="Replace with a short description of the technical reasons"/>
            </w:textInput>
          </w:ffData>
        </w:fldChar>
      </w:r>
      <w:bookmarkStart w:id="27" w:name="Text24"/>
      <w:r w:rsidRPr="00665870">
        <w:rPr>
          <w:i/>
        </w:rPr>
        <w:instrText xml:space="preserve"> FORMTEXT </w:instrText>
      </w:r>
      <w:r w:rsidRPr="00665870">
        <w:rPr>
          <w:i/>
        </w:rPr>
      </w:r>
      <w:r w:rsidRPr="00665870">
        <w:rPr>
          <w:i/>
        </w:rPr>
        <w:fldChar w:fldCharType="separate"/>
      </w:r>
      <w:r w:rsidR="00B62107">
        <w:rPr>
          <w:i/>
          <w:noProof/>
        </w:rPr>
        <w:t>Replace with a short description of the technical reasons</w:t>
      </w:r>
      <w:r w:rsidRPr="00665870">
        <w:rPr>
          <w:i/>
        </w:rPr>
        <w:fldChar w:fldCharType="end"/>
      </w:r>
      <w:bookmarkEnd w:id="27"/>
    </w:p>
    <w:p w14:paraId="0226A857" w14:textId="002B0F82" w:rsidR="00CC0582" w:rsidRPr="00CC0582" w:rsidRDefault="00536339" w:rsidP="00CC0582">
      <w:pPr>
        <w:pStyle w:val="Heading3"/>
      </w:pPr>
      <w:r>
        <w:t>Development t</w:t>
      </w:r>
      <w:r w:rsidR="00CC0582" w:rsidRPr="00CC0582">
        <w:t>eam</w:t>
      </w:r>
    </w:p>
    <w:p w14:paraId="2014BD4A" w14:textId="77777777" w:rsidR="00CC0582" w:rsidRPr="00CC0582" w:rsidRDefault="00CC0582" w:rsidP="00665870">
      <w:pPr>
        <w:pStyle w:val="BVBodyCopy"/>
      </w:pPr>
      <w:r w:rsidRPr="00CC0582">
        <w:t>Will an agency or other 3rd party provide assistance?</w:t>
      </w:r>
    </w:p>
    <w:p w14:paraId="02B3DDBD" w14:textId="1CF216F3" w:rsidR="00CC0582" w:rsidRPr="00665870" w:rsidRDefault="00CC0582" w:rsidP="00665870">
      <w:pPr>
        <w:pStyle w:val="BVBodyCopy"/>
        <w:rPr>
          <w:i/>
        </w:rPr>
      </w:pPr>
      <w:r w:rsidRPr="00665870">
        <w:rPr>
          <w:i/>
        </w:rPr>
        <w:fldChar w:fldCharType="begin">
          <w:ffData>
            <w:name w:val="Text10"/>
            <w:enabled/>
            <w:calcOnExit w:val="0"/>
            <w:textInput>
              <w:default w:val="Replace with a short description"/>
            </w:textInput>
          </w:ffData>
        </w:fldChar>
      </w:r>
      <w:bookmarkStart w:id="28" w:name="Text10"/>
      <w:r w:rsidRPr="00665870">
        <w:rPr>
          <w:i/>
        </w:rPr>
        <w:instrText xml:space="preserve"> FORMTEXT </w:instrText>
      </w:r>
      <w:r w:rsidRPr="00665870">
        <w:rPr>
          <w:i/>
        </w:rPr>
      </w:r>
      <w:r w:rsidRPr="00665870">
        <w:rPr>
          <w:i/>
        </w:rPr>
        <w:fldChar w:fldCharType="separate"/>
      </w:r>
      <w:r w:rsidR="00B62107">
        <w:rPr>
          <w:i/>
          <w:noProof/>
        </w:rPr>
        <w:t>Replace with a short description</w:t>
      </w:r>
      <w:r w:rsidRPr="00665870">
        <w:rPr>
          <w:i/>
        </w:rPr>
        <w:fldChar w:fldCharType="end"/>
      </w:r>
      <w:bookmarkEnd w:id="28"/>
    </w:p>
    <w:p w14:paraId="494E6038" w14:textId="7AD4F361" w:rsidR="00CC0582" w:rsidRDefault="00536339" w:rsidP="00CC0582">
      <w:pPr>
        <w:pStyle w:val="Heading3"/>
      </w:pPr>
      <w:bookmarkStart w:id="29" w:name="_ttjx6jaebh1y" w:colFirst="0" w:colLast="0"/>
      <w:bookmarkEnd w:id="29"/>
      <w:r>
        <w:t>Team r</w:t>
      </w:r>
      <w:r w:rsidR="00CC0582" w:rsidRPr="00CC0582">
        <w:t>oles</w:t>
      </w:r>
    </w:p>
    <w:tbl>
      <w:tblPr>
        <w:tblStyle w:val="GridTable4-Accent1"/>
        <w:tblW w:w="0" w:type="auto"/>
        <w:tblLook w:val="04A0" w:firstRow="1" w:lastRow="0" w:firstColumn="1" w:lastColumn="0" w:noHBand="0" w:noVBand="1"/>
      </w:tblPr>
      <w:tblGrid>
        <w:gridCol w:w="3208"/>
        <w:gridCol w:w="3208"/>
        <w:gridCol w:w="3208"/>
      </w:tblGrid>
      <w:tr w:rsidR="00F26722" w14:paraId="76748DD6" w14:textId="77777777" w:rsidTr="00F26722">
        <w:trPr>
          <w:cnfStyle w:val="100000000000" w:firstRow="1" w:lastRow="0" w:firstColumn="0" w:lastColumn="0" w:oddVBand="0" w:evenVBand="0" w:oddHBand="0"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3208" w:type="dxa"/>
            <w:shd w:val="clear" w:color="auto" w:fill="C5358A"/>
          </w:tcPr>
          <w:p w14:paraId="35795D53" w14:textId="49F282F2" w:rsidR="007F2349" w:rsidRPr="00083B65" w:rsidRDefault="00083B65" w:rsidP="00083B65">
            <w:pPr>
              <w:spacing w:before="240" w:after="240" w:line="240" w:lineRule="auto"/>
              <w:jc w:val="center"/>
            </w:pPr>
            <w:r w:rsidRPr="00083B65">
              <w:t>Name</w:t>
            </w:r>
          </w:p>
        </w:tc>
        <w:tc>
          <w:tcPr>
            <w:tcW w:w="3208" w:type="dxa"/>
            <w:shd w:val="clear" w:color="auto" w:fill="C5358A"/>
          </w:tcPr>
          <w:p w14:paraId="0BFDFAA5" w14:textId="5C3BA999" w:rsidR="007F2349" w:rsidRPr="00083B65" w:rsidRDefault="00083B65" w:rsidP="00083B65">
            <w:pPr>
              <w:spacing w:before="240" w:after="240" w:line="240" w:lineRule="auto"/>
              <w:jc w:val="center"/>
              <w:cnfStyle w:val="100000000000" w:firstRow="1" w:lastRow="0" w:firstColumn="0" w:lastColumn="0" w:oddVBand="0" w:evenVBand="0" w:oddHBand="0" w:evenHBand="0" w:firstRowFirstColumn="0" w:firstRowLastColumn="0" w:lastRowFirstColumn="0" w:lastRowLastColumn="0"/>
            </w:pPr>
            <w:r w:rsidRPr="00083B65">
              <w:t>Project role</w:t>
            </w:r>
          </w:p>
        </w:tc>
        <w:tc>
          <w:tcPr>
            <w:tcW w:w="3208" w:type="dxa"/>
            <w:shd w:val="clear" w:color="auto" w:fill="C5358A"/>
          </w:tcPr>
          <w:p w14:paraId="298535FA" w14:textId="53FE0002" w:rsidR="007F2349" w:rsidRPr="00083B65" w:rsidRDefault="00083B65" w:rsidP="00083B65">
            <w:pPr>
              <w:spacing w:before="240" w:after="240" w:line="240" w:lineRule="auto"/>
              <w:jc w:val="center"/>
              <w:cnfStyle w:val="100000000000" w:firstRow="1" w:lastRow="0" w:firstColumn="0" w:lastColumn="0" w:oddVBand="0" w:evenVBand="0" w:oddHBand="0" w:evenHBand="0" w:firstRowFirstColumn="0" w:firstRowLastColumn="0" w:lastRowFirstColumn="0" w:lastRowLastColumn="0"/>
            </w:pPr>
            <w:r w:rsidRPr="00083B65">
              <w:t>Title / relationship</w:t>
            </w:r>
          </w:p>
        </w:tc>
      </w:tr>
      <w:tr w:rsidR="007F2349" w14:paraId="39F89A9D" w14:textId="77777777" w:rsidTr="00F26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8" w:type="dxa"/>
          </w:tcPr>
          <w:p w14:paraId="707238A9" w14:textId="39715187" w:rsidR="007F2349" w:rsidRPr="00C7748B" w:rsidRDefault="007F2349" w:rsidP="007F2349">
            <w:pPr>
              <w:rPr>
                <w:b w:val="0"/>
              </w:rPr>
            </w:pPr>
            <w:r w:rsidRPr="00C7748B">
              <w:rPr>
                <w:i/>
              </w:rPr>
              <w:fldChar w:fldCharType="begin">
                <w:ffData>
                  <w:name w:val=""/>
                  <w:enabled/>
                  <w:calcOnExit w:val="0"/>
                  <w:textInput>
                    <w:default w:val="ex. Jane Wilson"/>
                  </w:textInput>
                </w:ffData>
              </w:fldChar>
            </w:r>
            <w:r w:rsidRPr="00C7748B">
              <w:rPr>
                <w:b w:val="0"/>
                <w:i/>
              </w:rPr>
              <w:instrText xml:space="preserve"> FORMTEXT </w:instrText>
            </w:r>
            <w:r w:rsidRPr="00C7748B">
              <w:rPr>
                <w:i/>
              </w:rPr>
            </w:r>
            <w:r w:rsidRPr="00C7748B">
              <w:rPr>
                <w:i/>
              </w:rPr>
              <w:fldChar w:fldCharType="separate"/>
            </w:r>
            <w:r w:rsidR="00B62107">
              <w:rPr>
                <w:i/>
                <w:noProof/>
              </w:rPr>
              <w:t>ex. Jane Wilson</w:t>
            </w:r>
            <w:r w:rsidRPr="00C7748B">
              <w:rPr>
                <w:i/>
              </w:rPr>
              <w:fldChar w:fldCharType="end"/>
            </w:r>
          </w:p>
        </w:tc>
        <w:tc>
          <w:tcPr>
            <w:tcW w:w="3208" w:type="dxa"/>
          </w:tcPr>
          <w:p w14:paraId="68F49737" w14:textId="4389A832" w:rsidR="007F2349" w:rsidRDefault="007F2349" w:rsidP="007F2349">
            <w:pPr>
              <w:cnfStyle w:val="000000100000" w:firstRow="0" w:lastRow="0" w:firstColumn="0" w:lastColumn="0" w:oddVBand="0" w:evenVBand="0" w:oddHBand="1" w:evenHBand="0" w:firstRowFirstColumn="0" w:firstRowLastColumn="0" w:lastRowFirstColumn="0" w:lastRowLastColumn="0"/>
            </w:pPr>
            <w:r w:rsidRPr="00665870">
              <w:rPr>
                <w:i/>
              </w:rPr>
              <w:fldChar w:fldCharType="begin">
                <w:ffData>
                  <w:name w:val=""/>
                  <w:enabled/>
                  <w:calcOnExit w:val="0"/>
                  <w:textInput>
                    <w:default w:val="Project Lead "/>
                  </w:textInput>
                </w:ffData>
              </w:fldChar>
            </w:r>
            <w:r w:rsidRPr="00665870">
              <w:rPr>
                <w:i/>
              </w:rPr>
              <w:instrText xml:space="preserve"> FORMTEXT </w:instrText>
            </w:r>
            <w:r w:rsidRPr="00665870">
              <w:rPr>
                <w:i/>
              </w:rPr>
            </w:r>
            <w:r w:rsidRPr="00665870">
              <w:rPr>
                <w:i/>
              </w:rPr>
              <w:fldChar w:fldCharType="separate"/>
            </w:r>
            <w:r w:rsidR="00B62107">
              <w:rPr>
                <w:i/>
                <w:noProof/>
              </w:rPr>
              <w:t xml:space="preserve">Project Lead </w:t>
            </w:r>
            <w:r w:rsidRPr="00665870">
              <w:rPr>
                <w:i/>
              </w:rPr>
              <w:fldChar w:fldCharType="end"/>
            </w:r>
          </w:p>
        </w:tc>
        <w:tc>
          <w:tcPr>
            <w:tcW w:w="3208" w:type="dxa"/>
          </w:tcPr>
          <w:p w14:paraId="0A5A0182" w14:textId="31671C06" w:rsidR="007F2349" w:rsidRDefault="007F2349" w:rsidP="007F2349">
            <w:pPr>
              <w:cnfStyle w:val="000000100000" w:firstRow="0" w:lastRow="0" w:firstColumn="0" w:lastColumn="0" w:oddVBand="0" w:evenVBand="0" w:oddHBand="1" w:evenHBand="0" w:firstRowFirstColumn="0" w:firstRowLastColumn="0" w:lastRowFirstColumn="0" w:lastRowLastColumn="0"/>
            </w:pPr>
            <w:r w:rsidRPr="00665870">
              <w:rPr>
                <w:i/>
              </w:rPr>
              <w:fldChar w:fldCharType="begin">
                <w:ffData>
                  <w:name w:val=""/>
                  <w:enabled/>
                  <w:calcOnExit w:val="0"/>
                  <w:textInput>
                    <w:default w:val="Web Dev Manager"/>
                  </w:textInput>
                </w:ffData>
              </w:fldChar>
            </w:r>
            <w:r w:rsidRPr="00665870">
              <w:rPr>
                <w:i/>
              </w:rPr>
              <w:instrText xml:space="preserve"> FORMTEXT </w:instrText>
            </w:r>
            <w:r w:rsidRPr="00665870">
              <w:rPr>
                <w:i/>
              </w:rPr>
            </w:r>
            <w:r w:rsidRPr="00665870">
              <w:rPr>
                <w:i/>
              </w:rPr>
              <w:fldChar w:fldCharType="separate"/>
            </w:r>
            <w:r w:rsidR="00B62107">
              <w:rPr>
                <w:i/>
                <w:noProof/>
              </w:rPr>
              <w:t>Web Dev Manager</w:t>
            </w:r>
            <w:r w:rsidRPr="00665870">
              <w:rPr>
                <w:i/>
              </w:rPr>
              <w:fldChar w:fldCharType="end"/>
            </w:r>
          </w:p>
        </w:tc>
      </w:tr>
      <w:tr w:rsidR="007F2349" w14:paraId="4BFB3315" w14:textId="77777777" w:rsidTr="00F26722">
        <w:tc>
          <w:tcPr>
            <w:cnfStyle w:val="001000000000" w:firstRow="0" w:lastRow="0" w:firstColumn="1" w:lastColumn="0" w:oddVBand="0" w:evenVBand="0" w:oddHBand="0" w:evenHBand="0" w:firstRowFirstColumn="0" w:firstRowLastColumn="0" w:lastRowFirstColumn="0" w:lastRowLastColumn="0"/>
            <w:tcW w:w="3208" w:type="dxa"/>
          </w:tcPr>
          <w:p w14:paraId="11505054" w14:textId="43E62B5F" w:rsidR="007F2349" w:rsidRPr="00C7748B" w:rsidRDefault="007F2349" w:rsidP="007F2349">
            <w:pPr>
              <w:rPr>
                <w:b w:val="0"/>
              </w:rPr>
            </w:pPr>
            <w:r w:rsidRPr="00C7748B">
              <w:rPr>
                <w:i/>
              </w:rPr>
              <w:fldChar w:fldCharType="begin">
                <w:ffData>
                  <w:name w:val=""/>
                  <w:enabled/>
                  <w:calcOnExit w:val="0"/>
                  <w:textInput>
                    <w:default w:val="ex. Jim Smith "/>
                  </w:textInput>
                </w:ffData>
              </w:fldChar>
            </w:r>
            <w:r w:rsidRPr="00C7748B">
              <w:rPr>
                <w:b w:val="0"/>
                <w:i/>
              </w:rPr>
              <w:instrText xml:space="preserve"> FORMTEXT </w:instrText>
            </w:r>
            <w:r w:rsidRPr="00C7748B">
              <w:rPr>
                <w:i/>
              </w:rPr>
            </w:r>
            <w:r w:rsidRPr="00C7748B">
              <w:rPr>
                <w:i/>
              </w:rPr>
              <w:fldChar w:fldCharType="separate"/>
            </w:r>
            <w:r w:rsidR="00B62107">
              <w:rPr>
                <w:i/>
                <w:noProof/>
              </w:rPr>
              <w:t xml:space="preserve">ex. Jim Smith </w:t>
            </w:r>
            <w:r w:rsidRPr="00C7748B">
              <w:rPr>
                <w:i/>
              </w:rPr>
              <w:fldChar w:fldCharType="end"/>
            </w:r>
          </w:p>
        </w:tc>
        <w:tc>
          <w:tcPr>
            <w:tcW w:w="3208" w:type="dxa"/>
          </w:tcPr>
          <w:p w14:paraId="51267171" w14:textId="74EA79C1" w:rsidR="007F2349" w:rsidRDefault="007F2349" w:rsidP="007F2349">
            <w:pPr>
              <w:cnfStyle w:val="000000000000" w:firstRow="0" w:lastRow="0" w:firstColumn="0" w:lastColumn="0" w:oddVBand="0" w:evenVBand="0" w:oddHBand="0" w:evenHBand="0" w:firstRowFirstColumn="0" w:firstRowLastColumn="0" w:lastRowFirstColumn="0" w:lastRowLastColumn="0"/>
            </w:pPr>
            <w:r w:rsidRPr="00665870">
              <w:rPr>
                <w:i/>
              </w:rPr>
              <w:fldChar w:fldCharType="begin">
                <w:ffData>
                  <w:name w:val=""/>
                  <w:enabled/>
                  <w:calcOnExit w:val="0"/>
                  <w:textInput>
                    <w:default w:val="UX Designer"/>
                  </w:textInput>
                </w:ffData>
              </w:fldChar>
            </w:r>
            <w:r w:rsidRPr="00665870">
              <w:rPr>
                <w:i/>
              </w:rPr>
              <w:instrText xml:space="preserve"> FORMTEXT </w:instrText>
            </w:r>
            <w:r w:rsidRPr="00665870">
              <w:rPr>
                <w:i/>
              </w:rPr>
            </w:r>
            <w:r w:rsidRPr="00665870">
              <w:rPr>
                <w:i/>
              </w:rPr>
              <w:fldChar w:fldCharType="separate"/>
            </w:r>
            <w:r w:rsidR="00B62107">
              <w:rPr>
                <w:i/>
                <w:noProof/>
              </w:rPr>
              <w:t>UX Designer</w:t>
            </w:r>
            <w:r w:rsidRPr="00665870">
              <w:rPr>
                <w:i/>
              </w:rPr>
              <w:fldChar w:fldCharType="end"/>
            </w:r>
          </w:p>
        </w:tc>
        <w:tc>
          <w:tcPr>
            <w:tcW w:w="3208" w:type="dxa"/>
          </w:tcPr>
          <w:p w14:paraId="4ADAEE77" w14:textId="6F2E38DF" w:rsidR="007F2349" w:rsidRDefault="007F2349" w:rsidP="007F2349">
            <w:pPr>
              <w:cnfStyle w:val="000000000000" w:firstRow="0" w:lastRow="0" w:firstColumn="0" w:lastColumn="0" w:oddVBand="0" w:evenVBand="0" w:oddHBand="0" w:evenHBand="0" w:firstRowFirstColumn="0" w:firstRowLastColumn="0" w:lastRowFirstColumn="0" w:lastRowLastColumn="0"/>
            </w:pPr>
            <w:r w:rsidRPr="00665870">
              <w:rPr>
                <w:i/>
              </w:rPr>
              <w:fldChar w:fldCharType="begin">
                <w:ffData>
                  <w:name w:val=""/>
                  <w:enabled/>
                  <w:calcOnExit w:val="0"/>
                  <w:textInput>
                    <w:default w:val="Sr. Designer, X Design (agency) "/>
                  </w:textInput>
                </w:ffData>
              </w:fldChar>
            </w:r>
            <w:r w:rsidRPr="00665870">
              <w:rPr>
                <w:i/>
              </w:rPr>
              <w:instrText xml:space="preserve"> FORMTEXT </w:instrText>
            </w:r>
            <w:r w:rsidRPr="00665870">
              <w:rPr>
                <w:i/>
              </w:rPr>
            </w:r>
            <w:r w:rsidRPr="00665870">
              <w:rPr>
                <w:i/>
              </w:rPr>
              <w:fldChar w:fldCharType="separate"/>
            </w:r>
            <w:r w:rsidR="00B62107">
              <w:rPr>
                <w:i/>
                <w:noProof/>
              </w:rPr>
              <w:t xml:space="preserve">Sr. Designer, X Design (agency) </w:t>
            </w:r>
            <w:r w:rsidRPr="00665870">
              <w:rPr>
                <w:i/>
              </w:rPr>
              <w:fldChar w:fldCharType="end"/>
            </w:r>
          </w:p>
        </w:tc>
      </w:tr>
      <w:tr w:rsidR="007F2349" w14:paraId="67052278" w14:textId="77777777" w:rsidTr="00F26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8" w:type="dxa"/>
          </w:tcPr>
          <w:p w14:paraId="7EE37D06" w14:textId="251A9E00" w:rsidR="007F2349" w:rsidRPr="00C7748B" w:rsidRDefault="007F2349" w:rsidP="007F2349">
            <w:pPr>
              <w:rPr>
                <w:b w:val="0"/>
              </w:rPr>
            </w:pPr>
            <w:r w:rsidRPr="00C7748B">
              <w:rPr>
                <w:i/>
              </w:rPr>
              <w:lastRenderedPageBreak/>
              <w:fldChar w:fldCharType="begin">
                <w:ffData>
                  <w:name w:val=""/>
                  <w:enabled/>
                  <w:calcOnExit w:val="0"/>
                  <w:textInput>
                    <w:default w:val="ex. Paul Phoenix"/>
                  </w:textInput>
                </w:ffData>
              </w:fldChar>
            </w:r>
            <w:r w:rsidRPr="00C7748B">
              <w:rPr>
                <w:b w:val="0"/>
                <w:i/>
              </w:rPr>
              <w:instrText xml:space="preserve"> FORMTEXT </w:instrText>
            </w:r>
            <w:r w:rsidRPr="00C7748B">
              <w:rPr>
                <w:i/>
              </w:rPr>
            </w:r>
            <w:r w:rsidRPr="00C7748B">
              <w:rPr>
                <w:i/>
              </w:rPr>
              <w:fldChar w:fldCharType="separate"/>
            </w:r>
            <w:r w:rsidR="00B62107">
              <w:rPr>
                <w:i/>
                <w:noProof/>
              </w:rPr>
              <w:t>ex. Paul Phoenix</w:t>
            </w:r>
            <w:r w:rsidRPr="00C7748B">
              <w:rPr>
                <w:i/>
              </w:rPr>
              <w:fldChar w:fldCharType="end"/>
            </w:r>
          </w:p>
        </w:tc>
        <w:tc>
          <w:tcPr>
            <w:tcW w:w="3208" w:type="dxa"/>
          </w:tcPr>
          <w:p w14:paraId="78404B8F" w14:textId="77DDB2A6" w:rsidR="007F2349" w:rsidRDefault="007F2349" w:rsidP="007F2349">
            <w:pPr>
              <w:cnfStyle w:val="000000100000" w:firstRow="0" w:lastRow="0" w:firstColumn="0" w:lastColumn="0" w:oddVBand="0" w:evenVBand="0" w:oddHBand="1" w:evenHBand="0" w:firstRowFirstColumn="0" w:firstRowLastColumn="0" w:lastRowFirstColumn="0" w:lastRowLastColumn="0"/>
            </w:pPr>
            <w:r w:rsidRPr="00665870">
              <w:rPr>
                <w:i/>
              </w:rPr>
              <w:fldChar w:fldCharType="begin">
                <w:ffData>
                  <w:name w:val=""/>
                  <w:enabled/>
                  <w:calcOnExit w:val="0"/>
                  <w:textInput>
                    <w:default w:val="Developer"/>
                  </w:textInput>
                </w:ffData>
              </w:fldChar>
            </w:r>
            <w:r w:rsidRPr="00665870">
              <w:rPr>
                <w:i/>
              </w:rPr>
              <w:instrText xml:space="preserve"> FORMTEXT </w:instrText>
            </w:r>
            <w:r w:rsidRPr="00665870">
              <w:rPr>
                <w:i/>
              </w:rPr>
            </w:r>
            <w:r w:rsidRPr="00665870">
              <w:rPr>
                <w:i/>
              </w:rPr>
              <w:fldChar w:fldCharType="separate"/>
            </w:r>
            <w:r w:rsidR="00B62107">
              <w:rPr>
                <w:i/>
                <w:noProof/>
              </w:rPr>
              <w:t>Developer</w:t>
            </w:r>
            <w:r w:rsidRPr="00665870">
              <w:rPr>
                <w:i/>
              </w:rPr>
              <w:fldChar w:fldCharType="end"/>
            </w:r>
          </w:p>
        </w:tc>
        <w:tc>
          <w:tcPr>
            <w:tcW w:w="3208" w:type="dxa"/>
          </w:tcPr>
          <w:p w14:paraId="559F9ADE" w14:textId="772D5044" w:rsidR="007F2349" w:rsidRDefault="007F2349" w:rsidP="007F2349">
            <w:pPr>
              <w:cnfStyle w:val="000000100000" w:firstRow="0" w:lastRow="0" w:firstColumn="0" w:lastColumn="0" w:oddVBand="0" w:evenVBand="0" w:oddHBand="1" w:evenHBand="0" w:firstRowFirstColumn="0" w:firstRowLastColumn="0" w:lastRowFirstColumn="0" w:lastRowLastColumn="0"/>
            </w:pPr>
            <w:r w:rsidRPr="00665870">
              <w:rPr>
                <w:i/>
              </w:rPr>
              <w:fldChar w:fldCharType="begin">
                <w:ffData>
                  <w:name w:val=""/>
                  <w:enabled/>
                  <w:calcOnExit w:val="0"/>
                  <w:textInput>
                    <w:default w:val="Front End Developer"/>
                  </w:textInput>
                </w:ffData>
              </w:fldChar>
            </w:r>
            <w:r w:rsidRPr="00665870">
              <w:rPr>
                <w:i/>
              </w:rPr>
              <w:instrText xml:space="preserve"> FORMTEXT </w:instrText>
            </w:r>
            <w:r w:rsidRPr="00665870">
              <w:rPr>
                <w:i/>
              </w:rPr>
            </w:r>
            <w:r w:rsidRPr="00665870">
              <w:rPr>
                <w:i/>
              </w:rPr>
              <w:fldChar w:fldCharType="separate"/>
            </w:r>
            <w:r w:rsidR="00B62107">
              <w:rPr>
                <w:i/>
                <w:noProof/>
              </w:rPr>
              <w:t>Front End Developer</w:t>
            </w:r>
            <w:r w:rsidRPr="00665870">
              <w:rPr>
                <w:i/>
              </w:rPr>
              <w:fldChar w:fldCharType="end"/>
            </w:r>
          </w:p>
        </w:tc>
      </w:tr>
      <w:tr w:rsidR="007F2349" w14:paraId="0202F850" w14:textId="77777777" w:rsidTr="00F26722">
        <w:tc>
          <w:tcPr>
            <w:cnfStyle w:val="001000000000" w:firstRow="0" w:lastRow="0" w:firstColumn="1" w:lastColumn="0" w:oddVBand="0" w:evenVBand="0" w:oddHBand="0" w:evenHBand="0" w:firstRowFirstColumn="0" w:firstRowLastColumn="0" w:lastRowFirstColumn="0" w:lastRowLastColumn="0"/>
            <w:tcW w:w="3208" w:type="dxa"/>
          </w:tcPr>
          <w:p w14:paraId="4B083E0B" w14:textId="6C38B367" w:rsidR="007F2349" w:rsidRPr="00C7748B" w:rsidRDefault="007F2349" w:rsidP="007F2349">
            <w:pPr>
              <w:rPr>
                <w:b w:val="0"/>
              </w:rPr>
            </w:pPr>
            <w:r w:rsidRPr="00C7748B">
              <w:rPr>
                <w:i/>
              </w:rPr>
              <w:fldChar w:fldCharType="begin">
                <w:ffData>
                  <w:name w:val=""/>
                  <w:enabled/>
                  <w:calcOnExit w:val="0"/>
                  <w:textInput>
                    <w:default w:val="ex. Ken Masters"/>
                  </w:textInput>
                </w:ffData>
              </w:fldChar>
            </w:r>
            <w:r w:rsidRPr="00C7748B">
              <w:rPr>
                <w:b w:val="0"/>
                <w:i/>
              </w:rPr>
              <w:instrText xml:space="preserve"> FORMTEXT </w:instrText>
            </w:r>
            <w:r w:rsidRPr="00C7748B">
              <w:rPr>
                <w:i/>
              </w:rPr>
            </w:r>
            <w:r w:rsidRPr="00C7748B">
              <w:rPr>
                <w:i/>
              </w:rPr>
              <w:fldChar w:fldCharType="separate"/>
            </w:r>
            <w:r w:rsidR="00B62107">
              <w:rPr>
                <w:i/>
                <w:noProof/>
              </w:rPr>
              <w:t>ex. Ken Masters</w:t>
            </w:r>
            <w:r w:rsidRPr="00C7748B">
              <w:rPr>
                <w:i/>
              </w:rPr>
              <w:fldChar w:fldCharType="end"/>
            </w:r>
          </w:p>
        </w:tc>
        <w:tc>
          <w:tcPr>
            <w:tcW w:w="3208" w:type="dxa"/>
          </w:tcPr>
          <w:p w14:paraId="16410DC8" w14:textId="4F42E358" w:rsidR="007F2349" w:rsidRDefault="007F2349" w:rsidP="007F2349">
            <w:pPr>
              <w:cnfStyle w:val="000000000000" w:firstRow="0" w:lastRow="0" w:firstColumn="0" w:lastColumn="0" w:oddVBand="0" w:evenVBand="0" w:oddHBand="0" w:evenHBand="0" w:firstRowFirstColumn="0" w:firstRowLastColumn="0" w:lastRowFirstColumn="0" w:lastRowLastColumn="0"/>
            </w:pPr>
            <w:r w:rsidRPr="00665870">
              <w:rPr>
                <w:i/>
              </w:rPr>
              <w:fldChar w:fldCharType="begin">
                <w:ffData>
                  <w:name w:val=""/>
                  <w:enabled/>
                  <w:calcOnExit w:val="0"/>
                  <w:textInput>
                    <w:default w:val="Developer"/>
                  </w:textInput>
                </w:ffData>
              </w:fldChar>
            </w:r>
            <w:r w:rsidRPr="00665870">
              <w:rPr>
                <w:i/>
              </w:rPr>
              <w:instrText xml:space="preserve"> FORMTEXT </w:instrText>
            </w:r>
            <w:r w:rsidRPr="00665870">
              <w:rPr>
                <w:i/>
              </w:rPr>
            </w:r>
            <w:r w:rsidRPr="00665870">
              <w:rPr>
                <w:i/>
              </w:rPr>
              <w:fldChar w:fldCharType="separate"/>
            </w:r>
            <w:r w:rsidR="00B62107">
              <w:rPr>
                <w:i/>
                <w:noProof/>
              </w:rPr>
              <w:t>Developer</w:t>
            </w:r>
            <w:r w:rsidRPr="00665870">
              <w:rPr>
                <w:i/>
              </w:rPr>
              <w:fldChar w:fldCharType="end"/>
            </w:r>
          </w:p>
        </w:tc>
        <w:tc>
          <w:tcPr>
            <w:tcW w:w="3208" w:type="dxa"/>
          </w:tcPr>
          <w:p w14:paraId="58BA66B4" w14:textId="14EFA197" w:rsidR="007F2349" w:rsidRDefault="007F2349" w:rsidP="007F2349">
            <w:pPr>
              <w:cnfStyle w:val="000000000000" w:firstRow="0" w:lastRow="0" w:firstColumn="0" w:lastColumn="0" w:oddVBand="0" w:evenVBand="0" w:oddHBand="0" w:evenHBand="0" w:firstRowFirstColumn="0" w:firstRowLastColumn="0" w:lastRowFirstColumn="0" w:lastRowLastColumn="0"/>
            </w:pPr>
            <w:r w:rsidRPr="00665870">
              <w:rPr>
                <w:i/>
              </w:rPr>
              <w:fldChar w:fldCharType="begin">
                <w:ffData>
                  <w:name w:val=""/>
                  <w:enabled/>
                  <w:calcOnExit w:val="0"/>
                  <w:textInput>
                    <w:default w:val="Back End Developer"/>
                  </w:textInput>
                </w:ffData>
              </w:fldChar>
            </w:r>
            <w:r w:rsidRPr="00665870">
              <w:rPr>
                <w:i/>
              </w:rPr>
              <w:instrText xml:space="preserve"> FORMTEXT </w:instrText>
            </w:r>
            <w:r w:rsidRPr="00665870">
              <w:rPr>
                <w:i/>
              </w:rPr>
            </w:r>
            <w:r w:rsidRPr="00665870">
              <w:rPr>
                <w:i/>
              </w:rPr>
              <w:fldChar w:fldCharType="separate"/>
            </w:r>
            <w:r w:rsidR="00B62107">
              <w:rPr>
                <w:i/>
                <w:noProof/>
              </w:rPr>
              <w:t>Back End Developer</w:t>
            </w:r>
            <w:r w:rsidRPr="00665870">
              <w:rPr>
                <w:i/>
              </w:rPr>
              <w:fldChar w:fldCharType="end"/>
            </w:r>
          </w:p>
        </w:tc>
      </w:tr>
    </w:tbl>
    <w:p w14:paraId="13637C49" w14:textId="77777777" w:rsidR="00D86835" w:rsidRDefault="00D86835" w:rsidP="0079690B">
      <w:pPr>
        <w:pStyle w:val="Heading2"/>
        <w:rPr>
          <w:rFonts w:ascii="Gibson" w:eastAsia="Calibri" w:hAnsi="Gibson"/>
          <w:color w:val="auto"/>
          <w:sz w:val="24"/>
          <w:szCs w:val="24"/>
        </w:rPr>
      </w:pPr>
    </w:p>
    <w:p w14:paraId="40D3C0D9" w14:textId="4E744D25" w:rsidR="0079690B" w:rsidRPr="0079690B" w:rsidRDefault="0079690B" w:rsidP="0079690B">
      <w:pPr>
        <w:pStyle w:val="Heading2"/>
      </w:pPr>
      <w:r w:rsidRPr="0079690B">
        <w:t>Design Approaches</w:t>
      </w:r>
    </w:p>
    <w:p w14:paraId="2ED17E1A" w14:textId="1D3CD554" w:rsidR="0079690B" w:rsidRPr="0079690B" w:rsidRDefault="0079690B" w:rsidP="0079690B">
      <w:pPr>
        <w:pStyle w:val="BVBodyCopy"/>
      </w:pPr>
      <w:bookmarkStart w:id="30" w:name="_ld41eddzja3q" w:colFirst="0" w:colLast="0"/>
      <w:bookmarkEnd w:id="30"/>
      <w:r w:rsidRPr="0079690B">
        <w:t>Provide an overview of your implementation plan for the following features.</w:t>
      </w:r>
    </w:p>
    <w:p w14:paraId="35DF72EE" w14:textId="0B0E78A8" w:rsidR="0079690B" w:rsidRPr="0079690B" w:rsidRDefault="00536339" w:rsidP="0079690B">
      <w:pPr>
        <w:pStyle w:val="Heading3"/>
      </w:pPr>
      <w:bookmarkStart w:id="31" w:name="_u7zkre4mb6gs" w:colFirst="0" w:colLast="0"/>
      <w:bookmarkEnd w:id="31"/>
      <w:r>
        <w:t>Implementation p</w:t>
      </w:r>
      <w:r w:rsidR="0079690B" w:rsidRPr="0079690B">
        <w:t>lan</w:t>
      </w:r>
      <w:r>
        <w:t xml:space="preserve"> </w:t>
      </w:r>
      <w:r w:rsidR="0079690B" w:rsidRPr="0079690B">
        <w:t>/</w:t>
      </w:r>
      <w:r>
        <w:t xml:space="preserve"> s</w:t>
      </w:r>
      <w:r w:rsidR="0079690B" w:rsidRPr="0079690B">
        <w:t>tyle</w:t>
      </w:r>
    </w:p>
    <w:p w14:paraId="7CCEC0F9" w14:textId="41D0C1B2" w:rsidR="0079690B" w:rsidRPr="0079690B" w:rsidRDefault="0079690B" w:rsidP="0079690B">
      <w:r w:rsidRPr="0079690B">
        <w:t>Most implementations follow one or more of these common styles (please select):</w:t>
      </w:r>
    </w:p>
    <w:p w14:paraId="22CE1C5A" w14:textId="182DF043" w:rsidR="0079690B" w:rsidRPr="0079690B" w:rsidRDefault="0079690B" w:rsidP="006E7932">
      <w:pPr>
        <w:pStyle w:val="List"/>
      </w:pPr>
      <w:r w:rsidRPr="0079690B">
        <w:fldChar w:fldCharType="begin">
          <w:ffData>
            <w:name w:val="Check1"/>
            <w:enabled/>
            <w:calcOnExit w:val="0"/>
            <w:checkBox>
              <w:sizeAuto/>
              <w:default w:val="0"/>
            </w:checkBox>
          </w:ffData>
        </w:fldChar>
      </w:r>
      <w:r w:rsidRPr="0079690B">
        <w:instrText xml:space="preserve"> FORMCHECKBOX </w:instrText>
      </w:r>
      <w:r w:rsidR="007C3DCD">
        <w:fldChar w:fldCharType="separate"/>
      </w:r>
      <w:r w:rsidRPr="0079690B">
        <w:fldChar w:fldCharType="end"/>
      </w:r>
      <w:r w:rsidRPr="0079690B">
        <w:t xml:space="preserve"> Simple, Low Volume Client: ex. widget, mobile application (limited requests)</w:t>
      </w:r>
    </w:p>
    <w:p w14:paraId="582260F7" w14:textId="49A7121F" w:rsidR="0079690B" w:rsidRPr="0079690B" w:rsidRDefault="0079690B" w:rsidP="006E7932">
      <w:pPr>
        <w:pStyle w:val="List"/>
      </w:pPr>
      <w:r w:rsidRPr="0079690B">
        <w:fldChar w:fldCharType="begin">
          <w:ffData>
            <w:name w:val="Check2"/>
            <w:enabled/>
            <w:calcOnExit w:val="0"/>
            <w:checkBox>
              <w:sizeAuto/>
              <w:default w:val="0"/>
            </w:checkBox>
          </w:ffData>
        </w:fldChar>
      </w:r>
      <w:bookmarkStart w:id="32" w:name="Check2"/>
      <w:r w:rsidRPr="0079690B">
        <w:instrText xml:space="preserve"> FORMCHECKBOX </w:instrText>
      </w:r>
      <w:r w:rsidR="007C3DCD">
        <w:fldChar w:fldCharType="separate"/>
      </w:r>
      <w:r w:rsidRPr="0079690B">
        <w:fldChar w:fldCharType="end"/>
      </w:r>
      <w:bookmarkEnd w:id="32"/>
      <w:r w:rsidRPr="0079690B">
        <w:t xml:space="preserve"> Complex, High Volume Client: ex. full implementation (caching, server-side API Calls)</w:t>
      </w:r>
    </w:p>
    <w:p w14:paraId="1949E06D" w14:textId="2563891C" w:rsidR="0079690B" w:rsidRPr="0079690B" w:rsidRDefault="0079690B" w:rsidP="006E7932">
      <w:pPr>
        <w:pStyle w:val="List"/>
      </w:pPr>
      <w:r w:rsidRPr="0079690B">
        <w:fldChar w:fldCharType="begin">
          <w:ffData>
            <w:name w:val="Check3"/>
            <w:enabled/>
            <w:calcOnExit w:val="0"/>
            <w:checkBox>
              <w:sizeAuto/>
              <w:default w:val="0"/>
            </w:checkBox>
          </w:ffData>
        </w:fldChar>
      </w:r>
      <w:bookmarkStart w:id="33" w:name="Check3"/>
      <w:r w:rsidRPr="0079690B">
        <w:instrText xml:space="preserve"> FORMCHECKBOX </w:instrText>
      </w:r>
      <w:r w:rsidR="007C3DCD">
        <w:fldChar w:fldCharType="separate"/>
      </w:r>
      <w:r w:rsidRPr="0079690B">
        <w:fldChar w:fldCharType="end"/>
      </w:r>
      <w:bookmarkEnd w:id="33"/>
      <w:r w:rsidRPr="0079690B">
        <w:t xml:space="preserve"> Data Integration: ex. analytics and reporting</w:t>
      </w:r>
    </w:p>
    <w:p w14:paraId="42337570" w14:textId="2B3051E3" w:rsidR="0079690B" w:rsidRPr="0079690B" w:rsidRDefault="0056432D" w:rsidP="0079690B">
      <w:pPr>
        <w:pStyle w:val="Heading3"/>
      </w:pPr>
      <w:bookmarkStart w:id="34" w:name="_qsn98rek1iwr" w:colFirst="0" w:colLast="0"/>
      <w:bookmarkEnd w:id="34"/>
      <w:r>
        <w:t>Overview of the architectural d</w:t>
      </w:r>
      <w:r w:rsidR="0079690B" w:rsidRPr="0079690B">
        <w:t>esign</w:t>
      </w:r>
    </w:p>
    <w:p w14:paraId="1C5453C1" w14:textId="1FC1A92D" w:rsidR="0079690B" w:rsidRPr="00665870" w:rsidRDefault="0079690B" w:rsidP="00665870">
      <w:pPr>
        <w:pStyle w:val="BVBodyCopy"/>
        <w:rPr>
          <w:i/>
        </w:rPr>
      </w:pPr>
      <w:r w:rsidRPr="00665870">
        <w:rPr>
          <w:i/>
        </w:rPr>
        <w:fldChar w:fldCharType="begin">
          <w:ffData>
            <w:name w:val="Text12"/>
            <w:enabled/>
            <w:calcOnExit w:val="0"/>
            <w:textInput>
              <w:default w:val="Replace with a detailed overview of your design strategy, highlighting the style(s) used"/>
            </w:textInput>
          </w:ffData>
        </w:fldChar>
      </w:r>
      <w:bookmarkStart w:id="35" w:name="Text12"/>
      <w:r w:rsidRPr="00665870">
        <w:rPr>
          <w:i/>
        </w:rPr>
        <w:instrText xml:space="preserve"> FORMTEXT </w:instrText>
      </w:r>
      <w:r w:rsidRPr="00665870">
        <w:rPr>
          <w:i/>
        </w:rPr>
      </w:r>
      <w:r w:rsidRPr="00665870">
        <w:rPr>
          <w:i/>
        </w:rPr>
        <w:fldChar w:fldCharType="separate"/>
      </w:r>
      <w:r w:rsidR="00B62107">
        <w:rPr>
          <w:i/>
          <w:noProof/>
        </w:rPr>
        <w:t>Replace with a detailed overview of your design strategy, highlighting the style(s) used</w:t>
      </w:r>
      <w:r w:rsidRPr="00665870">
        <w:rPr>
          <w:i/>
        </w:rPr>
        <w:fldChar w:fldCharType="end"/>
      </w:r>
      <w:bookmarkEnd w:id="35"/>
    </w:p>
    <w:p w14:paraId="6A1DD26D" w14:textId="093CFB0F" w:rsidR="0079690B" w:rsidRPr="0079690B" w:rsidRDefault="0056432D" w:rsidP="0079690B">
      <w:pPr>
        <w:pStyle w:val="Heading3"/>
      </w:pPr>
      <w:bookmarkStart w:id="36" w:name="_3bb5yf3opt1f" w:colFirst="0" w:colLast="0"/>
      <w:bookmarkEnd w:id="36"/>
      <w:r>
        <w:t>Design suitability to g</w:t>
      </w:r>
      <w:r w:rsidR="0079690B" w:rsidRPr="0079690B">
        <w:t>oals</w:t>
      </w:r>
    </w:p>
    <w:p w14:paraId="151E8C19" w14:textId="77777777" w:rsidR="0079690B" w:rsidRPr="0079690B" w:rsidRDefault="0079690B" w:rsidP="0079690B">
      <w:pPr>
        <w:pStyle w:val="BVBodyCopy"/>
      </w:pPr>
      <w:r w:rsidRPr="0079690B">
        <w:t>How does your planned design suit your goals?</w:t>
      </w:r>
    </w:p>
    <w:bookmarkStart w:id="37" w:name="_mrexd3g799um" w:colFirst="0" w:colLast="0"/>
    <w:bookmarkEnd w:id="37"/>
    <w:p w14:paraId="4FF14F28" w14:textId="77777777" w:rsidR="0079690B" w:rsidRPr="00665870" w:rsidRDefault="0079690B" w:rsidP="00665870">
      <w:pPr>
        <w:pStyle w:val="BVBodyCopy"/>
        <w:rPr>
          <w:i/>
        </w:rPr>
      </w:pPr>
      <w:r w:rsidRPr="00665870">
        <w:rPr>
          <w:i/>
        </w:rPr>
        <w:fldChar w:fldCharType="begin">
          <w:ffData>
            <w:name w:val="Text13"/>
            <w:enabled/>
            <w:calcOnExit w:val="0"/>
            <w:textInput>
              <w:default w:val="How will the design of your custom application help realise your buiness goals"/>
            </w:textInput>
          </w:ffData>
        </w:fldChar>
      </w:r>
      <w:r w:rsidRPr="00665870">
        <w:rPr>
          <w:i/>
        </w:rPr>
        <w:instrText xml:space="preserve"> FORMTEXT </w:instrText>
      </w:r>
      <w:r w:rsidRPr="00665870">
        <w:rPr>
          <w:i/>
        </w:rPr>
      </w:r>
      <w:r w:rsidRPr="00665870">
        <w:rPr>
          <w:i/>
        </w:rPr>
        <w:fldChar w:fldCharType="separate"/>
      </w:r>
      <w:r w:rsidR="00B62107">
        <w:rPr>
          <w:i/>
          <w:noProof/>
        </w:rPr>
        <w:t>How will the design of your custom application help realise your buiness goals</w:t>
      </w:r>
      <w:r w:rsidRPr="00665870">
        <w:rPr>
          <w:i/>
        </w:rPr>
        <w:fldChar w:fldCharType="end"/>
      </w:r>
    </w:p>
    <w:p w14:paraId="4F2F9926" w14:textId="2A94F5C5" w:rsidR="0010760F" w:rsidRPr="00725B57" w:rsidRDefault="00725B57" w:rsidP="00725B57">
      <w:pPr>
        <w:pStyle w:val="Heading2"/>
      </w:pPr>
      <w:r>
        <w:t>Caching and data storage</w:t>
      </w:r>
    </w:p>
    <w:p w14:paraId="70131D32" w14:textId="32C2F262" w:rsidR="0010760F" w:rsidRPr="0010760F" w:rsidRDefault="0056432D" w:rsidP="00725B57">
      <w:pPr>
        <w:pStyle w:val="Heading3"/>
      </w:pPr>
      <w:r>
        <w:t>Caching s</w:t>
      </w:r>
      <w:r w:rsidR="0010760F" w:rsidRPr="0010760F">
        <w:t>trategy</w:t>
      </w:r>
    </w:p>
    <w:p w14:paraId="2853F190" w14:textId="77777777" w:rsidR="0010760F" w:rsidRPr="0010760F" w:rsidRDefault="0010760F" w:rsidP="00725B57">
      <w:pPr>
        <w:pStyle w:val="BVBodyCopy"/>
      </w:pPr>
      <w:r w:rsidRPr="0010760F">
        <w:t>How does your caching strategy impact (reduce) your usage demands?</w:t>
      </w:r>
    </w:p>
    <w:p w14:paraId="04565D80" w14:textId="2FA54C1A" w:rsidR="0010760F" w:rsidRPr="00665870" w:rsidRDefault="0010760F" w:rsidP="00665870">
      <w:pPr>
        <w:pStyle w:val="BVBodyCopy"/>
        <w:rPr>
          <w:i/>
        </w:rPr>
      </w:pPr>
      <w:r w:rsidRPr="00665870">
        <w:rPr>
          <w:i/>
        </w:rPr>
        <w:fldChar w:fldCharType="begin">
          <w:ffData>
            <w:name w:val=""/>
            <w:enabled/>
            <w:calcOnExit w:val="0"/>
            <w:textInput>
              <w:default w:val="Replace with a description of your caching strategy"/>
            </w:textInput>
          </w:ffData>
        </w:fldChar>
      </w:r>
      <w:r w:rsidRPr="00665870">
        <w:rPr>
          <w:i/>
        </w:rPr>
        <w:instrText xml:space="preserve"> FORMTEXT </w:instrText>
      </w:r>
      <w:r w:rsidRPr="00665870">
        <w:rPr>
          <w:i/>
        </w:rPr>
      </w:r>
      <w:r w:rsidRPr="00665870">
        <w:rPr>
          <w:i/>
        </w:rPr>
        <w:fldChar w:fldCharType="separate"/>
      </w:r>
      <w:r w:rsidR="00B62107">
        <w:rPr>
          <w:i/>
          <w:noProof/>
        </w:rPr>
        <w:t>Replace with a description of your caching strategy</w:t>
      </w:r>
      <w:r w:rsidRPr="00665870">
        <w:rPr>
          <w:i/>
        </w:rPr>
        <w:fldChar w:fldCharType="end"/>
      </w:r>
    </w:p>
    <w:p w14:paraId="1AA163E6" w14:textId="77777777" w:rsidR="00D4343F" w:rsidRPr="00C91A78" w:rsidRDefault="00D4343F" w:rsidP="00D4343F">
      <w:pPr>
        <w:pStyle w:val="BVBodyCopy"/>
        <w:spacing w:after="0" w:line="240" w:lineRule="auto"/>
        <w:rPr>
          <w:b/>
        </w:rPr>
      </w:pPr>
      <w:r w:rsidRPr="00C91A78">
        <w:rPr>
          <w:b/>
        </w:rPr>
        <w:t>Related information</w:t>
      </w:r>
    </w:p>
    <w:p w14:paraId="09EAACAB" w14:textId="33D86A18" w:rsidR="00D4343F" w:rsidRPr="00B80E59" w:rsidRDefault="007C3DCD" w:rsidP="00D30F2C">
      <w:pPr>
        <w:pStyle w:val="ListParagraph"/>
        <w:numPr>
          <w:ilvl w:val="0"/>
          <w:numId w:val="21"/>
        </w:numPr>
        <w:rPr>
          <w:rStyle w:val="Hyperlink"/>
        </w:rPr>
      </w:pPr>
      <w:hyperlink r:id="rId22" w:history="1">
        <w:r w:rsidR="00D30F2C" w:rsidRPr="00B80E59">
          <w:rPr>
            <w:rStyle w:val="Hyperlink"/>
          </w:rPr>
          <w:t>https://developer.bazaarvoice.com/conversations-api/tutorials/display/caching</w:t>
        </w:r>
      </w:hyperlink>
      <w:r w:rsidR="00D30F2C" w:rsidRPr="00B80E59">
        <w:rPr>
          <w:rStyle w:val="Hyperlink"/>
        </w:rPr>
        <w:t xml:space="preserve"> </w:t>
      </w:r>
    </w:p>
    <w:p w14:paraId="004DA56F" w14:textId="77777777" w:rsidR="0010760F" w:rsidRPr="0010760F" w:rsidRDefault="0010760F" w:rsidP="00725B57">
      <w:pPr>
        <w:pStyle w:val="Heading3"/>
      </w:pPr>
      <w:r w:rsidRPr="0010760F">
        <w:lastRenderedPageBreak/>
        <w:t>Which objects will be cached?</w:t>
      </w:r>
    </w:p>
    <w:p w14:paraId="7C35C140" w14:textId="0B98870F" w:rsidR="0010760F" w:rsidRPr="00665870" w:rsidRDefault="0010760F" w:rsidP="00665870">
      <w:pPr>
        <w:pStyle w:val="BVBodyCopy"/>
        <w:rPr>
          <w:i/>
        </w:rPr>
      </w:pPr>
      <w:r w:rsidRPr="00665870">
        <w:rPr>
          <w:i/>
        </w:rPr>
        <w:fldChar w:fldCharType="begin">
          <w:ffData>
            <w:name w:val=""/>
            <w:enabled/>
            <w:calcOnExit w:val="0"/>
            <w:textInput>
              <w:default w:val="Replace with a short description"/>
            </w:textInput>
          </w:ffData>
        </w:fldChar>
      </w:r>
      <w:r w:rsidRPr="00665870">
        <w:rPr>
          <w:i/>
        </w:rPr>
        <w:instrText xml:space="preserve"> FORMTEXT </w:instrText>
      </w:r>
      <w:r w:rsidRPr="00665870">
        <w:rPr>
          <w:i/>
        </w:rPr>
      </w:r>
      <w:r w:rsidRPr="00665870">
        <w:rPr>
          <w:i/>
        </w:rPr>
        <w:fldChar w:fldCharType="separate"/>
      </w:r>
      <w:r w:rsidR="00B62107">
        <w:rPr>
          <w:i/>
          <w:noProof/>
        </w:rPr>
        <w:t>Replace with a short description</w:t>
      </w:r>
      <w:r w:rsidRPr="00665870">
        <w:rPr>
          <w:i/>
        </w:rPr>
        <w:fldChar w:fldCharType="end"/>
      </w:r>
    </w:p>
    <w:p w14:paraId="3543C1DE" w14:textId="77777777" w:rsidR="0010760F" w:rsidRPr="0010760F" w:rsidRDefault="0010760F" w:rsidP="00725B57">
      <w:pPr>
        <w:pStyle w:val="Heading4"/>
      </w:pPr>
      <w:r w:rsidRPr="0010760F">
        <w:t>How often will your cache update?</w:t>
      </w:r>
    </w:p>
    <w:p w14:paraId="2604AA20" w14:textId="75820830" w:rsidR="0010760F" w:rsidRPr="00665870" w:rsidRDefault="0010760F" w:rsidP="00665870">
      <w:pPr>
        <w:pStyle w:val="BVBodyCopy"/>
        <w:rPr>
          <w:i/>
        </w:rPr>
      </w:pPr>
      <w:r w:rsidRPr="00665870">
        <w:rPr>
          <w:i/>
        </w:rPr>
        <w:fldChar w:fldCharType="begin">
          <w:ffData>
            <w:name w:val=""/>
            <w:enabled/>
            <w:calcOnExit w:val="0"/>
            <w:textInput>
              <w:default w:val="Replace with a short description"/>
            </w:textInput>
          </w:ffData>
        </w:fldChar>
      </w:r>
      <w:r w:rsidRPr="00665870">
        <w:rPr>
          <w:i/>
        </w:rPr>
        <w:instrText xml:space="preserve"> FORMTEXT </w:instrText>
      </w:r>
      <w:r w:rsidRPr="00665870">
        <w:rPr>
          <w:i/>
        </w:rPr>
      </w:r>
      <w:r w:rsidRPr="00665870">
        <w:rPr>
          <w:i/>
        </w:rPr>
        <w:fldChar w:fldCharType="separate"/>
      </w:r>
      <w:r w:rsidR="00B62107">
        <w:rPr>
          <w:i/>
          <w:noProof/>
        </w:rPr>
        <w:t>Replace with a short description</w:t>
      </w:r>
      <w:r w:rsidRPr="00665870">
        <w:rPr>
          <w:i/>
        </w:rPr>
        <w:fldChar w:fldCharType="end"/>
      </w:r>
    </w:p>
    <w:p w14:paraId="1BFF49F2" w14:textId="77777777" w:rsidR="0010760F" w:rsidRPr="0010760F" w:rsidRDefault="0010760F" w:rsidP="00725B57">
      <w:pPr>
        <w:pStyle w:val="Heading4"/>
      </w:pPr>
      <w:r w:rsidRPr="0010760F">
        <w:t>What is your mechanism for Bazaarvoice to nullify your cache?</w:t>
      </w:r>
    </w:p>
    <w:p w14:paraId="12B81603" w14:textId="28131631" w:rsidR="0010760F" w:rsidRPr="00665870" w:rsidRDefault="0010760F" w:rsidP="00665870">
      <w:pPr>
        <w:pStyle w:val="BodyCopy"/>
        <w:rPr>
          <w:i/>
        </w:rPr>
      </w:pPr>
      <w:r w:rsidRPr="00665870">
        <w:rPr>
          <w:i/>
        </w:rPr>
        <w:fldChar w:fldCharType="begin">
          <w:ffData>
            <w:name w:val=""/>
            <w:enabled/>
            <w:calcOnExit w:val="0"/>
            <w:textInput>
              <w:default w:val="Replace with a short description"/>
            </w:textInput>
          </w:ffData>
        </w:fldChar>
      </w:r>
      <w:r w:rsidRPr="00665870">
        <w:rPr>
          <w:i/>
        </w:rPr>
        <w:instrText xml:space="preserve"> FORMTEXT </w:instrText>
      </w:r>
      <w:r w:rsidRPr="00665870">
        <w:rPr>
          <w:i/>
        </w:rPr>
      </w:r>
      <w:r w:rsidRPr="00665870">
        <w:rPr>
          <w:i/>
        </w:rPr>
        <w:fldChar w:fldCharType="separate"/>
      </w:r>
      <w:r w:rsidR="00B62107">
        <w:rPr>
          <w:i/>
          <w:noProof/>
        </w:rPr>
        <w:t>Replace with a short description</w:t>
      </w:r>
      <w:r w:rsidRPr="00665870">
        <w:rPr>
          <w:i/>
        </w:rPr>
        <w:fldChar w:fldCharType="end"/>
      </w:r>
      <w:bookmarkStart w:id="38" w:name="_pxxhi5bkymkn" w:colFirst="0" w:colLast="0"/>
      <w:bookmarkEnd w:id="38"/>
    </w:p>
    <w:p w14:paraId="3B313F8A" w14:textId="28B8C296" w:rsidR="0010760F" w:rsidRPr="0010760F" w:rsidRDefault="00536339" w:rsidP="00725B57">
      <w:pPr>
        <w:pStyle w:val="Heading3"/>
      </w:pPr>
      <w:r>
        <w:t>Special considerations for application s</w:t>
      </w:r>
      <w:r w:rsidR="0010760F" w:rsidRPr="0010760F">
        <w:t>erver (if applicable)</w:t>
      </w:r>
    </w:p>
    <w:p w14:paraId="6B5F71CA" w14:textId="77777777" w:rsidR="0010760F" w:rsidRPr="0010760F" w:rsidRDefault="0010760F" w:rsidP="00725B57">
      <w:pPr>
        <w:pStyle w:val="Heading4"/>
      </w:pPr>
      <w:r w:rsidRPr="0010760F">
        <w:t>What application server technology will you be using?</w:t>
      </w:r>
    </w:p>
    <w:p w14:paraId="75880380" w14:textId="18810D0E" w:rsidR="0010760F" w:rsidRPr="00665870" w:rsidRDefault="0010760F" w:rsidP="00665870">
      <w:pPr>
        <w:pStyle w:val="BVBodyCopy"/>
        <w:rPr>
          <w:i/>
        </w:rPr>
      </w:pPr>
      <w:r w:rsidRPr="00665870">
        <w:rPr>
          <w:i/>
        </w:rPr>
        <w:fldChar w:fldCharType="begin">
          <w:ffData>
            <w:name w:val=""/>
            <w:enabled/>
            <w:calcOnExit w:val="0"/>
            <w:textInput>
              <w:default w:val="Replace with a short description"/>
            </w:textInput>
          </w:ffData>
        </w:fldChar>
      </w:r>
      <w:r w:rsidRPr="00665870">
        <w:rPr>
          <w:i/>
        </w:rPr>
        <w:instrText xml:space="preserve"> FORMTEXT </w:instrText>
      </w:r>
      <w:r w:rsidRPr="00665870">
        <w:rPr>
          <w:i/>
        </w:rPr>
      </w:r>
      <w:r w:rsidRPr="00665870">
        <w:rPr>
          <w:i/>
        </w:rPr>
        <w:fldChar w:fldCharType="separate"/>
      </w:r>
      <w:r w:rsidR="00B62107">
        <w:rPr>
          <w:i/>
          <w:noProof/>
        </w:rPr>
        <w:t>Replace with a short description</w:t>
      </w:r>
      <w:r w:rsidRPr="00665870">
        <w:rPr>
          <w:i/>
        </w:rPr>
        <w:fldChar w:fldCharType="end"/>
      </w:r>
    </w:p>
    <w:p w14:paraId="7DFB3CC8" w14:textId="30868872" w:rsidR="0010760F" w:rsidRPr="0010760F" w:rsidRDefault="00536339" w:rsidP="00725B57">
      <w:pPr>
        <w:pStyle w:val="Heading3"/>
      </w:pPr>
      <w:bookmarkStart w:id="39" w:name="_jyqcac8v8swy" w:colFirst="0" w:colLast="0"/>
      <w:bookmarkEnd w:id="39"/>
      <w:r>
        <w:t>Special c</w:t>
      </w:r>
      <w:r w:rsidR="0010760F" w:rsidRPr="0010760F">
        <w:t>onsiderations for</w:t>
      </w:r>
      <w:r>
        <w:t xml:space="preserve"> data integration s</w:t>
      </w:r>
      <w:r w:rsidR="0010760F" w:rsidRPr="0010760F">
        <w:t>trategy (if applicable)</w:t>
      </w:r>
    </w:p>
    <w:p w14:paraId="0524F24B" w14:textId="7CDDC8F8" w:rsidR="0010760F" w:rsidRPr="0010760F" w:rsidRDefault="0010760F" w:rsidP="00725B57">
      <w:pPr>
        <w:pStyle w:val="BVBodyCopy"/>
      </w:pPr>
      <w:r w:rsidRPr="0010760F">
        <w:t xml:space="preserve">The Conversations API should not be used for bulk data loading. If you require to load data in bulk, please consider using the </w:t>
      </w:r>
      <w:hyperlink r:id="rId23" w:history="1">
        <w:r w:rsidRPr="00ED0023">
          <w:rPr>
            <w:rStyle w:val="Hyperlink"/>
          </w:rPr>
          <w:t>Standard Content Feed</w:t>
        </w:r>
      </w:hyperlink>
      <w:r w:rsidRPr="0010760F">
        <w:t xml:space="preserve"> or the </w:t>
      </w:r>
      <w:hyperlink r:id="rId24" w:history="1">
        <w:r w:rsidRPr="00ED0023">
          <w:rPr>
            <w:rStyle w:val="Hyperlink"/>
          </w:rPr>
          <w:t>Displayable Content Export</w:t>
        </w:r>
      </w:hyperlink>
      <w:r w:rsidR="00725B57">
        <w:t>.</w:t>
      </w:r>
    </w:p>
    <w:p w14:paraId="756FCFDB" w14:textId="77777777" w:rsidR="0010760F" w:rsidRPr="0010760F" w:rsidRDefault="0010760F" w:rsidP="00725B57">
      <w:pPr>
        <w:pStyle w:val="BVBodyCopy"/>
      </w:pPr>
      <w:r w:rsidRPr="0010760F">
        <w:t>Will daily feeds be required to load the datastore on an ongoing basis, and are these updates sufficient for your data needs? (Note: Syndication data may not be available in the Standard Content Feed)</w:t>
      </w:r>
    </w:p>
    <w:p w14:paraId="7646E30E" w14:textId="4318A3A1" w:rsidR="0010760F" w:rsidRPr="00725B57" w:rsidRDefault="0010760F" w:rsidP="0010760F">
      <w:pPr>
        <w:rPr>
          <w:i/>
        </w:rPr>
      </w:pPr>
      <w:r w:rsidRPr="0010760F">
        <w:rPr>
          <w:i/>
        </w:rPr>
        <w:fldChar w:fldCharType="begin">
          <w:ffData>
            <w:name w:val=""/>
            <w:enabled/>
            <w:calcOnExit w:val="0"/>
            <w:textInput>
              <w:default w:val="Replace with a short description"/>
            </w:textInput>
          </w:ffData>
        </w:fldChar>
      </w:r>
      <w:r w:rsidRPr="0010760F">
        <w:rPr>
          <w:i/>
        </w:rPr>
        <w:instrText xml:space="preserve"> FORMTEXT </w:instrText>
      </w:r>
      <w:r w:rsidRPr="0010760F">
        <w:rPr>
          <w:i/>
        </w:rPr>
      </w:r>
      <w:r w:rsidRPr="0010760F">
        <w:rPr>
          <w:i/>
        </w:rPr>
        <w:fldChar w:fldCharType="separate"/>
      </w:r>
      <w:r w:rsidR="00B62107">
        <w:rPr>
          <w:i/>
          <w:noProof/>
        </w:rPr>
        <w:t>Replace with a short description</w:t>
      </w:r>
      <w:r w:rsidRPr="0010760F">
        <w:fldChar w:fldCharType="end"/>
      </w:r>
    </w:p>
    <w:p w14:paraId="18817BB0" w14:textId="77777777" w:rsidR="0010760F" w:rsidRPr="0010760F" w:rsidRDefault="0010760F" w:rsidP="00725B57">
      <w:pPr>
        <w:pStyle w:val="Heading4"/>
      </w:pPr>
      <w:r w:rsidRPr="0010760F">
        <w:t>What is your chosen datastore?</w:t>
      </w:r>
    </w:p>
    <w:p w14:paraId="5EA7B90B" w14:textId="234A33CD" w:rsidR="0010760F" w:rsidRPr="00725B57" w:rsidRDefault="0010760F" w:rsidP="0010760F">
      <w:pPr>
        <w:rPr>
          <w:i/>
        </w:rPr>
      </w:pPr>
      <w:r w:rsidRPr="0010760F">
        <w:rPr>
          <w:i/>
        </w:rPr>
        <w:fldChar w:fldCharType="begin">
          <w:ffData>
            <w:name w:val=""/>
            <w:enabled/>
            <w:calcOnExit w:val="0"/>
            <w:textInput>
              <w:default w:val="Replace with a short description"/>
            </w:textInput>
          </w:ffData>
        </w:fldChar>
      </w:r>
      <w:r w:rsidRPr="0010760F">
        <w:rPr>
          <w:i/>
        </w:rPr>
        <w:instrText xml:space="preserve"> FORMTEXT </w:instrText>
      </w:r>
      <w:r w:rsidRPr="0010760F">
        <w:rPr>
          <w:i/>
        </w:rPr>
      </w:r>
      <w:r w:rsidRPr="0010760F">
        <w:rPr>
          <w:i/>
        </w:rPr>
        <w:fldChar w:fldCharType="separate"/>
      </w:r>
      <w:r w:rsidR="00B62107">
        <w:rPr>
          <w:i/>
          <w:noProof/>
        </w:rPr>
        <w:t>Replace with a short description</w:t>
      </w:r>
      <w:r w:rsidRPr="0010760F">
        <w:fldChar w:fldCharType="end"/>
      </w:r>
    </w:p>
    <w:p w14:paraId="6372B548" w14:textId="414EF84E" w:rsidR="0010760F" w:rsidRPr="0010760F" w:rsidRDefault="0010760F" w:rsidP="00725B57">
      <w:pPr>
        <w:pStyle w:val="Heading4"/>
      </w:pPr>
      <w:r w:rsidRPr="0010760F">
        <w:t xml:space="preserve">Will APIs be used to </w:t>
      </w:r>
      <w:r w:rsidR="00A117E4">
        <w:t>supplement</w:t>
      </w:r>
      <w:r w:rsidRPr="0010760F">
        <w:t xml:space="preserve"> the feeds, and if so how?</w:t>
      </w:r>
    </w:p>
    <w:p w14:paraId="42A186A3" w14:textId="77777777" w:rsidR="0010760F" w:rsidRPr="0010760F" w:rsidRDefault="0010760F" w:rsidP="0010760F">
      <w:pPr>
        <w:rPr>
          <w:i/>
        </w:rPr>
      </w:pPr>
      <w:r w:rsidRPr="0010760F">
        <w:rPr>
          <w:i/>
        </w:rPr>
        <w:fldChar w:fldCharType="begin">
          <w:ffData>
            <w:name w:val=""/>
            <w:enabled/>
            <w:calcOnExit w:val="0"/>
            <w:textInput>
              <w:default w:val="Replace with a short description"/>
            </w:textInput>
          </w:ffData>
        </w:fldChar>
      </w:r>
      <w:r w:rsidRPr="0010760F">
        <w:rPr>
          <w:i/>
        </w:rPr>
        <w:instrText xml:space="preserve"> FORMTEXT </w:instrText>
      </w:r>
      <w:r w:rsidRPr="0010760F">
        <w:rPr>
          <w:i/>
        </w:rPr>
      </w:r>
      <w:r w:rsidRPr="0010760F">
        <w:rPr>
          <w:i/>
        </w:rPr>
        <w:fldChar w:fldCharType="separate"/>
      </w:r>
      <w:r w:rsidR="00B62107">
        <w:rPr>
          <w:i/>
          <w:noProof/>
        </w:rPr>
        <w:t>Replace with a short description</w:t>
      </w:r>
      <w:r w:rsidRPr="0010760F">
        <w:fldChar w:fldCharType="end"/>
      </w:r>
    </w:p>
    <w:p w14:paraId="38B6C09E" w14:textId="38445A8D" w:rsidR="00C53109" w:rsidRDefault="00725B57" w:rsidP="00725B57">
      <w:pPr>
        <w:pStyle w:val="Heading2"/>
      </w:pPr>
      <w:r>
        <w:t>User experience design</w:t>
      </w:r>
    </w:p>
    <w:p w14:paraId="6C36EEC5" w14:textId="77777777" w:rsidR="00725B57" w:rsidRDefault="00725B57" w:rsidP="00665870">
      <w:pPr>
        <w:pStyle w:val="Heading3"/>
      </w:pPr>
      <w:r w:rsidRPr="00725B57">
        <w:lastRenderedPageBreak/>
        <w:t>Where can mockups be reviewed?</w:t>
      </w:r>
    </w:p>
    <w:p w14:paraId="249C83F0" w14:textId="4A1488D3" w:rsidR="00725B57" w:rsidRPr="005C787A" w:rsidRDefault="00725B57" w:rsidP="005C787A">
      <w:pPr>
        <w:pStyle w:val="BVBodyCopy"/>
        <w:rPr>
          <w:i/>
        </w:rPr>
      </w:pPr>
      <w:r w:rsidRPr="005C787A">
        <w:rPr>
          <w:i/>
        </w:rPr>
        <w:fldChar w:fldCharType="begin">
          <w:ffData>
            <w:name w:val="Text25"/>
            <w:enabled/>
            <w:calcOnExit w:val="0"/>
            <w:textInput>
              <w:default w:val="Replace with a short description; location of mockups"/>
            </w:textInput>
          </w:ffData>
        </w:fldChar>
      </w:r>
      <w:bookmarkStart w:id="40" w:name="Text25"/>
      <w:r w:rsidRPr="005C787A">
        <w:rPr>
          <w:i/>
        </w:rPr>
        <w:instrText xml:space="preserve"> FORMTEXT </w:instrText>
      </w:r>
      <w:r w:rsidRPr="005C787A">
        <w:rPr>
          <w:i/>
        </w:rPr>
      </w:r>
      <w:r w:rsidRPr="005C787A">
        <w:rPr>
          <w:i/>
        </w:rPr>
        <w:fldChar w:fldCharType="separate"/>
      </w:r>
      <w:r w:rsidR="00B62107">
        <w:rPr>
          <w:i/>
          <w:noProof/>
        </w:rPr>
        <w:t>Replace with a short description; location of mockups</w:t>
      </w:r>
      <w:r w:rsidRPr="005C787A">
        <w:rPr>
          <w:i/>
        </w:rPr>
        <w:fldChar w:fldCharType="end"/>
      </w:r>
      <w:bookmarkEnd w:id="40"/>
    </w:p>
    <w:p w14:paraId="5E6E3AB1" w14:textId="3CD6681D" w:rsidR="00725B57" w:rsidRPr="002C0E0A" w:rsidRDefault="00725B57" w:rsidP="00725B57">
      <w:pPr>
        <w:pStyle w:val="Heading2"/>
        <w:rPr>
          <w:szCs w:val="40"/>
        </w:rPr>
      </w:pPr>
      <w:r w:rsidRPr="002C0E0A">
        <w:rPr>
          <w:szCs w:val="40"/>
        </w:rPr>
        <w:t>Features</w:t>
      </w:r>
      <w:r w:rsidR="00DC6336" w:rsidRPr="002C0E0A">
        <w:rPr>
          <w:szCs w:val="40"/>
        </w:rPr>
        <w:t xml:space="preserve"> &amp; best practices</w:t>
      </w:r>
    </w:p>
    <w:p w14:paraId="2BC121B3" w14:textId="4AD23D45" w:rsidR="00DC6336" w:rsidRDefault="00DC6336" w:rsidP="00DC6336">
      <w:pPr>
        <w:pStyle w:val="BVBodyCopy"/>
      </w:pPr>
      <w:r w:rsidRPr="00DC6336">
        <w:t xml:space="preserve">It is in your best interest to support the following features. Special consideration should be given if a feature is ignored or delayed for a future release. Ignoring and/or delaying these features could have a significant negative impact on the </w:t>
      </w:r>
      <w:r w:rsidR="00D86835">
        <w:t>success</w:t>
      </w:r>
      <w:r w:rsidRPr="00DC6336">
        <w:t xml:space="preserve"> of your </w:t>
      </w:r>
      <w:r w:rsidR="00D86835">
        <w:t>program</w:t>
      </w:r>
      <w:r w:rsidRPr="00DC6336">
        <w:t>.</w:t>
      </w:r>
    </w:p>
    <w:p w14:paraId="10D1D8ED" w14:textId="7A121B2A" w:rsidR="00725B57" w:rsidRDefault="00AA3597" w:rsidP="00DC6336">
      <w:pPr>
        <w:pStyle w:val="Heading3"/>
      </w:pPr>
      <w:r>
        <w:rPr>
          <w:noProof/>
        </w:rPr>
        <mc:AlternateContent>
          <mc:Choice Requires="wps">
            <w:drawing>
              <wp:anchor distT="0" distB="0" distL="114300" distR="114300" simplePos="0" relativeHeight="252485632" behindDoc="0" locked="0" layoutInCell="1" allowOverlap="1" wp14:anchorId="6077FECE" wp14:editId="0A607001">
                <wp:simplePos x="0" y="0"/>
                <wp:positionH relativeFrom="column">
                  <wp:posOffset>4965065</wp:posOffset>
                </wp:positionH>
                <wp:positionV relativeFrom="paragraph">
                  <wp:posOffset>317500</wp:posOffset>
                </wp:positionV>
                <wp:extent cx="1517015" cy="551815"/>
                <wp:effectExtent l="0" t="0" r="0" b="6985"/>
                <wp:wrapSquare wrapText="bothSides"/>
                <wp:docPr id="16" name="Text Box 16"/>
                <wp:cNvGraphicFramePr/>
                <a:graphic xmlns:a="http://schemas.openxmlformats.org/drawingml/2006/main">
                  <a:graphicData uri="http://schemas.microsoft.com/office/word/2010/wordprocessingShape">
                    <wps:wsp>
                      <wps:cNvSpPr txBox="1"/>
                      <wps:spPr>
                        <a:xfrm>
                          <a:off x="0" y="0"/>
                          <a:ext cx="1517015" cy="5518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A90C642" w14:textId="77777777" w:rsidR="009124F5" w:rsidRDefault="009124F5" w:rsidP="00AA3597">
                            <w:pPr>
                              <w:spacing w:after="0" w:line="240" w:lineRule="auto"/>
                              <w:rPr>
                                <w:b/>
                                <w:i/>
                                <w:color w:val="B2B2B2" w:themeColor="accent2"/>
                              </w:rPr>
                            </w:pPr>
                            <w:r w:rsidRPr="00203143">
                              <w:rPr>
                                <w:b/>
                                <w:i/>
                                <w:color w:val="B2B2B2" w:themeColor="accent2"/>
                              </w:rPr>
                              <w:t xml:space="preserve">Effort: </w:t>
                            </w:r>
                            <w:r w:rsidRPr="00203143">
                              <w:rPr>
                                <w:b/>
                                <w:i/>
                                <w:color w:val="FFC000"/>
                              </w:rPr>
                              <w:t>Medium</w:t>
                            </w:r>
                          </w:p>
                          <w:p w14:paraId="6F1283BA" w14:textId="77777777" w:rsidR="009124F5" w:rsidRPr="00203143" w:rsidRDefault="009124F5" w:rsidP="00AA3597">
                            <w:pPr>
                              <w:rPr>
                                <w:b/>
                                <w:i/>
                                <w:color w:val="B2B2B2" w:themeColor="accent2"/>
                              </w:rPr>
                            </w:pPr>
                            <w:r w:rsidRPr="00203143">
                              <w:rPr>
                                <w:b/>
                                <w:i/>
                                <w:color w:val="B2B2B2" w:themeColor="accent2"/>
                              </w:rPr>
                              <w:t>Skillset: Technical</w:t>
                            </w:r>
                          </w:p>
                          <w:p w14:paraId="345467CA" w14:textId="77777777" w:rsidR="009124F5" w:rsidRDefault="009124F5" w:rsidP="00AA35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77FECE" id="Text Box 16" o:spid="_x0000_s1038" type="#_x0000_t202" style="position:absolute;margin-left:390.95pt;margin-top:25pt;width:119.45pt;height:43.45pt;z-index:25248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" filled="f" stroked="f">
                <v:textbox>
                  <w:txbxContent>
                    <w:p w14:paraId="0A90C642" w14:textId="77777777" w:rsidR="009124F5" w:rsidRDefault="009124F5" w:rsidP="00AA3597">
                      <w:pPr>
                        <w:spacing w:after="0" w:line="240" w:lineRule="auto"/>
                        <w:rPr>
                          <w:b/>
                          <w:i/>
                          <w:color w:val="B2B2B2" w:themeColor="accent2"/>
                        </w:rPr>
                      </w:pPr>
                      <w:r w:rsidRPr="00203143">
                        <w:rPr>
                          <w:b/>
                          <w:i/>
                          <w:color w:val="B2B2B2" w:themeColor="accent2"/>
                        </w:rPr>
                        <w:t xml:space="preserve">Effort: </w:t>
                      </w:r>
                      <w:r w:rsidRPr="00203143">
                        <w:rPr>
                          <w:b/>
                          <w:i/>
                          <w:color w:val="FFC000"/>
                        </w:rPr>
                        <w:t>Medium</w:t>
                      </w:r>
                    </w:p>
                    <w:p w14:paraId="6F1283BA" w14:textId="77777777" w:rsidR="009124F5" w:rsidRPr="00203143" w:rsidRDefault="009124F5" w:rsidP="00AA3597">
                      <w:pPr>
                        <w:rPr>
                          <w:b/>
                          <w:i/>
                          <w:color w:val="B2B2B2" w:themeColor="accent2"/>
                        </w:rPr>
                      </w:pPr>
                      <w:r w:rsidRPr="00203143">
                        <w:rPr>
                          <w:b/>
                          <w:i/>
                          <w:color w:val="B2B2B2" w:themeColor="accent2"/>
                        </w:rPr>
                        <w:t>Skillset: Technical</w:t>
                      </w:r>
                    </w:p>
                    <w:p w14:paraId="345467CA" w14:textId="77777777" w:rsidR="009124F5" w:rsidRDefault="009124F5" w:rsidP="00AA3597"/>
                  </w:txbxContent>
                </v:textbox>
                <w10:wrap type="square"/>
              </v:shape>
            </w:pict>
          </mc:Fallback>
        </mc:AlternateContent>
      </w:r>
      <w:r w:rsidR="00DC6336">
        <w:t>Custom / third party analytics integration</w:t>
      </w:r>
    </w:p>
    <w:p w14:paraId="5279BE09" w14:textId="63F64717" w:rsidR="00DC6336" w:rsidRDefault="00DC6336" w:rsidP="00DC6336">
      <w:pPr>
        <w:pStyle w:val="BVBodyCopy"/>
      </w:pPr>
      <w:r w:rsidRPr="00DC6336">
        <w:t>Will a Third-Party Tag Manager be utilized?</w:t>
      </w:r>
      <w:r w:rsidR="00AA3597" w:rsidRPr="00AA3597">
        <w:rPr>
          <w:noProof/>
        </w:rPr>
        <w:t xml:space="preserve"> </w:t>
      </w:r>
    </w:p>
    <w:p w14:paraId="2387EEFF" w14:textId="380F3DFC" w:rsidR="00DC6336" w:rsidRPr="005C787A" w:rsidRDefault="00DC6336" w:rsidP="005C787A">
      <w:pPr>
        <w:pStyle w:val="BVBodyCopy"/>
        <w:rPr>
          <w:i/>
        </w:rPr>
      </w:pPr>
      <w:r w:rsidRPr="005C787A">
        <w:rPr>
          <w:i/>
        </w:rPr>
        <w:fldChar w:fldCharType="begin">
          <w:ffData>
            <w:name w:val="Text26"/>
            <w:enabled/>
            <w:calcOnExit w:val="0"/>
            <w:textInput>
              <w:default w:val="Replace with a short description of third party tag manager"/>
            </w:textInput>
          </w:ffData>
        </w:fldChar>
      </w:r>
      <w:bookmarkStart w:id="41" w:name="Text26"/>
      <w:r w:rsidRPr="005C787A">
        <w:rPr>
          <w:i/>
        </w:rPr>
        <w:instrText xml:space="preserve"> FORMTEXT </w:instrText>
      </w:r>
      <w:r w:rsidRPr="005C787A">
        <w:rPr>
          <w:i/>
        </w:rPr>
      </w:r>
      <w:r w:rsidRPr="005C787A">
        <w:rPr>
          <w:i/>
        </w:rPr>
        <w:fldChar w:fldCharType="separate"/>
      </w:r>
      <w:r w:rsidR="00B62107">
        <w:rPr>
          <w:i/>
          <w:noProof/>
        </w:rPr>
        <w:t>Replace with a short description of third party tag manager</w:t>
      </w:r>
      <w:r w:rsidRPr="005C787A">
        <w:rPr>
          <w:i/>
        </w:rPr>
        <w:fldChar w:fldCharType="end"/>
      </w:r>
      <w:bookmarkEnd w:id="41"/>
    </w:p>
    <w:p w14:paraId="33164BF0" w14:textId="0FE324E4" w:rsidR="00DC6336" w:rsidRPr="00DC6336" w:rsidRDefault="00DC6336" w:rsidP="00DC6336">
      <w:pPr>
        <w:pStyle w:val="BVBodyCopy"/>
      </w:pPr>
      <w:r>
        <w:t>What events do you intend to track and why</w:t>
      </w:r>
      <w:r w:rsidRPr="00DC6336">
        <w:t>?</w:t>
      </w:r>
    </w:p>
    <w:p w14:paraId="50146F66" w14:textId="16464A64" w:rsidR="00DC6336" w:rsidRPr="005C787A" w:rsidRDefault="00DC6336" w:rsidP="005C787A">
      <w:pPr>
        <w:pStyle w:val="BVBodyCopy"/>
        <w:rPr>
          <w:i/>
        </w:rPr>
      </w:pPr>
      <w:r w:rsidRPr="005C787A">
        <w:rPr>
          <w:i/>
        </w:rPr>
        <w:fldChar w:fldCharType="begin">
          <w:ffData>
            <w:name w:val="Text27"/>
            <w:enabled/>
            <w:calcOnExit w:val="0"/>
            <w:textInput>
              <w:default w:val="Replace with a short description"/>
            </w:textInput>
          </w:ffData>
        </w:fldChar>
      </w:r>
      <w:bookmarkStart w:id="42" w:name="Text27"/>
      <w:r w:rsidRPr="005C787A">
        <w:rPr>
          <w:i/>
        </w:rPr>
        <w:instrText xml:space="preserve"> FORMTEXT </w:instrText>
      </w:r>
      <w:r w:rsidRPr="005C787A">
        <w:rPr>
          <w:i/>
        </w:rPr>
      </w:r>
      <w:r w:rsidRPr="005C787A">
        <w:rPr>
          <w:i/>
        </w:rPr>
        <w:fldChar w:fldCharType="separate"/>
      </w:r>
      <w:r w:rsidR="00B62107">
        <w:rPr>
          <w:i/>
          <w:noProof/>
        </w:rPr>
        <w:t>Replace with a short description</w:t>
      </w:r>
      <w:r w:rsidRPr="005C787A">
        <w:rPr>
          <w:i/>
        </w:rPr>
        <w:fldChar w:fldCharType="end"/>
      </w:r>
      <w:bookmarkEnd w:id="42"/>
    </w:p>
    <w:p w14:paraId="52AFF583" w14:textId="7BE76608" w:rsidR="00DC6336" w:rsidRDefault="00AA3597" w:rsidP="00DC6336">
      <w:pPr>
        <w:pStyle w:val="Heading3"/>
      </w:pPr>
      <w:r>
        <w:rPr>
          <w:noProof/>
        </w:rPr>
        <mc:AlternateContent>
          <mc:Choice Requires="wps">
            <w:drawing>
              <wp:anchor distT="0" distB="0" distL="114300" distR="114300" simplePos="0" relativeHeight="252487680" behindDoc="0" locked="0" layoutInCell="1" allowOverlap="1" wp14:anchorId="0BB5D313" wp14:editId="7034F9BB">
                <wp:simplePos x="0" y="0"/>
                <wp:positionH relativeFrom="column">
                  <wp:posOffset>4892675</wp:posOffset>
                </wp:positionH>
                <wp:positionV relativeFrom="paragraph">
                  <wp:posOffset>288925</wp:posOffset>
                </wp:positionV>
                <wp:extent cx="1517015" cy="551815"/>
                <wp:effectExtent l="0" t="0" r="0" b="6985"/>
                <wp:wrapSquare wrapText="bothSides"/>
                <wp:docPr id="17" name="Text Box 17"/>
                <wp:cNvGraphicFramePr/>
                <a:graphic xmlns:a="http://schemas.openxmlformats.org/drawingml/2006/main">
                  <a:graphicData uri="http://schemas.microsoft.com/office/word/2010/wordprocessingShape">
                    <wps:wsp>
                      <wps:cNvSpPr txBox="1"/>
                      <wps:spPr>
                        <a:xfrm>
                          <a:off x="0" y="0"/>
                          <a:ext cx="1517015" cy="5518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B675E03" w14:textId="0D18B627" w:rsidR="009124F5" w:rsidRDefault="009124F5" w:rsidP="00AA3597">
                            <w:pPr>
                              <w:spacing w:after="0" w:line="240" w:lineRule="auto"/>
                              <w:rPr>
                                <w:b/>
                                <w:i/>
                                <w:color w:val="B2B2B2" w:themeColor="accent2"/>
                              </w:rPr>
                            </w:pPr>
                            <w:r w:rsidRPr="00203143">
                              <w:rPr>
                                <w:b/>
                                <w:i/>
                                <w:color w:val="B2B2B2" w:themeColor="accent2"/>
                              </w:rPr>
                              <w:t xml:space="preserve">Effort: </w:t>
                            </w:r>
                            <w:r w:rsidRPr="00AA3597">
                              <w:rPr>
                                <w:b/>
                                <w:i/>
                                <w:color w:val="FF0000"/>
                              </w:rPr>
                              <w:t>High</w:t>
                            </w:r>
                          </w:p>
                          <w:p w14:paraId="678E52DC" w14:textId="77777777" w:rsidR="009124F5" w:rsidRPr="00203143" w:rsidRDefault="009124F5" w:rsidP="00AA3597">
                            <w:pPr>
                              <w:rPr>
                                <w:b/>
                                <w:i/>
                                <w:color w:val="B2B2B2" w:themeColor="accent2"/>
                              </w:rPr>
                            </w:pPr>
                            <w:r w:rsidRPr="00203143">
                              <w:rPr>
                                <w:b/>
                                <w:i/>
                                <w:color w:val="B2B2B2" w:themeColor="accent2"/>
                              </w:rPr>
                              <w:t>Skillset: Technical</w:t>
                            </w:r>
                          </w:p>
                          <w:p w14:paraId="5A0D9D7C" w14:textId="77777777" w:rsidR="009124F5" w:rsidRDefault="009124F5" w:rsidP="00AA35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B5D313" id="Text Box 17" o:spid="_x0000_s1039" type="#_x0000_t202" style="position:absolute;margin-left:385.25pt;margin-top:22.75pt;width:119.45pt;height:43.45pt;z-index:25248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" filled="f" stroked="f">
                <v:textbox>
                  <w:txbxContent>
                    <w:p w14:paraId="1B675E03" w14:textId="0D18B627" w:rsidR="009124F5" w:rsidRDefault="009124F5" w:rsidP="00AA3597">
                      <w:pPr>
                        <w:spacing w:after="0" w:line="240" w:lineRule="auto"/>
                        <w:rPr>
                          <w:b/>
                          <w:i/>
                          <w:color w:val="B2B2B2" w:themeColor="accent2"/>
                        </w:rPr>
                      </w:pPr>
                      <w:r w:rsidRPr="00203143">
                        <w:rPr>
                          <w:b/>
                          <w:i/>
                          <w:color w:val="B2B2B2" w:themeColor="accent2"/>
                        </w:rPr>
                        <w:t xml:space="preserve">Effort: </w:t>
                      </w:r>
                      <w:r w:rsidRPr="00AA3597">
                        <w:rPr>
                          <w:b/>
                          <w:i/>
                          <w:color w:val="FF0000"/>
                        </w:rPr>
                        <w:t>High</w:t>
                      </w:r>
                    </w:p>
                    <w:p w14:paraId="678E52DC" w14:textId="77777777" w:rsidR="009124F5" w:rsidRPr="00203143" w:rsidRDefault="009124F5" w:rsidP="00AA3597">
                      <w:pPr>
                        <w:rPr>
                          <w:b/>
                          <w:i/>
                          <w:color w:val="B2B2B2" w:themeColor="accent2"/>
                        </w:rPr>
                      </w:pPr>
                      <w:r w:rsidRPr="00203143">
                        <w:rPr>
                          <w:b/>
                          <w:i/>
                          <w:color w:val="B2B2B2" w:themeColor="accent2"/>
                        </w:rPr>
                        <w:t>Skillset: Technical</w:t>
                      </w:r>
                    </w:p>
                    <w:p w14:paraId="5A0D9D7C" w14:textId="77777777" w:rsidR="009124F5" w:rsidRDefault="009124F5" w:rsidP="00AA3597"/>
                  </w:txbxContent>
                </v:textbox>
                <w10:wrap type="square"/>
              </v:shape>
            </w:pict>
          </mc:Fallback>
        </mc:AlternateContent>
      </w:r>
      <w:r w:rsidR="00DC6336">
        <w:t xml:space="preserve">Search engine optimization (SEO) </w:t>
      </w:r>
    </w:p>
    <w:p w14:paraId="6B9D36F2" w14:textId="1A7E574A" w:rsidR="00DC6336" w:rsidRDefault="00DC6336" w:rsidP="00DC6336">
      <w:pPr>
        <w:pStyle w:val="BVBodyCopy"/>
      </w:pPr>
      <w:r w:rsidRPr="00AA3597">
        <w:t>SEO can have a strong influence on the success of your program. Your site may see a substantial uplift from ratings-driven search results.</w:t>
      </w:r>
    </w:p>
    <w:p w14:paraId="51E0929B" w14:textId="6040CEE0" w:rsidR="00AA3597" w:rsidRPr="00AA3597" w:rsidRDefault="00AA3597" w:rsidP="00AA3597">
      <w:r w:rsidRPr="00AA3597">
        <w:t xml:space="preserve">How do you plan to ensure review content is </w:t>
      </w:r>
      <w:proofErr w:type="spellStart"/>
      <w:r w:rsidRPr="00AA3597">
        <w:t>indexable</w:t>
      </w:r>
      <w:proofErr w:type="spellEnd"/>
      <w:r w:rsidRPr="00AA3597">
        <w:t xml:space="preserve"> by search engines?</w:t>
      </w:r>
    </w:p>
    <w:p w14:paraId="7A05289E" w14:textId="2311EACA" w:rsidR="00DC6336" w:rsidRPr="005C787A" w:rsidRDefault="00AA3597" w:rsidP="005C787A">
      <w:pPr>
        <w:pStyle w:val="BVBodyCopy"/>
        <w:rPr>
          <w:i/>
        </w:rPr>
      </w:pPr>
      <w:r w:rsidRPr="005C787A">
        <w:rPr>
          <w:i/>
        </w:rPr>
        <w:fldChar w:fldCharType="begin">
          <w:ffData>
            <w:name w:val="Text28"/>
            <w:enabled/>
            <w:calcOnExit w:val="0"/>
            <w:textInput>
              <w:default w:val="Replace with a brief description of your SEO plan"/>
            </w:textInput>
          </w:ffData>
        </w:fldChar>
      </w:r>
      <w:bookmarkStart w:id="43" w:name="Text28"/>
      <w:r w:rsidRPr="005C787A">
        <w:rPr>
          <w:i/>
        </w:rPr>
        <w:instrText xml:space="preserve"> FORMTEXT </w:instrText>
      </w:r>
      <w:r w:rsidRPr="005C787A">
        <w:rPr>
          <w:i/>
        </w:rPr>
      </w:r>
      <w:r w:rsidRPr="005C787A">
        <w:rPr>
          <w:i/>
        </w:rPr>
        <w:fldChar w:fldCharType="separate"/>
      </w:r>
      <w:r w:rsidR="00B62107">
        <w:rPr>
          <w:i/>
          <w:noProof/>
        </w:rPr>
        <w:t>Replace with a brief description of your SEO plan</w:t>
      </w:r>
      <w:r w:rsidRPr="005C787A">
        <w:rPr>
          <w:i/>
        </w:rPr>
        <w:fldChar w:fldCharType="end"/>
      </w:r>
      <w:bookmarkEnd w:id="43"/>
    </w:p>
    <w:p w14:paraId="4842D3B3" w14:textId="77777777" w:rsidR="00F31783" w:rsidRPr="00C91A78" w:rsidRDefault="00F31783" w:rsidP="00F31783">
      <w:pPr>
        <w:pStyle w:val="BVBodyCopy"/>
        <w:spacing w:after="0" w:line="240" w:lineRule="auto"/>
        <w:rPr>
          <w:b/>
        </w:rPr>
      </w:pPr>
      <w:r w:rsidRPr="00C91A78">
        <w:rPr>
          <w:b/>
        </w:rPr>
        <w:t>Related information</w:t>
      </w:r>
    </w:p>
    <w:p w14:paraId="3AB837D6" w14:textId="30A6DA02" w:rsidR="00F31783" w:rsidRPr="00ED0023" w:rsidRDefault="007C3DCD" w:rsidP="00DC6336">
      <w:pPr>
        <w:pStyle w:val="ListParagraph"/>
        <w:numPr>
          <w:ilvl w:val="0"/>
          <w:numId w:val="21"/>
        </w:numPr>
        <w:rPr>
          <w:rStyle w:val="Hyperlink"/>
        </w:rPr>
      </w:pPr>
      <w:hyperlink r:id="rId25" w:history="1">
        <w:r w:rsidR="00F31783" w:rsidRPr="00ED0023">
          <w:rPr>
            <w:rStyle w:val="Hyperlink"/>
          </w:rPr>
          <w:t>https://developer.bazaarvoice.com/conversations-api/tutorials/display/search-engine-optimization</w:t>
        </w:r>
      </w:hyperlink>
      <w:r w:rsidR="00F31783" w:rsidRPr="00ED0023">
        <w:rPr>
          <w:rStyle w:val="Hyperlink"/>
        </w:rPr>
        <w:t xml:space="preserve"> </w:t>
      </w:r>
    </w:p>
    <w:p w14:paraId="08646D5A" w14:textId="22B06732" w:rsidR="00586FDF" w:rsidRDefault="00743F9E" w:rsidP="00586FDF">
      <w:pPr>
        <w:pStyle w:val="Heading4"/>
      </w:pPr>
      <w:r>
        <w:t>SEO markup framework</w:t>
      </w:r>
    </w:p>
    <w:p w14:paraId="345EE839" w14:textId="6554553C" w:rsidR="008D195C" w:rsidRDefault="008D195C" w:rsidP="00DC6336">
      <w:pPr>
        <w:pStyle w:val="BVBodyCopy"/>
      </w:pPr>
      <w:r>
        <w:t xml:space="preserve">SEO markup frameworks are </w:t>
      </w:r>
      <w:r w:rsidRPr="008D195C">
        <w:t xml:space="preserve">used to nest </w:t>
      </w:r>
      <w:r w:rsidR="00327676">
        <w:t>metadata</w:t>
      </w:r>
      <w:r w:rsidRPr="008D195C">
        <w:t xml:space="preserve"> within existing content on web pages. </w:t>
      </w:r>
      <w:r w:rsidRPr="00327676">
        <w:t>Search engines</w:t>
      </w:r>
      <w:r>
        <w:t xml:space="preserve"> </w:t>
      </w:r>
      <w:r w:rsidRPr="008D195C">
        <w:t xml:space="preserve">can </w:t>
      </w:r>
      <w:r>
        <w:t xml:space="preserve">then </w:t>
      </w:r>
      <w:r w:rsidRPr="008D195C">
        <w:t xml:space="preserve">extract and process </w:t>
      </w:r>
      <w:r>
        <w:t>information</w:t>
      </w:r>
      <w:r w:rsidRPr="008D195C">
        <w:t xml:space="preserve"> </w:t>
      </w:r>
      <w:r w:rsidR="00327676">
        <w:t>based on the SEO markup</w:t>
      </w:r>
      <w:r w:rsidRPr="008D195C">
        <w:t>.</w:t>
      </w:r>
    </w:p>
    <w:p w14:paraId="5FDE2E9D" w14:textId="72489995" w:rsidR="00DC6336" w:rsidRPr="00DC6336" w:rsidRDefault="00DC6336" w:rsidP="00DC6336">
      <w:pPr>
        <w:pStyle w:val="BVBodyCopy"/>
      </w:pPr>
      <w:r w:rsidRPr="00DC6336">
        <w:t xml:space="preserve">It is </w:t>
      </w:r>
      <w:r>
        <w:t>important</w:t>
      </w:r>
      <w:r w:rsidRPr="00DC6336">
        <w:t xml:space="preserve"> that you </w:t>
      </w:r>
      <w:r w:rsidR="00586FDF">
        <w:t xml:space="preserve">use a </w:t>
      </w:r>
      <w:proofErr w:type="spellStart"/>
      <w:r w:rsidR="00327676">
        <w:t>standarized</w:t>
      </w:r>
      <w:proofErr w:type="spellEnd"/>
      <w:r w:rsidR="00586FDF">
        <w:t xml:space="preserve"> SEO markup</w:t>
      </w:r>
      <w:r w:rsidRPr="00DC6336">
        <w:t xml:space="preserve"> framework to identify product and content (reviews, questions, etc.) information. What type of markup do you intend to use?</w:t>
      </w:r>
    </w:p>
    <w:p w14:paraId="79832C38" w14:textId="01B4C6EB" w:rsidR="00725B57" w:rsidRDefault="00DC6336" w:rsidP="006E7932">
      <w:pPr>
        <w:pStyle w:val="List"/>
      </w:pPr>
      <w:r>
        <w:lastRenderedPageBreak/>
        <w:fldChar w:fldCharType="begin">
          <w:ffData>
            <w:name w:val="Check4"/>
            <w:enabled/>
            <w:calcOnExit w:val="0"/>
            <w:checkBox>
              <w:sizeAuto/>
              <w:default w:val="0"/>
            </w:checkBox>
          </w:ffData>
        </w:fldChar>
      </w:r>
      <w:bookmarkStart w:id="44" w:name="Check4"/>
      <w:r>
        <w:instrText xml:space="preserve"> FORMCHECKBOX </w:instrText>
      </w:r>
      <w:r w:rsidR="007C3DCD">
        <w:fldChar w:fldCharType="separate"/>
      </w:r>
      <w:r>
        <w:fldChar w:fldCharType="end"/>
      </w:r>
      <w:bookmarkEnd w:id="44"/>
      <w:r w:rsidR="00586FDF">
        <w:t xml:space="preserve"> </w:t>
      </w:r>
      <w:r w:rsidR="00586FDF" w:rsidRPr="00586FDF">
        <w:t>Microdata</w:t>
      </w:r>
    </w:p>
    <w:p w14:paraId="5BE9EE12" w14:textId="203DC532" w:rsidR="00DC6336" w:rsidRDefault="00DC6336" w:rsidP="006E7932">
      <w:pPr>
        <w:pStyle w:val="List"/>
      </w:pPr>
      <w:r>
        <w:fldChar w:fldCharType="begin">
          <w:ffData>
            <w:name w:val="Check5"/>
            <w:enabled/>
            <w:calcOnExit w:val="0"/>
            <w:checkBox>
              <w:sizeAuto/>
              <w:default w:val="0"/>
            </w:checkBox>
          </w:ffData>
        </w:fldChar>
      </w:r>
      <w:bookmarkStart w:id="45" w:name="Check5"/>
      <w:r>
        <w:instrText xml:space="preserve"> FORMCHECKBOX </w:instrText>
      </w:r>
      <w:r w:rsidR="007C3DCD">
        <w:fldChar w:fldCharType="separate"/>
      </w:r>
      <w:r>
        <w:fldChar w:fldCharType="end"/>
      </w:r>
      <w:bookmarkEnd w:id="45"/>
      <w:r>
        <w:t xml:space="preserve"> </w:t>
      </w:r>
      <w:r w:rsidR="00586FDF">
        <w:t>RDF</w:t>
      </w:r>
    </w:p>
    <w:p w14:paraId="0D933541" w14:textId="5B9A06BC" w:rsidR="00586FDF" w:rsidRDefault="00586FDF" w:rsidP="006E7932">
      <w:pPr>
        <w:pStyle w:val="List"/>
      </w:pPr>
      <w:r>
        <w:fldChar w:fldCharType="begin">
          <w:ffData>
            <w:name w:val="Check6"/>
            <w:enabled/>
            <w:calcOnExit w:val="0"/>
            <w:checkBox>
              <w:sizeAuto/>
              <w:default w:val="0"/>
            </w:checkBox>
          </w:ffData>
        </w:fldChar>
      </w:r>
      <w:bookmarkStart w:id="46" w:name="Check6"/>
      <w:r>
        <w:instrText xml:space="preserve"> FORMCHECKBOX </w:instrText>
      </w:r>
      <w:r w:rsidR="007C3DCD">
        <w:fldChar w:fldCharType="separate"/>
      </w:r>
      <w:r>
        <w:fldChar w:fldCharType="end"/>
      </w:r>
      <w:bookmarkEnd w:id="46"/>
      <w:r w:rsidR="005C787A">
        <w:t xml:space="preserve"> </w:t>
      </w:r>
      <w:r>
        <w:t>JSON-LD</w:t>
      </w:r>
    </w:p>
    <w:p w14:paraId="3C9943A8" w14:textId="77777777" w:rsidR="00F31783" w:rsidRPr="00C91A78" w:rsidRDefault="00F31783" w:rsidP="00F31783">
      <w:pPr>
        <w:pStyle w:val="BVBodyCopy"/>
        <w:spacing w:after="0" w:line="240" w:lineRule="auto"/>
        <w:rPr>
          <w:b/>
        </w:rPr>
      </w:pPr>
      <w:r w:rsidRPr="00C91A78">
        <w:rPr>
          <w:b/>
        </w:rPr>
        <w:t>Related information</w:t>
      </w:r>
    </w:p>
    <w:p w14:paraId="09953830" w14:textId="73C3AA08" w:rsidR="00F31783" w:rsidRPr="00ED0023" w:rsidRDefault="008D195C" w:rsidP="00F31783">
      <w:pPr>
        <w:pStyle w:val="BVBodyCopy"/>
        <w:numPr>
          <w:ilvl w:val="0"/>
          <w:numId w:val="21"/>
        </w:numPr>
        <w:rPr>
          <w:rStyle w:val="Hyperlink"/>
        </w:rPr>
      </w:pPr>
      <w:r w:rsidRPr="008D195C">
        <w:rPr>
          <w:rStyle w:val="Hyperlink"/>
        </w:rPr>
        <w:t>http://schema.org/docs/gs.html</w:t>
      </w:r>
    </w:p>
    <w:p w14:paraId="759F543E" w14:textId="03EE3050" w:rsidR="00C27375" w:rsidRPr="00C27375" w:rsidRDefault="00586FDF" w:rsidP="00C27375">
      <w:pPr>
        <w:pStyle w:val="Heading4"/>
      </w:pPr>
      <w:r>
        <w:t xml:space="preserve">SEO </w:t>
      </w:r>
      <w:r w:rsidR="008E2A5D">
        <w:t>Considerations</w:t>
      </w:r>
    </w:p>
    <w:tbl>
      <w:tblPr>
        <w:tblStyle w:val="GridTable4-Accent1"/>
        <w:tblW w:w="0" w:type="auto"/>
        <w:tblLook w:val="04A0" w:firstRow="1" w:lastRow="0" w:firstColumn="1" w:lastColumn="0" w:noHBand="0" w:noVBand="1"/>
      </w:tblPr>
      <w:tblGrid>
        <w:gridCol w:w="2970"/>
        <w:gridCol w:w="238"/>
        <w:gridCol w:w="3208"/>
        <w:gridCol w:w="3208"/>
      </w:tblGrid>
      <w:tr w:rsidR="00717174" w14:paraId="2E3CBE16" w14:textId="77777777" w:rsidTr="00F267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shd w:val="clear" w:color="auto" w:fill="C5358A"/>
          </w:tcPr>
          <w:p w14:paraId="564C7B0C" w14:textId="5922A743" w:rsidR="00717174" w:rsidRPr="00F26722" w:rsidRDefault="00717174" w:rsidP="00083B65">
            <w:pPr>
              <w:spacing w:before="240" w:after="240" w:line="240" w:lineRule="auto"/>
              <w:jc w:val="center"/>
              <w:rPr>
                <w:bCs w:val="0"/>
              </w:rPr>
            </w:pPr>
            <w:r w:rsidRPr="00F26722">
              <w:rPr>
                <w:bCs w:val="0"/>
              </w:rPr>
              <w:t xml:space="preserve">SEO </w:t>
            </w:r>
            <w:r w:rsidR="005C787A" w:rsidRPr="00F26722">
              <w:rPr>
                <w:bCs w:val="0"/>
              </w:rPr>
              <w:t>c</w:t>
            </w:r>
            <w:r w:rsidR="00256EDE" w:rsidRPr="00F26722">
              <w:rPr>
                <w:bCs w:val="0"/>
              </w:rPr>
              <w:t>onsideration</w:t>
            </w:r>
          </w:p>
        </w:tc>
        <w:tc>
          <w:tcPr>
            <w:tcW w:w="3446" w:type="dxa"/>
            <w:gridSpan w:val="2"/>
            <w:shd w:val="clear" w:color="auto" w:fill="C5358A"/>
          </w:tcPr>
          <w:p w14:paraId="4F196A54" w14:textId="06CE5B6C" w:rsidR="00717174" w:rsidRPr="00F26722" w:rsidRDefault="00256EDE" w:rsidP="00083B65">
            <w:pPr>
              <w:spacing w:before="240" w:after="240" w:line="240" w:lineRule="auto"/>
              <w:jc w:val="center"/>
              <w:cnfStyle w:val="100000000000" w:firstRow="1" w:lastRow="0" w:firstColumn="0" w:lastColumn="0" w:oddVBand="0" w:evenVBand="0" w:oddHBand="0" w:evenHBand="0" w:firstRowFirstColumn="0" w:firstRowLastColumn="0" w:lastRowFirstColumn="0" w:lastRowLastColumn="0"/>
              <w:rPr>
                <w:bCs w:val="0"/>
              </w:rPr>
            </w:pPr>
            <w:r w:rsidRPr="00F26722">
              <w:rPr>
                <w:bCs w:val="0"/>
              </w:rPr>
              <w:t>Bazaarvoice recommendation</w:t>
            </w:r>
          </w:p>
        </w:tc>
        <w:tc>
          <w:tcPr>
            <w:tcW w:w="3208" w:type="dxa"/>
            <w:shd w:val="clear" w:color="auto" w:fill="C5358A"/>
          </w:tcPr>
          <w:p w14:paraId="1D10F2BB" w14:textId="47660852" w:rsidR="00717174" w:rsidRPr="00F26722" w:rsidRDefault="00926772" w:rsidP="00083B65">
            <w:pPr>
              <w:spacing w:before="240" w:after="240" w:line="240" w:lineRule="auto"/>
              <w:jc w:val="center"/>
              <w:cnfStyle w:val="100000000000" w:firstRow="1" w:lastRow="0" w:firstColumn="0" w:lastColumn="0" w:oddVBand="0" w:evenVBand="0" w:oddHBand="0" w:evenHBand="0" w:firstRowFirstColumn="0" w:firstRowLastColumn="0" w:lastRowFirstColumn="0" w:lastRowLastColumn="0"/>
              <w:rPr>
                <w:bCs w:val="0"/>
              </w:rPr>
            </w:pPr>
            <w:r w:rsidRPr="00F26722">
              <w:rPr>
                <w:bCs w:val="0"/>
              </w:rPr>
              <w:t>Your a</w:t>
            </w:r>
            <w:r w:rsidR="00256EDE" w:rsidRPr="00F26722">
              <w:rPr>
                <w:bCs w:val="0"/>
              </w:rPr>
              <w:t>nswer</w:t>
            </w:r>
          </w:p>
        </w:tc>
      </w:tr>
      <w:tr w:rsidR="00717174" w14:paraId="76E355A7" w14:textId="77777777" w:rsidTr="007F2349">
        <w:trPr>
          <w:cnfStyle w:val="000000100000" w:firstRow="0" w:lastRow="0" w:firstColumn="0" w:lastColumn="0" w:oddVBand="0" w:evenVBand="0" w:oddHBand="1" w:evenHBand="0" w:firstRowFirstColumn="0" w:firstRowLastColumn="0" w:lastRowFirstColumn="0" w:lastRowLastColumn="0"/>
          <w:trHeight w:val="1025"/>
        </w:trPr>
        <w:tc>
          <w:tcPr>
            <w:cnfStyle w:val="001000000000" w:firstRow="0" w:lastRow="0" w:firstColumn="1" w:lastColumn="0" w:oddVBand="0" w:evenVBand="0" w:oddHBand="0" w:evenHBand="0" w:firstRowFirstColumn="0" w:firstRowLastColumn="0" w:lastRowFirstColumn="0" w:lastRowLastColumn="0"/>
            <w:tcW w:w="3208" w:type="dxa"/>
            <w:gridSpan w:val="2"/>
          </w:tcPr>
          <w:p w14:paraId="6B5516C6" w14:textId="7424D25D" w:rsidR="00717174" w:rsidRPr="00A44B98" w:rsidRDefault="00F31783" w:rsidP="005C787A">
            <w:pPr>
              <w:pStyle w:val="BVBodyCopy"/>
              <w:rPr>
                <w:b w:val="0"/>
              </w:rPr>
            </w:pPr>
            <w:r w:rsidRPr="00A44B98">
              <w:rPr>
                <w:b w:val="0"/>
              </w:rPr>
              <w:t xml:space="preserve">Are you using a </w:t>
            </w:r>
            <w:r w:rsidR="00020E30" w:rsidRPr="00A44B98">
              <w:rPr>
                <w:b w:val="0"/>
              </w:rPr>
              <w:t>well-known</w:t>
            </w:r>
            <w:r w:rsidR="00256EDE" w:rsidRPr="00A44B98">
              <w:rPr>
                <w:b w:val="0"/>
              </w:rPr>
              <w:t xml:space="preserve"> SEO vocabulary</w:t>
            </w:r>
            <w:r w:rsidR="00926772" w:rsidRPr="00A44B98">
              <w:rPr>
                <w:b w:val="0"/>
              </w:rPr>
              <w:t>?</w:t>
            </w:r>
          </w:p>
        </w:tc>
        <w:tc>
          <w:tcPr>
            <w:tcW w:w="3208" w:type="dxa"/>
          </w:tcPr>
          <w:p w14:paraId="3A57A064" w14:textId="0718084D" w:rsidR="00256EDE" w:rsidRPr="00717174" w:rsidRDefault="007C3DCD" w:rsidP="005C787A">
            <w:pPr>
              <w:pStyle w:val="BVBodyCopy"/>
              <w:cnfStyle w:val="000000100000" w:firstRow="0" w:lastRow="0" w:firstColumn="0" w:lastColumn="0" w:oddVBand="0" w:evenVBand="0" w:oddHBand="1" w:evenHBand="0" w:firstRowFirstColumn="0" w:firstRowLastColumn="0" w:lastRowFirstColumn="0" w:lastRowLastColumn="0"/>
              <w:rPr>
                <w:color w:val="FFFF00"/>
              </w:rPr>
            </w:pPr>
            <w:hyperlink r:id="rId26" w:history="1">
              <w:r w:rsidR="00256EDE" w:rsidRPr="00ED0023">
                <w:rPr>
                  <w:rStyle w:val="Hyperlink"/>
                </w:rPr>
                <w:t>Schema.org</w:t>
              </w:r>
            </w:hyperlink>
            <w:r w:rsidR="00256EDE">
              <w:t xml:space="preserve"> vocabulary</w:t>
            </w:r>
            <w:r w:rsidR="00926772">
              <w:t>.</w:t>
            </w:r>
          </w:p>
        </w:tc>
        <w:tc>
          <w:tcPr>
            <w:tcW w:w="3208" w:type="dxa"/>
          </w:tcPr>
          <w:p w14:paraId="4EB0FCE9" w14:textId="4955A5E8" w:rsidR="00256EDE" w:rsidRPr="005C787A" w:rsidRDefault="00926772" w:rsidP="005C787A">
            <w:pPr>
              <w:pStyle w:val="BVBodyCopy"/>
              <w:cnfStyle w:val="000000100000" w:firstRow="0" w:lastRow="0" w:firstColumn="0" w:lastColumn="0" w:oddVBand="0" w:evenVBand="0" w:oddHBand="1" w:evenHBand="0" w:firstRowFirstColumn="0" w:firstRowLastColumn="0" w:lastRowFirstColumn="0" w:lastRowLastColumn="0"/>
              <w:rPr>
                <w:i/>
              </w:rPr>
            </w:pPr>
            <w:r w:rsidRPr="005C787A">
              <w:rPr>
                <w:i/>
              </w:rPr>
              <w:fldChar w:fldCharType="begin">
                <w:ffData>
                  <w:name w:val="Text31"/>
                  <w:enabled/>
                  <w:calcOnExit w:val="0"/>
                  <w:textInput>
                    <w:default w:val="Replace with your answer"/>
                  </w:textInput>
                </w:ffData>
              </w:fldChar>
            </w:r>
            <w:bookmarkStart w:id="47" w:name="Text31"/>
            <w:r w:rsidRPr="005C787A">
              <w:rPr>
                <w:i/>
              </w:rPr>
              <w:instrText xml:space="preserve"> FORMTEXT </w:instrText>
            </w:r>
            <w:r w:rsidRPr="005C787A">
              <w:rPr>
                <w:i/>
              </w:rPr>
            </w:r>
            <w:r w:rsidRPr="005C787A">
              <w:rPr>
                <w:i/>
              </w:rPr>
              <w:fldChar w:fldCharType="separate"/>
            </w:r>
            <w:r w:rsidR="00B62107">
              <w:rPr>
                <w:i/>
                <w:noProof/>
              </w:rPr>
              <w:t>Replace with your answer</w:t>
            </w:r>
            <w:r w:rsidRPr="005C787A">
              <w:rPr>
                <w:i/>
              </w:rPr>
              <w:fldChar w:fldCharType="end"/>
            </w:r>
            <w:bookmarkEnd w:id="47"/>
          </w:p>
        </w:tc>
      </w:tr>
      <w:tr w:rsidR="00717174" w14:paraId="4A6B5E49" w14:textId="77777777" w:rsidTr="00C27375">
        <w:tc>
          <w:tcPr>
            <w:cnfStyle w:val="001000000000" w:firstRow="0" w:lastRow="0" w:firstColumn="1" w:lastColumn="0" w:oddVBand="0" w:evenVBand="0" w:oddHBand="0" w:evenHBand="0" w:firstRowFirstColumn="0" w:firstRowLastColumn="0" w:lastRowFirstColumn="0" w:lastRowLastColumn="0"/>
            <w:tcW w:w="3208" w:type="dxa"/>
            <w:gridSpan w:val="2"/>
          </w:tcPr>
          <w:p w14:paraId="0A59CDCD" w14:textId="3C36469D" w:rsidR="00717174" w:rsidRPr="00A44B98" w:rsidRDefault="00926772" w:rsidP="001C7F99">
            <w:pPr>
              <w:pStyle w:val="BVBodyCopy"/>
              <w:rPr>
                <w:b w:val="0"/>
              </w:rPr>
            </w:pPr>
            <w:r w:rsidRPr="00A44B98">
              <w:rPr>
                <w:b w:val="0"/>
              </w:rPr>
              <w:t>Ho</w:t>
            </w:r>
            <w:r w:rsidR="001C7F99">
              <w:rPr>
                <w:b w:val="0"/>
              </w:rPr>
              <w:t>w many reviews (or questions) are</w:t>
            </w:r>
            <w:r w:rsidRPr="00A44B98">
              <w:rPr>
                <w:b w:val="0"/>
              </w:rPr>
              <w:t xml:space="preserve"> display</w:t>
            </w:r>
            <w:r w:rsidR="001C7F99">
              <w:rPr>
                <w:b w:val="0"/>
              </w:rPr>
              <w:t>ed</w:t>
            </w:r>
            <w:r w:rsidRPr="00A44B98">
              <w:rPr>
                <w:b w:val="0"/>
              </w:rPr>
              <w:t xml:space="preserve"> on </w:t>
            </w:r>
            <w:r w:rsidR="001C7F99">
              <w:rPr>
                <w:b w:val="0"/>
              </w:rPr>
              <w:t>the</w:t>
            </w:r>
            <w:r w:rsidRPr="00A44B98">
              <w:rPr>
                <w:b w:val="0"/>
              </w:rPr>
              <w:t xml:space="preserve"> product page?</w:t>
            </w:r>
          </w:p>
        </w:tc>
        <w:tc>
          <w:tcPr>
            <w:tcW w:w="3208" w:type="dxa"/>
          </w:tcPr>
          <w:p w14:paraId="3238D4C4" w14:textId="6AF2B07F" w:rsidR="00717174" w:rsidRDefault="00926772" w:rsidP="00327676">
            <w:pPr>
              <w:pStyle w:val="BVBodyCopy"/>
              <w:cnfStyle w:val="000000000000" w:firstRow="0" w:lastRow="0" w:firstColumn="0" w:lastColumn="0" w:oddVBand="0" w:evenVBand="0" w:oddHBand="0" w:evenHBand="0" w:firstRowFirstColumn="0" w:firstRowLastColumn="0" w:lastRowFirstColumn="0" w:lastRowLastColumn="0"/>
            </w:pPr>
            <w:r>
              <w:t>Eight on the initial product page load.</w:t>
            </w:r>
          </w:p>
        </w:tc>
        <w:tc>
          <w:tcPr>
            <w:tcW w:w="3208" w:type="dxa"/>
          </w:tcPr>
          <w:p w14:paraId="49472BE2" w14:textId="5BC6BCAF" w:rsidR="00717174" w:rsidRPr="005C787A" w:rsidRDefault="00926772" w:rsidP="005C787A">
            <w:pPr>
              <w:pStyle w:val="BVBodyCopy"/>
              <w:cnfStyle w:val="000000000000" w:firstRow="0" w:lastRow="0" w:firstColumn="0" w:lastColumn="0" w:oddVBand="0" w:evenVBand="0" w:oddHBand="0" w:evenHBand="0" w:firstRowFirstColumn="0" w:firstRowLastColumn="0" w:lastRowFirstColumn="0" w:lastRowLastColumn="0"/>
              <w:rPr>
                <w:i/>
              </w:rPr>
            </w:pPr>
            <w:r w:rsidRPr="005C787A">
              <w:rPr>
                <w:i/>
              </w:rPr>
              <w:fldChar w:fldCharType="begin">
                <w:ffData>
                  <w:name w:val="Text31"/>
                  <w:enabled/>
                  <w:calcOnExit w:val="0"/>
                  <w:textInput>
                    <w:default w:val="Replace with your answer"/>
                  </w:textInput>
                </w:ffData>
              </w:fldChar>
            </w:r>
            <w:r w:rsidRPr="005C787A">
              <w:rPr>
                <w:i/>
              </w:rPr>
              <w:instrText xml:space="preserve"> FORMTEXT </w:instrText>
            </w:r>
            <w:r w:rsidRPr="005C787A">
              <w:rPr>
                <w:i/>
              </w:rPr>
            </w:r>
            <w:r w:rsidRPr="005C787A">
              <w:rPr>
                <w:i/>
              </w:rPr>
              <w:fldChar w:fldCharType="separate"/>
            </w:r>
            <w:r w:rsidR="00B62107">
              <w:rPr>
                <w:i/>
                <w:noProof/>
              </w:rPr>
              <w:t>Replace with your answer</w:t>
            </w:r>
            <w:r w:rsidRPr="005C787A">
              <w:rPr>
                <w:i/>
              </w:rPr>
              <w:fldChar w:fldCharType="end"/>
            </w:r>
          </w:p>
        </w:tc>
      </w:tr>
      <w:tr w:rsidR="00717174" w14:paraId="0A23B29E" w14:textId="77777777" w:rsidTr="00C27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8" w:type="dxa"/>
            <w:gridSpan w:val="2"/>
          </w:tcPr>
          <w:p w14:paraId="140CE08D" w14:textId="4230A0CF" w:rsidR="00717174" w:rsidRPr="00A44B98" w:rsidRDefault="00256EDE" w:rsidP="001C7F99">
            <w:pPr>
              <w:pStyle w:val="BVBodyCopy"/>
              <w:rPr>
                <w:b w:val="0"/>
              </w:rPr>
            </w:pPr>
            <w:r w:rsidRPr="00A44B98">
              <w:rPr>
                <w:b w:val="0"/>
              </w:rPr>
              <w:t>Is pagination enabled?</w:t>
            </w:r>
          </w:p>
        </w:tc>
        <w:tc>
          <w:tcPr>
            <w:tcW w:w="3208" w:type="dxa"/>
          </w:tcPr>
          <w:p w14:paraId="4D0F4662" w14:textId="5D01C052" w:rsidR="00717174" w:rsidRDefault="001C7F99" w:rsidP="005C787A">
            <w:pPr>
              <w:pStyle w:val="BVBodyCopy"/>
              <w:cnfStyle w:val="000000100000" w:firstRow="0" w:lastRow="0" w:firstColumn="0" w:lastColumn="0" w:oddVBand="0" w:evenVBand="0" w:oddHBand="1" w:evenHBand="0" w:firstRowFirstColumn="0" w:firstRowLastColumn="0" w:lastRowFirstColumn="0" w:lastRowLastColumn="0"/>
            </w:pPr>
            <w:r>
              <w:t>Us p</w:t>
            </w:r>
            <w:r w:rsidR="00926772">
              <w:t>agination</w:t>
            </w:r>
            <w:r>
              <w:t>,</w:t>
            </w:r>
            <w:r w:rsidR="00926772">
              <w:t xml:space="preserve"> with canonical tagging, to increase your product page’s SEO footprint</w:t>
            </w:r>
          </w:p>
        </w:tc>
        <w:tc>
          <w:tcPr>
            <w:tcW w:w="3208" w:type="dxa"/>
          </w:tcPr>
          <w:p w14:paraId="5E0BEA2D" w14:textId="51BC2C41" w:rsidR="00717174" w:rsidRPr="005C787A" w:rsidRDefault="00926772" w:rsidP="005C787A">
            <w:pPr>
              <w:pStyle w:val="BVBodyCopy"/>
              <w:cnfStyle w:val="000000100000" w:firstRow="0" w:lastRow="0" w:firstColumn="0" w:lastColumn="0" w:oddVBand="0" w:evenVBand="0" w:oddHBand="1" w:evenHBand="0" w:firstRowFirstColumn="0" w:firstRowLastColumn="0" w:lastRowFirstColumn="0" w:lastRowLastColumn="0"/>
              <w:rPr>
                <w:i/>
              </w:rPr>
            </w:pPr>
            <w:r w:rsidRPr="005C787A">
              <w:rPr>
                <w:i/>
              </w:rPr>
              <w:fldChar w:fldCharType="begin">
                <w:ffData>
                  <w:name w:val="Text31"/>
                  <w:enabled/>
                  <w:calcOnExit w:val="0"/>
                  <w:textInput>
                    <w:default w:val="Replace with your answer"/>
                  </w:textInput>
                </w:ffData>
              </w:fldChar>
            </w:r>
            <w:r w:rsidRPr="005C787A">
              <w:rPr>
                <w:i/>
              </w:rPr>
              <w:instrText xml:space="preserve"> FORMTEXT </w:instrText>
            </w:r>
            <w:r w:rsidRPr="005C787A">
              <w:rPr>
                <w:i/>
              </w:rPr>
            </w:r>
            <w:r w:rsidRPr="005C787A">
              <w:rPr>
                <w:i/>
              </w:rPr>
              <w:fldChar w:fldCharType="separate"/>
            </w:r>
            <w:r w:rsidR="00B62107">
              <w:rPr>
                <w:i/>
                <w:noProof/>
              </w:rPr>
              <w:t>Replace with your answer</w:t>
            </w:r>
            <w:r w:rsidRPr="005C787A">
              <w:rPr>
                <w:i/>
              </w:rPr>
              <w:fldChar w:fldCharType="end"/>
            </w:r>
          </w:p>
        </w:tc>
      </w:tr>
      <w:tr w:rsidR="00717174" w14:paraId="0940C255" w14:textId="77777777" w:rsidTr="00C27375">
        <w:tc>
          <w:tcPr>
            <w:cnfStyle w:val="001000000000" w:firstRow="0" w:lastRow="0" w:firstColumn="1" w:lastColumn="0" w:oddVBand="0" w:evenVBand="0" w:oddHBand="0" w:evenHBand="0" w:firstRowFirstColumn="0" w:firstRowLastColumn="0" w:lastRowFirstColumn="0" w:lastRowLastColumn="0"/>
            <w:tcW w:w="3208" w:type="dxa"/>
            <w:gridSpan w:val="2"/>
          </w:tcPr>
          <w:p w14:paraId="16880AF4" w14:textId="27BA1DC6" w:rsidR="00717174" w:rsidRPr="00A44B98" w:rsidRDefault="00256EDE" w:rsidP="005C787A">
            <w:pPr>
              <w:pStyle w:val="BVBodyCopy"/>
              <w:rPr>
                <w:b w:val="0"/>
              </w:rPr>
            </w:pPr>
            <w:r w:rsidRPr="00A44B98">
              <w:rPr>
                <w:b w:val="0"/>
              </w:rPr>
              <w:t>How many reviews</w:t>
            </w:r>
            <w:r w:rsidR="00327676">
              <w:rPr>
                <w:b w:val="0"/>
              </w:rPr>
              <w:t xml:space="preserve"> (or questions)</w:t>
            </w:r>
            <w:r w:rsidRPr="00A44B98">
              <w:rPr>
                <w:b w:val="0"/>
              </w:rPr>
              <w:t xml:space="preserve"> are listed on </w:t>
            </w:r>
            <w:r w:rsidR="00926772" w:rsidRPr="00A44B98">
              <w:rPr>
                <w:b w:val="0"/>
              </w:rPr>
              <w:t>subsequent page loads</w:t>
            </w:r>
            <w:r w:rsidRPr="00A44B98">
              <w:rPr>
                <w:b w:val="0"/>
              </w:rPr>
              <w:t>?</w:t>
            </w:r>
          </w:p>
        </w:tc>
        <w:tc>
          <w:tcPr>
            <w:tcW w:w="3208" w:type="dxa"/>
          </w:tcPr>
          <w:p w14:paraId="7C18E4EA" w14:textId="7B69DFC2" w:rsidR="00717174" w:rsidRDefault="00926772" w:rsidP="00327676">
            <w:pPr>
              <w:pStyle w:val="BVBodyCopy"/>
              <w:cnfStyle w:val="000000000000" w:firstRow="0" w:lastRow="0" w:firstColumn="0" w:lastColumn="0" w:oddVBand="0" w:evenVBand="0" w:oddHBand="0" w:evenHBand="0" w:firstRowFirstColumn="0" w:firstRowLastColumn="0" w:lastRowFirstColumn="0" w:lastRowLastColumn="0"/>
            </w:pPr>
            <w:r>
              <w:t>Show 30 per page after the user has indicated a desire to read more.</w:t>
            </w:r>
          </w:p>
        </w:tc>
        <w:tc>
          <w:tcPr>
            <w:tcW w:w="3208" w:type="dxa"/>
          </w:tcPr>
          <w:p w14:paraId="6212E0A3" w14:textId="5096EF10" w:rsidR="00717174" w:rsidRPr="005C787A" w:rsidRDefault="00926772" w:rsidP="005C787A">
            <w:pPr>
              <w:pStyle w:val="BVBodyCopy"/>
              <w:cnfStyle w:val="000000000000" w:firstRow="0" w:lastRow="0" w:firstColumn="0" w:lastColumn="0" w:oddVBand="0" w:evenVBand="0" w:oddHBand="0" w:evenHBand="0" w:firstRowFirstColumn="0" w:firstRowLastColumn="0" w:lastRowFirstColumn="0" w:lastRowLastColumn="0"/>
              <w:rPr>
                <w:i/>
              </w:rPr>
            </w:pPr>
            <w:r w:rsidRPr="005C787A">
              <w:rPr>
                <w:i/>
              </w:rPr>
              <w:fldChar w:fldCharType="begin">
                <w:ffData>
                  <w:name w:val="Text31"/>
                  <w:enabled/>
                  <w:calcOnExit w:val="0"/>
                  <w:textInput>
                    <w:default w:val="Replace with your answer"/>
                  </w:textInput>
                </w:ffData>
              </w:fldChar>
            </w:r>
            <w:r w:rsidRPr="005C787A">
              <w:rPr>
                <w:i/>
              </w:rPr>
              <w:instrText xml:space="preserve"> FORMTEXT </w:instrText>
            </w:r>
            <w:r w:rsidRPr="005C787A">
              <w:rPr>
                <w:i/>
              </w:rPr>
            </w:r>
            <w:r w:rsidRPr="005C787A">
              <w:rPr>
                <w:i/>
              </w:rPr>
              <w:fldChar w:fldCharType="separate"/>
            </w:r>
            <w:r w:rsidR="00B62107">
              <w:rPr>
                <w:i/>
                <w:noProof/>
              </w:rPr>
              <w:t>Replace with your answer</w:t>
            </w:r>
            <w:r w:rsidRPr="005C787A">
              <w:rPr>
                <w:i/>
              </w:rPr>
              <w:fldChar w:fldCharType="end"/>
            </w:r>
          </w:p>
        </w:tc>
      </w:tr>
      <w:tr w:rsidR="00717174" w14:paraId="56C58D71" w14:textId="77777777" w:rsidTr="00C27375">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208" w:type="dxa"/>
            <w:gridSpan w:val="2"/>
          </w:tcPr>
          <w:p w14:paraId="146BE6B0" w14:textId="5FB1D164" w:rsidR="00717174" w:rsidRPr="00A44B98" w:rsidRDefault="00926772" w:rsidP="005C787A">
            <w:pPr>
              <w:pStyle w:val="BVBodyCopy"/>
              <w:rPr>
                <w:b w:val="0"/>
              </w:rPr>
            </w:pPr>
            <w:r w:rsidRPr="00A44B98">
              <w:rPr>
                <w:b w:val="0"/>
              </w:rPr>
              <w:t>Is the page title and header adjusted to reflect pagination?</w:t>
            </w:r>
          </w:p>
        </w:tc>
        <w:tc>
          <w:tcPr>
            <w:tcW w:w="3208" w:type="dxa"/>
          </w:tcPr>
          <w:p w14:paraId="0A7D9D12" w14:textId="6371692D" w:rsidR="00717174" w:rsidRDefault="00926772" w:rsidP="005C787A">
            <w:pPr>
              <w:pStyle w:val="BVBodyCopy"/>
              <w:cnfStyle w:val="000000100000" w:firstRow="0" w:lastRow="0" w:firstColumn="0" w:lastColumn="0" w:oddVBand="0" w:evenVBand="0" w:oddHBand="1" w:evenHBand="0" w:firstRowFirstColumn="0" w:firstRowLastColumn="0" w:lastRowFirstColumn="0" w:lastRowLastColumn="0"/>
            </w:pPr>
            <w:r>
              <w:t>Update the page title and heading when paginating.</w:t>
            </w:r>
          </w:p>
        </w:tc>
        <w:tc>
          <w:tcPr>
            <w:tcW w:w="3208" w:type="dxa"/>
          </w:tcPr>
          <w:p w14:paraId="0FFF78AF" w14:textId="766B2BB5" w:rsidR="00717174" w:rsidRPr="005C787A" w:rsidRDefault="00926772" w:rsidP="005C787A">
            <w:pPr>
              <w:pStyle w:val="BVBodyCopy"/>
              <w:cnfStyle w:val="000000100000" w:firstRow="0" w:lastRow="0" w:firstColumn="0" w:lastColumn="0" w:oddVBand="0" w:evenVBand="0" w:oddHBand="1" w:evenHBand="0" w:firstRowFirstColumn="0" w:firstRowLastColumn="0" w:lastRowFirstColumn="0" w:lastRowLastColumn="0"/>
              <w:rPr>
                <w:i/>
              </w:rPr>
            </w:pPr>
            <w:r w:rsidRPr="005C787A">
              <w:rPr>
                <w:i/>
              </w:rPr>
              <w:fldChar w:fldCharType="begin">
                <w:ffData>
                  <w:name w:val="Text31"/>
                  <w:enabled/>
                  <w:calcOnExit w:val="0"/>
                  <w:textInput>
                    <w:default w:val="Replace with your answer"/>
                  </w:textInput>
                </w:ffData>
              </w:fldChar>
            </w:r>
            <w:r w:rsidRPr="005C787A">
              <w:rPr>
                <w:i/>
              </w:rPr>
              <w:instrText xml:space="preserve"> FORMTEXT </w:instrText>
            </w:r>
            <w:r w:rsidRPr="005C787A">
              <w:rPr>
                <w:i/>
              </w:rPr>
            </w:r>
            <w:r w:rsidRPr="005C787A">
              <w:rPr>
                <w:i/>
              </w:rPr>
              <w:fldChar w:fldCharType="separate"/>
            </w:r>
            <w:r w:rsidR="00B62107">
              <w:rPr>
                <w:i/>
                <w:noProof/>
              </w:rPr>
              <w:t>Replace with your answer</w:t>
            </w:r>
            <w:r w:rsidRPr="005C787A">
              <w:rPr>
                <w:i/>
              </w:rPr>
              <w:fldChar w:fldCharType="end"/>
            </w:r>
          </w:p>
        </w:tc>
      </w:tr>
      <w:tr w:rsidR="00717174" w14:paraId="369F4283" w14:textId="77777777" w:rsidTr="00C27375">
        <w:trPr>
          <w:trHeight w:val="1439"/>
        </w:trPr>
        <w:tc>
          <w:tcPr>
            <w:cnfStyle w:val="001000000000" w:firstRow="0" w:lastRow="0" w:firstColumn="1" w:lastColumn="0" w:oddVBand="0" w:evenVBand="0" w:oddHBand="0" w:evenHBand="0" w:firstRowFirstColumn="0" w:firstRowLastColumn="0" w:lastRowFirstColumn="0" w:lastRowLastColumn="0"/>
            <w:tcW w:w="3208" w:type="dxa"/>
            <w:gridSpan w:val="2"/>
          </w:tcPr>
          <w:p w14:paraId="73D006E8" w14:textId="5FA1DD40" w:rsidR="00717174" w:rsidRPr="00A44B98" w:rsidRDefault="00926772" w:rsidP="005C787A">
            <w:pPr>
              <w:pStyle w:val="BVBodyCopy"/>
              <w:rPr>
                <w:b w:val="0"/>
              </w:rPr>
            </w:pPr>
            <w:r w:rsidRPr="00A44B98">
              <w:rPr>
                <w:b w:val="0"/>
              </w:rPr>
              <w:t>Is the site optimized for mobile devices?</w:t>
            </w:r>
          </w:p>
        </w:tc>
        <w:tc>
          <w:tcPr>
            <w:tcW w:w="3208" w:type="dxa"/>
          </w:tcPr>
          <w:p w14:paraId="0EA5F0D7" w14:textId="6FC02B4D" w:rsidR="00717174" w:rsidRDefault="00926772" w:rsidP="005C787A">
            <w:pPr>
              <w:pStyle w:val="BVBodyCopy"/>
              <w:cnfStyle w:val="000000000000" w:firstRow="0" w:lastRow="0" w:firstColumn="0" w:lastColumn="0" w:oddVBand="0" w:evenVBand="0" w:oddHBand="0" w:evenHBand="0" w:firstRowFirstColumn="0" w:firstRowLastColumn="0" w:lastRowFirstColumn="0" w:lastRowLastColumn="0"/>
            </w:pPr>
            <w:r>
              <w:t>Ensure that your site loads quickly for all devices</w:t>
            </w:r>
            <w:r w:rsidR="00F31783">
              <w:t xml:space="preserve"> to avoid penalties from search engines</w:t>
            </w:r>
            <w:r>
              <w:t>.</w:t>
            </w:r>
          </w:p>
        </w:tc>
        <w:tc>
          <w:tcPr>
            <w:tcW w:w="3208" w:type="dxa"/>
          </w:tcPr>
          <w:p w14:paraId="0F1513A4" w14:textId="6DBEE3FB" w:rsidR="00717174" w:rsidRPr="005C787A" w:rsidRDefault="00926772" w:rsidP="005C787A">
            <w:pPr>
              <w:pStyle w:val="BVBodyCopy"/>
              <w:cnfStyle w:val="000000000000" w:firstRow="0" w:lastRow="0" w:firstColumn="0" w:lastColumn="0" w:oddVBand="0" w:evenVBand="0" w:oddHBand="0" w:evenHBand="0" w:firstRowFirstColumn="0" w:firstRowLastColumn="0" w:lastRowFirstColumn="0" w:lastRowLastColumn="0"/>
              <w:rPr>
                <w:i/>
              </w:rPr>
            </w:pPr>
            <w:r w:rsidRPr="005C787A">
              <w:rPr>
                <w:i/>
              </w:rPr>
              <w:fldChar w:fldCharType="begin">
                <w:ffData>
                  <w:name w:val="Text31"/>
                  <w:enabled/>
                  <w:calcOnExit w:val="0"/>
                  <w:textInput>
                    <w:default w:val="Replace with your answer"/>
                  </w:textInput>
                </w:ffData>
              </w:fldChar>
            </w:r>
            <w:r w:rsidRPr="005C787A">
              <w:rPr>
                <w:i/>
              </w:rPr>
              <w:instrText xml:space="preserve"> FORMTEXT </w:instrText>
            </w:r>
            <w:r w:rsidRPr="005C787A">
              <w:rPr>
                <w:i/>
              </w:rPr>
            </w:r>
            <w:r w:rsidRPr="005C787A">
              <w:rPr>
                <w:i/>
              </w:rPr>
              <w:fldChar w:fldCharType="separate"/>
            </w:r>
            <w:r w:rsidR="00B62107">
              <w:rPr>
                <w:i/>
                <w:noProof/>
              </w:rPr>
              <w:t>Replace with your answer</w:t>
            </w:r>
            <w:r w:rsidRPr="005C787A">
              <w:rPr>
                <w:i/>
              </w:rPr>
              <w:fldChar w:fldCharType="end"/>
            </w:r>
          </w:p>
        </w:tc>
      </w:tr>
      <w:tr w:rsidR="00717174" w14:paraId="6E1635F0" w14:textId="77777777" w:rsidTr="00C27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8" w:type="dxa"/>
            <w:gridSpan w:val="2"/>
          </w:tcPr>
          <w:p w14:paraId="16C75D74" w14:textId="566B7ABB" w:rsidR="00717174" w:rsidRPr="00A44B98" w:rsidRDefault="00926772" w:rsidP="005C787A">
            <w:pPr>
              <w:pStyle w:val="BVBodyCopy"/>
              <w:rPr>
                <w:b w:val="0"/>
              </w:rPr>
            </w:pPr>
            <w:r w:rsidRPr="00A44B98">
              <w:rPr>
                <w:b w:val="0"/>
              </w:rPr>
              <w:t>Should JavaScript be used to lo</w:t>
            </w:r>
            <w:r w:rsidR="00F31783" w:rsidRPr="00A44B98">
              <w:rPr>
                <w:b w:val="0"/>
              </w:rPr>
              <w:t>ad</w:t>
            </w:r>
            <w:r w:rsidRPr="00A44B98">
              <w:rPr>
                <w:b w:val="0"/>
              </w:rPr>
              <w:t xml:space="preserve"> content?</w:t>
            </w:r>
          </w:p>
        </w:tc>
        <w:tc>
          <w:tcPr>
            <w:tcW w:w="3208" w:type="dxa"/>
          </w:tcPr>
          <w:p w14:paraId="7958F804" w14:textId="450519EB" w:rsidR="00717174" w:rsidRDefault="00F31783" w:rsidP="005C787A">
            <w:pPr>
              <w:pStyle w:val="BVBodyCopy"/>
              <w:cnfStyle w:val="000000100000" w:firstRow="0" w:lastRow="0" w:firstColumn="0" w:lastColumn="0" w:oddVBand="0" w:evenVBand="0" w:oddHBand="1" w:evenHBand="0" w:firstRowFirstColumn="0" w:firstRowLastColumn="0" w:lastRowFirstColumn="0" w:lastRowLastColumn="0"/>
            </w:pPr>
            <w:r>
              <w:t xml:space="preserve">Some search engines may index content loaded via JS with varying degrees of </w:t>
            </w:r>
            <w:r>
              <w:lastRenderedPageBreak/>
              <w:t>success, but content loaded in the source is still the most reliable.</w:t>
            </w:r>
          </w:p>
        </w:tc>
        <w:tc>
          <w:tcPr>
            <w:tcW w:w="3208" w:type="dxa"/>
          </w:tcPr>
          <w:p w14:paraId="652F993A" w14:textId="5E4B3FAE" w:rsidR="00717174" w:rsidRPr="005C787A" w:rsidRDefault="00F31783" w:rsidP="005C787A">
            <w:pPr>
              <w:pStyle w:val="BVBodyCopy"/>
              <w:cnfStyle w:val="000000100000" w:firstRow="0" w:lastRow="0" w:firstColumn="0" w:lastColumn="0" w:oddVBand="0" w:evenVBand="0" w:oddHBand="1" w:evenHBand="0" w:firstRowFirstColumn="0" w:firstRowLastColumn="0" w:lastRowFirstColumn="0" w:lastRowLastColumn="0"/>
              <w:rPr>
                <w:i/>
              </w:rPr>
            </w:pPr>
            <w:r w:rsidRPr="005C787A">
              <w:rPr>
                <w:i/>
              </w:rPr>
              <w:lastRenderedPageBreak/>
              <w:fldChar w:fldCharType="begin">
                <w:ffData>
                  <w:name w:val="Text31"/>
                  <w:enabled/>
                  <w:calcOnExit w:val="0"/>
                  <w:textInput>
                    <w:default w:val="Replace with your answer"/>
                  </w:textInput>
                </w:ffData>
              </w:fldChar>
            </w:r>
            <w:r w:rsidRPr="005C787A">
              <w:rPr>
                <w:i/>
              </w:rPr>
              <w:instrText xml:space="preserve"> FORMTEXT </w:instrText>
            </w:r>
            <w:r w:rsidRPr="005C787A">
              <w:rPr>
                <w:i/>
              </w:rPr>
            </w:r>
            <w:r w:rsidRPr="005C787A">
              <w:rPr>
                <w:i/>
              </w:rPr>
              <w:fldChar w:fldCharType="separate"/>
            </w:r>
            <w:r w:rsidR="00B62107">
              <w:rPr>
                <w:i/>
                <w:noProof/>
              </w:rPr>
              <w:t>Replace with your answer</w:t>
            </w:r>
            <w:r w:rsidRPr="005C787A">
              <w:rPr>
                <w:i/>
              </w:rPr>
              <w:fldChar w:fldCharType="end"/>
            </w:r>
          </w:p>
        </w:tc>
      </w:tr>
    </w:tbl>
    <w:p w14:paraId="6904771B" w14:textId="77777777" w:rsidR="00586FDF" w:rsidRPr="00586FDF" w:rsidRDefault="00586FDF" w:rsidP="005C787A">
      <w:pPr>
        <w:pStyle w:val="BVBodyCopy"/>
      </w:pPr>
    </w:p>
    <w:p w14:paraId="57B17429" w14:textId="40956B2C" w:rsidR="00586FDF" w:rsidRDefault="005F383A" w:rsidP="00F31783">
      <w:pPr>
        <w:pStyle w:val="Heading3"/>
      </w:pPr>
      <w:r>
        <w:rPr>
          <w:noProof/>
        </w:rPr>
        <mc:AlternateContent>
          <mc:Choice Requires="wps">
            <w:drawing>
              <wp:anchor distT="0" distB="0" distL="114300" distR="114300" simplePos="0" relativeHeight="252489728" behindDoc="0" locked="0" layoutInCell="1" allowOverlap="1" wp14:anchorId="12410068" wp14:editId="390ED8B8">
                <wp:simplePos x="0" y="0"/>
                <wp:positionH relativeFrom="column">
                  <wp:posOffset>4968240</wp:posOffset>
                </wp:positionH>
                <wp:positionV relativeFrom="paragraph">
                  <wp:posOffset>290195</wp:posOffset>
                </wp:positionV>
                <wp:extent cx="1517015" cy="551815"/>
                <wp:effectExtent l="0" t="0" r="0" b="6985"/>
                <wp:wrapSquare wrapText="bothSides"/>
                <wp:docPr id="18" name="Text Box 18"/>
                <wp:cNvGraphicFramePr/>
                <a:graphic xmlns:a="http://schemas.openxmlformats.org/drawingml/2006/main">
                  <a:graphicData uri="http://schemas.microsoft.com/office/word/2010/wordprocessingShape">
                    <wps:wsp>
                      <wps:cNvSpPr txBox="1"/>
                      <wps:spPr>
                        <a:xfrm>
                          <a:off x="0" y="0"/>
                          <a:ext cx="1517015" cy="5518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DB0E17B" w14:textId="77777777" w:rsidR="009124F5" w:rsidRDefault="009124F5" w:rsidP="005F383A">
                            <w:pPr>
                              <w:spacing w:after="0" w:line="240" w:lineRule="auto"/>
                              <w:rPr>
                                <w:b/>
                                <w:i/>
                                <w:color w:val="B2B2B2" w:themeColor="accent2"/>
                              </w:rPr>
                            </w:pPr>
                            <w:r w:rsidRPr="00203143">
                              <w:rPr>
                                <w:b/>
                                <w:i/>
                                <w:color w:val="B2B2B2" w:themeColor="accent2"/>
                              </w:rPr>
                              <w:t xml:space="preserve">Effort: </w:t>
                            </w:r>
                            <w:r w:rsidRPr="00203143">
                              <w:rPr>
                                <w:b/>
                                <w:i/>
                                <w:color w:val="FFC000"/>
                              </w:rPr>
                              <w:t>Medium</w:t>
                            </w:r>
                          </w:p>
                          <w:p w14:paraId="75C6F808" w14:textId="77777777" w:rsidR="009124F5" w:rsidRPr="00203143" w:rsidRDefault="009124F5" w:rsidP="005F383A">
                            <w:pPr>
                              <w:rPr>
                                <w:b/>
                                <w:i/>
                                <w:color w:val="B2B2B2" w:themeColor="accent2"/>
                              </w:rPr>
                            </w:pPr>
                            <w:r w:rsidRPr="00203143">
                              <w:rPr>
                                <w:b/>
                                <w:i/>
                                <w:color w:val="B2B2B2" w:themeColor="accent2"/>
                              </w:rPr>
                              <w:t>Skillset: Technical</w:t>
                            </w:r>
                          </w:p>
                          <w:p w14:paraId="6D264EA1" w14:textId="77777777" w:rsidR="009124F5" w:rsidRDefault="009124F5" w:rsidP="005F38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10068" id="Text Box 18" o:spid="_x0000_s1040" type="#_x0000_t202" style="position:absolute;margin-left:391.2pt;margin-top:22.85pt;width:119.45pt;height:43.45pt;z-index:25248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" filled="f" stroked="f">
                <v:textbox>
                  <w:txbxContent>
                    <w:p w14:paraId="2DB0E17B" w14:textId="77777777" w:rsidR="009124F5" w:rsidRDefault="009124F5" w:rsidP="005F383A">
                      <w:pPr>
                        <w:spacing w:after="0" w:line="240" w:lineRule="auto"/>
                        <w:rPr>
                          <w:b/>
                          <w:i/>
                          <w:color w:val="B2B2B2" w:themeColor="accent2"/>
                        </w:rPr>
                      </w:pPr>
                      <w:r w:rsidRPr="00203143">
                        <w:rPr>
                          <w:b/>
                          <w:i/>
                          <w:color w:val="B2B2B2" w:themeColor="accent2"/>
                        </w:rPr>
                        <w:t xml:space="preserve">Effort: </w:t>
                      </w:r>
                      <w:r w:rsidRPr="00203143">
                        <w:rPr>
                          <w:b/>
                          <w:i/>
                          <w:color w:val="FFC000"/>
                        </w:rPr>
                        <w:t>Medium</w:t>
                      </w:r>
                    </w:p>
                    <w:p w14:paraId="75C6F808" w14:textId="77777777" w:rsidR="009124F5" w:rsidRPr="00203143" w:rsidRDefault="009124F5" w:rsidP="005F383A">
                      <w:pPr>
                        <w:rPr>
                          <w:b/>
                          <w:i/>
                          <w:color w:val="B2B2B2" w:themeColor="accent2"/>
                        </w:rPr>
                      </w:pPr>
                      <w:r w:rsidRPr="00203143">
                        <w:rPr>
                          <w:b/>
                          <w:i/>
                          <w:color w:val="B2B2B2" w:themeColor="accent2"/>
                        </w:rPr>
                        <w:t>Skillset: Technical</w:t>
                      </w:r>
                    </w:p>
                    <w:p w14:paraId="6D264EA1" w14:textId="77777777" w:rsidR="009124F5" w:rsidRDefault="009124F5" w:rsidP="005F383A"/>
                  </w:txbxContent>
                </v:textbox>
                <w10:wrap type="square"/>
              </v:shape>
            </w:pict>
          </mc:Fallback>
        </mc:AlternateContent>
      </w:r>
      <w:r w:rsidR="00F31783">
        <w:t>Google Seller Ratings (GSR)</w:t>
      </w:r>
    </w:p>
    <w:p w14:paraId="0C064B15" w14:textId="0CEBEDCA" w:rsidR="00F31783" w:rsidRPr="00F31783" w:rsidRDefault="00F31783" w:rsidP="00F31783">
      <w:pPr>
        <w:pStyle w:val="BVBodyCopy"/>
      </w:pPr>
      <w:r w:rsidRPr="00F31783">
        <w:t xml:space="preserve">Do you intend to use Bazaarvoice reviews to power your seller rating in Google </w:t>
      </w:r>
      <w:r w:rsidR="00020E30" w:rsidRPr="00F31783">
        <w:t>AdWords</w:t>
      </w:r>
      <w:r w:rsidRPr="00F31783">
        <w:t>?</w:t>
      </w:r>
    </w:p>
    <w:p w14:paraId="07C28042" w14:textId="71EEDF97" w:rsidR="00F31783" w:rsidRPr="005C787A" w:rsidRDefault="00F31783" w:rsidP="005C787A">
      <w:pPr>
        <w:pStyle w:val="BVBodyCopy"/>
        <w:rPr>
          <w:i/>
        </w:rPr>
      </w:pPr>
      <w:r w:rsidRPr="005C787A">
        <w:rPr>
          <w:i/>
        </w:rPr>
        <w:fldChar w:fldCharType="begin">
          <w:ffData>
            <w:name w:val="Text32"/>
            <w:enabled/>
            <w:calcOnExit w:val="0"/>
            <w:textInput>
              <w:default w:val="Replace with a short description"/>
            </w:textInput>
          </w:ffData>
        </w:fldChar>
      </w:r>
      <w:bookmarkStart w:id="48" w:name="Text32"/>
      <w:r w:rsidRPr="005C787A">
        <w:rPr>
          <w:i/>
        </w:rPr>
        <w:instrText xml:space="preserve"> FORMTEXT </w:instrText>
      </w:r>
      <w:r w:rsidRPr="005C787A">
        <w:rPr>
          <w:i/>
        </w:rPr>
      </w:r>
      <w:r w:rsidRPr="005C787A">
        <w:rPr>
          <w:i/>
        </w:rPr>
        <w:fldChar w:fldCharType="separate"/>
      </w:r>
      <w:r w:rsidR="00B62107">
        <w:rPr>
          <w:i/>
          <w:noProof/>
        </w:rPr>
        <w:t>Replace with a short description</w:t>
      </w:r>
      <w:r w:rsidRPr="005C787A">
        <w:rPr>
          <w:i/>
        </w:rPr>
        <w:fldChar w:fldCharType="end"/>
      </w:r>
      <w:bookmarkEnd w:id="48"/>
    </w:p>
    <w:p w14:paraId="3452BE89" w14:textId="77777777" w:rsidR="002C76AB" w:rsidRPr="00C91A78" w:rsidRDefault="002C76AB" w:rsidP="002C76AB">
      <w:pPr>
        <w:pStyle w:val="BVBodyCopy"/>
        <w:spacing w:after="0" w:line="240" w:lineRule="auto"/>
        <w:rPr>
          <w:b/>
        </w:rPr>
      </w:pPr>
      <w:r w:rsidRPr="00C91A78">
        <w:rPr>
          <w:b/>
        </w:rPr>
        <w:t>Related information</w:t>
      </w:r>
    </w:p>
    <w:p w14:paraId="126AC45A" w14:textId="779B9B65" w:rsidR="002C76AB" w:rsidRPr="00ED0023" w:rsidRDefault="007C3DCD" w:rsidP="002C76AB">
      <w:pPr>
        <w:pStyle w:val="ListParagraph"/>
        <w:numPr>
          <w:ilvl w:val="0"/>
          <w:numId w:val="21"/>
        </w:numPr>
        <w:rPr>
          <w:rStyle w:val="Hyperlink"/>
        </w:rPr>
      </w:pPr>
      <w:hyperlink r:id="rId27" w:history="1">
        <w:r w:rsidR="002C76AB" w:rsidRPr="00ED0023">
          <w:rPr>
            <w:rStyle w:val="Hyperlink"/>
          </w:rPr>
          <w:t>http://knowledge.bazaarvoice.com/wp-content/conversations/en_US/Seller_ratings/Seller_ratings.html</w:t>
        </w:r>
      </w:hyperlink>
    </w:p>
    <w:p w14:paraId="22F84B21" w14:textId="15BADCD5" w:rsidR="00F31783" w:rsidRDefault="005F383A" w:rsidP="00F31783">
      <w:pPr>
        <w:pStyle w:val="Heading3"/>
      </w:pPr>
      <w:r>
        <w:rPr>
          <w:noProof/>
        </w:rPr>
        <mc:AlternateContent>
          <mc:Choice Requires="wps">
            <w:drawing>
              <wp:anchor distT="0" distB="0" distL="114300" distR="114300" simplePos="0" relativeHeight="252491776" behindDoc="0" locked="0" layoutInCell="1" allowOverlap="1" wp14:anchorId="037A3CA1" wp14:editId="77092F80">
                <wp:simplePos x="0" y="0"/>
                <wp:positionH relativeFrom="column">
                  <wp:posOffset>4966970</wp:posOffset>
                </wp:positionH>
                <wp:positionV relativeFrom="paragraph">
                  <wp:posOffset>258445</wp:posOffset>
                </wp:positionV>
                <wp:extent cx="1517015" cy="551815"/>
                <wp:effectExtent l="0" t="0" r="0" b="6985"/>
                <wp:wrapSquare wrapText="bothSides"/>
                <wp:docPr id="19" name="Text Box 19"/>
                <wp:cNvGraphicFramePr/>
                <a:graphic xmlns:a="http://schemas.openxmlformats.org/drawingml/2006/main">
                  <a:graphicData uri="http://schemas.microsoft.com/office/word/2010/wordprocessingShape">
                    <wps:wsp>
                      <wps:cNvSpPr txBox="1"/>
                      <wps:spPr>
                        <a:xfrm>
                          <a:off x="0" y="0"/>
                          <a:ext cx="1517015" cy="5518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487E1C9" w14:textId="5F3AEA92" w:rsidR="009124F5" w:rsidRDefault="009124F5" w:rsidP="005F383A">
                            <w:pPr>
                              <w:spacing w:after="0" w:line="240" w:lineRule="auto"/>
                              <w:rPr>
                                <w:b/>
                                <w:i/>
                                <w:color w:val="B2B2B2" w:themeColor="accent2"/>
                              </w:rPr>
                            </w:pPr>
                            <w:r w:rsidRPr="00203143">
                              <w:rPr>
                                <w:b/>
                                <w:i/>
                                <w:color w:val="B2B2B2" w:themeColor="accent2"/>
                              </w:rPr>
                              <w:t xml:space="preserve">Effort: </w:t>
                            </w:r>
                            <w:r w:rsidRPr="005F383A">
                              <w:rPr>
                                <w:b/>
                                <w:i/>
                                <w:color w:val="FF0000"/>
                              </w:rPr>
                              <w:t>High</w:t>
                            </w:r>
                          </w:p>
                          <w:p w14:paraId="3BED8634" w14:textId="77777777" w:rsidR="009124F5" w:rsidRPr="00203143" w:rsidRDefault="009124F5" w:rsidP="005F383A">
                            <w:pPr>
                              <w:rPr>
                                <w:b/>
                                <w:i/>
                                <w:color w:val="B2B2B2" w:themeColor="accent2"/>
                              </w:rPr>
                            </w:pPr>
                            <w:r w:rsidRPr="00203143">
                              <w:rPr>
                                <w:b/>
                                <w:i/>
                                <w:color w:val="B2B2B2" w:themeColor="accent2"/>
                              </w:rPr>
                              <w:t>Skillset: Technical</w:t>
                            </w:r>
                          </w:p>
                          <w:p w14:paraId="22425CD9" w14:textId="77777777" w:rsidR="009124F5" w:rsidRDefault="009124F5" w:rsidP="005F38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7A3CA1" id="Text Box 19" o:spid="_x0000_s1041" type="#_x0000_t202" style="position:absolute;margin-left:391.1pt;margin-top:20.35pt;width:119.45pt;height:43.45pt;z-index:25249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" filled="f" stroked="f">
                <v:textbox>
                  <w:txbxContent>
                    <w:p w14:paraId="1487E1C9" w14:textId="5F3AEA92" w:rsidR="009124F5" w:rsidRDefault="009124F5" w:rsidP="005F383A">
                      <w:pPr>
                        <w:spacing w:after="0" w:line="240" w:lineRule="auto"/>
                        <w:rPr>
                          <w:b/>
                          <w:i/>
                          <w:color w:val="B2B2B2" w:themeColor="accent2"/>
                        </w:rPr>
                      </w:pPr>
                      <w:r w:rsidRPr="00203143">
                        <w:rPr>
                          <w:b/>
                          <w:i/>
                          <w:color w:val="B2B2B2" w:themeColor="accent2"/>
                        </w:rPr>
                        <w:t xml:space="preserve">Effort: </w:t>
                      </w:r>
                      <w:r w:rsidRPr="005F383A">
                        <w:rPr>
                          <w:b/>
                          <w:i/>
                          <w:color w:val="FF0000"/>
                        </w:rPr>
                        <w:t>High</w:t>
                      </w:r>
                    </w:p>
                    <w:p w14:paraId="3BED8634" w14:textId="77777777" w:rsidR="009124F5" w:rsidRPr="00203143" w:rsidRDefault="009124F5" w:rsidP="005F383A">
                      <w:pPr>
                        <w:rPr>
                          <w:b/>
                          <w:i/>
                          <w:color w:val="B2B2B2" w:themeColor="accent2"/>
                        </w:rPr>
                      </w:pPr>
                      <w:r w:rsidRPr="00203143">
                        <w:rPr>
                          <w:b/>
                          <w:i/>
                          <w:color w:val="B2B2B2" w:themeColor="accent2"/>
                        </w:rPr>
                        <w:t>Skillset: Technical</w:t>
                      </w:r>
                    </w:p>
                    <w:p w14:paraId="22425CD9" w14:textId="77777777" w:rsidR="009124F5" w:rsidRDefault="009124F5" w:rsidP="005F383A"/>
                  </w:txbxContent>
                </v:textbox>
                <w10:wrap type="square"/>
              </v:shape>
            </w:pict>
          </mc:Fallback>
        </mc:AlternateContent>
      </w:r>
      <w:r w:rsidR="00F31783">
        <w:t>Mobile and/or responsive design</w:t>
      </w:r>
    </w:p>
    <w:p w14:paraId="50CD039A" w14:textId="6E5A3547" w:rsidR="00F31783" w:rsidRDefault="00F31783" w:rsidP="005C787A">
      <w:pPr>
        <w:pStyle w:val="BVBodyCopy"/>
      </w:pPr>
      <w:r>
        <w:t>What is your plan to support users on mobile devices or non-desktop devices?</w:t>
      </w:r>
    </w:p>
    <w:p w14:paraId="1F964A13" w14:textId="2FE37666" w:rsidR="00F31783" w:rsidRPr="005C787A" w:rsidRDefault="002C76AB" w:rsidP="005C787A">
      <w:pPr>
        <w:pStyle w:val="BVBodyCopy"/>
        <w:rPr>
          <w:i/>
        </w:rPr>
      </w:pPr>
      <w:r w:rsidRPr="005C787A">
        <w:rPr>
          <w:i/>
        </w:rPr>
        <w:fldChar w:fldCharType="begin">
          <w:ffData>
            <w:name w:val=""/>
            <w:enabled/>
            <w:calcOnExit w:val="0"/>
            <w:textInput>
              <w:default w:val="Replace with a short description your responsive design plan"/>
            </w:textInput>
          </w:ffData>
        </w:fldChar>
      </w:r>
      <w:r w:rsidRPr="005C787A">
        <w:rPr>
          <w:i/>
        </w:rPr>
        <w:instrText xml:space="preserve"> FORMTEXT </w:instrText>
      </w:r>
      <w:r w:rsidRPr="005C787A">
        <w:rPr>
          <w:i/>
        </w:rPr>
      </w:r>
      <w:r w:rsidRPr="005C787A">
        <w:rPr>
          <w:i/>
        </w:rPr>
        <w:fldChar w:fldCharType="separate"/>
      </w:r>
      <w:r w:rsidR="00B62107">
        <w:rPr>
          <w:i/>
          <w:noProof/>
        </w:rPr>
        <w:t>Replace with a short description your responsive design plan</w:t>
      </w:r>
      <w:r w:rsidRPr="005C787A">
        <w:rPr>
          <w:i/>
        </w:rPr>
        <w:fldChar w:fldCharType="end"/>
      </w:r>
    </w:p>
    <w:p w14:paraId="035E3F09" w14:textId="6FEC0FC4" w:rsidR="00F31783" w:rsidRDefault="005F383A" w:rsidP="00F31783">
      <w:pPr>
        <w:pStyle w:val="Heading3"/>
      </w:pPr>
      <w:r>
        <w:rPr>
          <w:noProof/>
        </w:rPr>
        <mc:AlternateContent>
          <mc:Choice Requires="wps">
            <w:drawing>
              <wp:anchor distT="0" distB="0" distL="114300" distR="114300" simplePos="0" relativeHeight="252493824" behindDoc="0" locked="0" layoutInCell="1" allowOverlap="1" wp14:anchorId="24F0619E" wp14:editId="46ECB27E">
                <wp:simplePos x="0" y="0"/>
                <wp:positionH relativeFrom="column">
                  <wp:posOffset>4966335</wp:posOffset>
                </wp:positionH>
                <wp:positionV relativeFrom="paragraph">
                  <wp:posOffset>304165</wp:posOffset>
                </wp:positionV>
                <wp:extent cx="1517015" cy="551815"/>
                <wp:effectExtent l="0" t="0" r="0" b="6985"/>
                <wp:wrapSquare wrapText="bothSides"/>
                <wp:docPr id="20" name="Text Box 20"/>
                <wp:cNvGraphicFramePr/>
                <a:graphic xmlns:a="http://schemas.openxmlformats.org/drawingml/2006/main">
                  <a:graphicData uri="http://schemas.microsoft.com/office/word/2010/wordprocessingShape">
                    <wps:wsp>
                      <wps:cNvSpPr txBox="1"/>
                      <wps:spPr>
                        <a:xfrm>
                          <a:off x="0" y="0"/>
                          <a:ext cx="1517015" cy="5518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245BBE7" w14:textId="66D79EEA" w:rsidR="009124F5" w:rsidRDefault="009124F5" w:rsidP="005F383A">
                            <w:pPr>
                              <w:spacing w:after="0" w:line="240" w:lineRule="auto"/>
                              <w:rPr>
                                <w:b/>
                                <w:i/>
                                <w:color w:val="B2B2B2" w:themeColor="accent2"/>
                              </w:rPr>
                            </w:pPr>
                            <w:r w:rsidRPr="00203143">
                              <w:rPr>
                                <w:b/>
                                <w:i/>
                                <w:color w:val="B2B2B2" w:themeColor="accent2"/>
                              </w:rPr>
                              <w:t xml:space="preserve">Effort: </w:t>
                            </w:r>
                            <w:r w:rsidRPr="005F383A">
                              <w:rPr>
                                <w:b/>
                                <w:i/>
                                <w:color w:val="FF0000"/>
                              </w:rPr>
                              <w:t>High</w:t>
                            </w:r>
                          </w:p>
                          <w:p w14:paraId="78467717" w14:textId="77777777" w:rsidR="009124F5" w:rsidRPr="00203143" w:rsidRDefault="009124F5" w:rsidP="005F383A">
                            <w:pPr>
                              <w:rPr>
                                <w:b/>
                                <w:i/>
                                <w:color w:val="B2B2B2" w:themeColor="accent2"/>
                              </w:rPr>
                            </w:pPr>
                            <w:r w:rsidRPr="00203143">
                              <w:rPr>
                                <w:b/>
                                <w:i/>
                                <w:color w:val="B2B2B2" w:themeColor="accent2"/>
                              </w:rPr>
                              <w:t>Skillset: Technical</w:t>
                            </w:r>
                          </w:p>
                          <w:p w14:paraId="42539608" w14:textId="77777777" w:rsidR="009124F5" w:rsidRDefault="009124F5" w:rsidP="005F38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F0619E" id="Text Box 20" o:spid="_x0000_s1042" type="#_x0000_t202" style="position:absolute;margin-left:391.05pt;margin-top:23.95pt;width:119.45pt;height:43.45pt;z-index:25249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" filled="f" stroked="f">
                <v:textbox>
                  <w:txbxContent>
                    <w:p w14:paraId="7245BBE7" w14:textId="66D79EEA" w:rsidR="009124F5" w:rsidRDefault="009124F5" w:rsidP="005F383A">
                      <w:pPr>
                        <w:spacing w:after="0" w:line="240" w:lineRule="auto"/>
                        <w:rPr>
                          <w:b/>
                          <w:i/>
                          <w:color w:val="B2B2B2" w:themeColor="accent2"/>
                        </w:rPr>
                      </w:pPr>
                      <w:r w:rsidRPr="00203143">
                        <w:rPr>
                          <w:b/>
                          <w:i/>
                          <w:color w:val="B2B2B2" w:themeColor="accent2"/>
                        </w:rPr>
                        <w:t xml:space="preserve">Effort: </w:t>
                      </w:r>
                      <w:r w:rsidRPr="005F383A">
                        <w:rPr>
                          <w:b/>
                          <w:i/>
                          <w:color w:val="FF0000"/>
                        </w:rPr>
                        <w:t>High</w:t>
                      </w:r>
                    </w:p>
                    <w:p w14:paraId="78467717" w14:textId="77777777" w:rsidR="009124F5" w:rsidRPr="00203143" w:rsidRDefault="009124F5" w:rsidP="005F383A">
                      <w:pPr>
                        <w:rPr>
                          <w:b/>
                          <w:i/>
                          <w:color w:val="B2B2B2" w:themeColor="accent2"/>
                        </w:rPr>
                      </w:pPr>
                      <w:r w:rsidRPr="00203143">
                        <w:rPr>
                          <w:b/>
                          <w:i/>
                          <w:color w:val="B2B2B2" w:themeColor="accent2"/>
                        </w:rPr>
                        <w:t>Skillset: Technical</w:t>
                      </w:r>
                    </w:p>
                    <w:p w14:paraId="42539608" w14:textId="77777777" w:rsidR="009124F5" w:rsidRDefault="009124F5" w:rsidP="005F383A"/>
                  </w:txbxContent>
                </v:textbox>
                <w10:wrap type="square"/>
              </v:shape>
            </w:pict>
          </mc:Fallback>
        </mc:AlternateContent>
      </w:r>
      <w:r w:rsidR="00F31783">
        <w:t>Post-interaction email (PIE) program</w:t>
      </w:r>
    </w:p>
    <w:p w14:paraId="6EDD2F6C" w14:textId="67A63FD7" w:rsidR="002C76AB" w:rsidRDefault="00F31783" w:rsidP="005C787A">
      <w:pPr>
        <w:pStyle w:val="BVBodyCopy"/>
      </w:pPr>
      <w:r>
        <w:t>Post-</w:t>
      </w:r>
      <w:proofErr w:type="spellStart"/>
      <w:r>
        <w:t>interactdion</w:t>
      </w:r>
      <w:proofErr w:type="spellEnd"/>
      <w:r>
        <w:t xml:space="preserve"> emails are sent to users who recently made a conversion</w:t>
      </w:r>
      <w:r w:rsidR="002C76AB">
        <w:t xml:space="preserve"> on your site. For example, bought a product or signed up for a service. Our experience has shown that content volume can be dramatically increased by sending those users an email reminding them to write a review.</w:t>
      </w:r>
    </w:p>
    <w:p w14:paraId="59061F25" w14:textId="10BC06E6" w:rsidR="002C76AB" w:rsidRPr="005C787A" w:rsidRDefault="002C76AB" w:rsidP="005C787A">
      <w:pPr>
        <w:pStyle w:val="BVBodyCopy"/>
        <w:rPr>
          <w:i/>
        </w:rPr>
      </w:pPr>
      <w:r>
        <w:t xml:space="preserve"> </w:t>
      </w:r>
      <w:r w:rsidRPr="005C787A">
        <w:rPr>
          <w:i/>
        </w:rPr>
        <w:fldChar w:fldCharType="begin">
          <w:ffData>
            <w:name w:val=""/>
            <w:enabled/>
            <w:calcOnExit w:val="0"/>
            <w:textInput>
              <w:default w:val="Replace with a short description of your PIE plan"/>
            </w:textInput>
          </w:ffData>
        </w:fldChar>
      </w:r>
      <w:r w:rsidRPr="005C787A">
        <w:rPr>
          <w:i/>
        </w:rPr>
        <w:instrText xml:space="preserve"> FORMTEXT </w:instrText>
      </w:r>
      <w:r w:rsidRPr="005C787A">
        <w:rPr>
          <w:i/>
        </w:rPr>
      </w:r>
      <w:r w:rsidRPr="005C787A">
        <w:rPr>
          <w:i/>
        </w:rPr>
        <w:fldChar w:fldCharType="separate"/>
      </w:r>
      <w:r w:rsidR="00B62107">
        <w:rPr>
          <w:i/>
          <w:noProof/>
        </w:rPr>
        <w:t>Replace with a short description of your PIE plan</w:t>
      </w:r>
      <w:r w:rsidRPr="005C787A">
        <w:rPr>
          <w:i/>
        </w:rPr>
        <w:fldChar w:fldCharType="end"/>
      </w:r>
    </w:p>
    <w:p w14:paraId="4441EC23" w14:textId="1CC9F53F" w:rsidR="002C76AB" w:rsidRDefault="005F383A" w:rsidP="002C76AB">
      <w:pPr>
        <w:pStyle w:val="Heading3"/>
      </w:pPr>
      <w:r>
        <w:rPr>
          <w:noProof/>
        </w:rPr>
        <mc:AlternateContent>
          <mc:Choice Requires="wps">
            <w:drawing>
              <wp:anchor distT="0" distB="0" distL="114300" distR="114300" simplePos="0" relativeHeight="252495872" behindDoc="0" locked="0" layoutInCell="1" allowOverlap="1" wp14:anchorId="0D4D9A63" wp14:editId="32254B4E">
                <wp:simplePos x="0" y="0"/>
                <wp:positionH relativeFrom="column">
                  <wp:posOffset>4966970</wp:posOffset>
                </wp:positionH>
                <wp:positionV relativeFrom="paragraph">
                  <wp:posOffset>244475</wp:posOffset>
                </wp:positionV>
                <wp:extent cx="1517015" cy="551815"/>
                <wp:effectExtent l="0" t="0" r="0" b="6985"/>
                <wp:wrapSquare wrapText="bothSides"/>
                <wp:docPr id="21" name="Text Box 21"/>
                <wp:cNvGraphicFramePr/>
                <a:graphic xmlns:a="http://schemas.openxmlformats.org/drawingml/2006/main">
                  <a:graphicData uri="http://schemas.microsoft.com/office/word/2010/wordprocessingShape">
                    <wps:wsp>
                      <wps:cNvSpPr txBox="1"/>
                      <wps:spPr>
                        <a:xfrm>
                          <a:off x="0" y="0"/>
                          <a:ext cx="1517015" cy="5518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82B1E46" w14:textId="7E86C5A3" w:rsidR="009124F5" w:rsidRDefault="009124F5" w:rsidP="005F383A">
                            <w:pPr>
                              <w:spacing w:after="0" w:line="240" w:lineRule="auto"/>
                              <w:rPr>
                                <w:b/>
                                <w:i/>
                                <w:color w:val="B2B2B2" w:themeColor="accent2"/>
                              </w:rPr>
                            </w:pPr>
                            <w:r w:rsidRPr="00203143">
                              <w:rPr>
                                <w:b/>
                                <w:i/>
                                <w:color w:val="B2B2B2" w:themeColor="accent2"/>
                              </w:rPr>
                              <w:t xml:space="preserve">Effort: </w:t>
                            </w:r>
                            <w:r w:rsidRPr="00473165">
                              <w:rPr>
                                <w:b/>
                                <w:i/>
                                <w:color w:val="FFC000"/>
                              </w:rPr>
                              <w:t>Medium</w:t>
                            </w:r>
                          </w:p>
                          <w:p w14:paraId="09355686" w14:textId="77777777" w:rsidR="009124F5" w:rsidRPr="00203143" w:rsidRDefault="009124F5" w:rsidP="005F383A">
                            <w:pPr>
                              <w:rPr>
                                <w:b/>
                                <w:i/>
                                <w:color w:val="B2B2B2" w:themeColor="accent2"/>
                              </w:rPr>
                            </w:pPr>
                            <w:r w:rsidRPr="00203143">
                              <w:rPr>
                                <w:b/>
                                <w:i/>
                                <w:color w:val="B2B2B2" w:themeColor="accent2"/>
                              </w:rPr>
                              <w:t>Skillset: Technical</w:t>
                            </w:r>
                          </w:p>
                          <w:p w14:paraId="5E450627" w14:textId="77777777" w:rsidR="009124F5" w:rsidRDefault="009124F5" w:rsidP="005F38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D9A63" id="Text Box 21" o:spid="_x0000_s1043" type="#_x0000_t202" style="position:absolute;margin-left:391.1pt;margin-top:19.25pt;width:119.45pt;height:43.45pt;z-index:25249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" filled="f" stroked="f">
                <v:textbox>
                  <w:txbxContent>
                    <w:p w14:paraId="582B1E46" w14:textId="7E86C5A3" w:rsidR="009124F5" w:rsidRDefault="009124F5" w:rsidP="005F383A">
                      <w:pPr>
                        <w:spacing w:after="0" w:line="240" w:lineRule="auto"/>
                        <w:rPr>
                          <w:b/>
                          <w:i/>
                          <w:color w:val="B2B2B2" w:themeColor="accent2"/>
                        </w:rPr>
                      </w:pPr>
                      <w:r w:rsidRPr="00203143">
                        <w:rPr>
                          <w:b/>
                          <w:i/>
                          <w:color w:val="B2B2B2" w:themeColor="accent2"/>
                        </w:rPr>
                        <w:t xml:space="preserve">Effort: </w:t>
                      </w:r>
                      <w:r w:rsidRPr="00473165">
                        <w:rPr>
                          <w:b/>
                          <w:i/>
                          <w:color w:val="FFC000"/>
                        </w:rPr>
                        <w:t>Medium</w:t>
                      </w:r>
                    </w:p>
                    <w:p w14:paraId="09355686" w14:textId="77777777" w:rsidR="009124F5" w:rsidRPr="00203143" w:rsidRDefault="009124F5" w:rsidP="005F383A">
                      <w:pPr>
                        <w:rPr>
                          <w:b/>
                          <w:i/>
                          <w:color w:val="B2B2B2" w:themeColor="accent2"/>
                        </w:rPr>
                      </w:pPr>
                      <w:r w:rsidRPr="00203143">
                        <w:rPr>
                          <w:b/>
                          <w:i/>
                          <w:color w:val="B2B2B2" w:themeColor="accent2"/>
                        </w:rPr>
                        <w:t>Skillset: Technical</w:t>
                      </w:r>
                    </w:p>
                    <w:p w14:paraId="5E450627" w14:textId="77777777" w:rsidR="009124F5" w:rsidRDefault="009124F5" w:rsidP="005F383A"/>
                  </w:txbxContent>
                </v:textbox>
                <w10:wrap type="square"/>
              </v:shape>
            </w:pict>
          </mc:Fallback>
        </mc:AlternateContent>
      </w:r>
      <w:r w:rsidR="00020E30">
        <w:t>Accessibility</w:t>
      </w:r>
    </w:p>
    <w:p w14:paraId="300CE6B0" w14:textId="50E1F853" w:rsidR="002C76AB" w:rsidRDefault="002C76AB" w:rsidP="005C787A">
      <w:pPr>
        <w:pStyle w:val="BVBodyCopy"/>
      </w:pPr>
      <w:r>
        <w:t>What is your plan to support users with disabilities?</w:t>
      </w:r>
    </w:p>
    <w:p w14:paraId="23565FE9" w14:textId="3CB3BECD" w:rsidR="002C76AB" w:rsidRPr="005C787A" w:rsidRDefault="00E01737" w:rsidP="005C787A">
      <w:pPr>
        <w:pStyle w:val="BVBodyCopy"/>
        <w:rPr>
          <w:i/>
        </w:rPr>
      </w:pPr>
      <w:r>
        <w:rPr>
          <w:i/>
        </w:rPr>
        <w:fldChar w:fldCharType="begin">
          <w:ffData>
            <w:name w:val="Text33"/>
            <w:enabled/>
            <w:calcOnExit w:val="0"/>
            <w:textInput>
              <w:default w:val="Replace with a short description of your accessability plan"/>
            </w:textInput>
          </w:ffData>
        </w:fldChar>
      </w:r>
      <w:bookmarkStart w:id="49" w:name="Text33"/>
      <w:r>
        <w:rPr>
          <w:i/>
        </w:rPr>
        <w:instrText xml:space="preserve"> FORMTEXT </w:instrText>
      </w:r>
      <w:r>
        <w:rPr>
          <w:i/>
        </w:rPr>
      </w:r>
      <w:r>
        <w:rPr>
          <w:i/>
        </w:rPr>
        <w:fldChar w:fldCharType="separate"/>
      </w:r>
      <w:r w:rsidR="00B62107">
        <w:rPr>
          <w:i/>
          <w:noProof/>
        </w:rPr>
        <w:t>Replace with a short description of your accessability plan</w:t>
      </w:r>
      <w:r>
        <w:rPr>
          <w:i/>
        </w:rPr>
        <w:fldChar w:fldCharType="end"/>
      </w:r>
      <w:bookmarkEnd w:id="49"/>
    </w:p>
    <w:p w14:paraId="5A9A505C" w14:textId="77777777" w:rsidR="002C76AB" w:rsidRPr="00C91A78" w:rsidRDefault="002C76AB" w:rsidP="002C76AB">
      <w:pPr>
        <w:pStyle w:val="BVBodyCopy"/>
        <w:spacing w:after="0" w:line="240" w:lineRule="auto"/>
        <w:rPr>
          <w:b/>
        </w:rPr>
      </w:pPr>
      <w:r w:rsidRPr="00C91A78">
        <w:rPr>
          <w:b/>
        </w:rPr>
        <w:t>Related information</w:t>
      </w:r>
    </w:p>
    <w:p w14:paraId="1FDED50D" w14:textId="384D2D73" w:rsidR="002C76AB" w:rsidRPr="00ED0023" w:rsidRDefault="007C3DCD" w:rsidP="002C76AB">
      <w:pPr>
        <w:pStyle w:val="ListParagraph"/>
        <w:numPr>
          <w:ilvl w:val="0"/>
          <w:numId w:val="21"/>
        </w:numPr>
        <w:rPr>
          <w:rStyle w:val="Hyperlink"/>
        </w:rPr>
      </w:pPr>
      <w:hyperlink r:id="rId28" w:history="1">
        <w:r w:rsidR="002C76AB" w:rsidRPr="00ED0023">
          <w:rPr>
            <w:rStyle w:val="Hyperlink"/>
          </w:rPr>
          <w:t>https://www.w3.org/WAI/intro/accessibility.php</w:t>
        </w:r>
      </w:hyperlink>
      <w:r w:rsidR="002C76AB" w:rsidRPr="00ED0023">
        <w:rPr>
          <w:rStyle w:val="Hyperlink"/>
        </w:rPr>
        <w:t xml:space="preserve"> </w:t>
      </w:r>
    </w:p>
    <w:p w14:paraId="1D671E3D" w14:textId="27713028" w:rsidR="002C76AB" w:rsidRDefault="005631D8" w:rsidP="005631D8">
      <w:pPr>
        <w:pStyle w:val="Heading3"/>
      </w:pPr>
      <w:r>
        <w:t>Internationalization and localization</w:t>
      </w:r>
    </w:p>
    <w:p w14:paraId="585784E0" w14:textId="3C51400E" w:rsidR="00F31783" w:rsidRDefault="008A3B9E" w:rsidP="005C787A">
      <w:pPr>
        <w:pStyle w:val="BVBodyCopy"/>
      </w:pPr>
      <w:r>
        <w:rPr>
          <w:noProof/>
        </w:rPr>
        <mc:AlternateContent>
          <mc:Choice Requires="wps">
            <w:drawing>
              <wp:anchor distT="0" distB="0" distL="114300" distR="114300" simplePos="0" relativeHeight="252497920" behindDoc="0" locked="0" layoutInCell="1" allowOverlap="1" wp14:anchorId="07630D6D" wp14:editId="130F63DE">
                <wp:simplePos x="0" y="0"/>
                <wp:positionH relativeFrom="column">
                  <wp:posOffset>4895215</wp:posOffset>
                </wp:positionH>
                <wp:positionV relativeFrom="paragraph">
                  <wp:posOffset>13970</wp:posOffset>
                </wp:positionV>
                <wp:extent cx="1517015" cy="551815"/>
                <wp:effectExtent l="0" t="0" r="0" b="6985"/>
                <wp:wrapSquare wrapText="bothSides"/>
                <wp:docPr id="22" name="Text Box 22"/>
                <wp:cNvGraphicFramePr/>
                <a:graphic xmlns:a="http://schemas.openxmlformats.org/drawingml/2006/main">
                  <a:graphicData uri="http://schemas.microsoft.com/office/word/2010/wordprocessingShape">
                    <wps:wsp>
                      <wps:cNvSpPr txBox="1"/>
                      <wps:spPr>
                        <a:xfrm>
                          <a:off x="0" y="0"/>
                          <a:ext cx="1517015" cy="5518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BC6AE0D" w14:textId="77777777" w:rsidR="009124F5" w:rsidRDefault="009124F5" w:rsidP="005F383A">
                            <w:pPr>
                              <w:spacing w:after="0" w:line="240" w:lineRule="auto"/>
                              <w:rPr>
                                <w:b/>
                                <w:i/>
                                <w:color w:val="B2B2B2" w:themeColor="accent2"/>
                              </w:rPr>
                            </w:pPr>
                            <w:r w:rsidRPr="00203143">
                              <w:rPr>
                                <w:b/>
                                <w:i/>
                                <w:color w:val="B2B2B2" w:themeColor="accent2"/>
                              </w:rPr>
                              <w:t xml:space="preserve">Effort: </w:t>
                            </w:r>
                            <w:r w:rsidRPr="005F383A">
                              <w:rPr>
                                <w:b/>
                                <w:i/>
                                <w:color w:val="FF0000"/>
                              </w:rPr>
                              <w:t>High</w:t>
                            </w:r>
                          </w:p>
                          <w:p w14:paraId="701003D5" w14:textId="77777777" w:rsidR="009124F5" w:rsidRPr="00203143" w:rsidRDefault="009124F5" w:rsidP="005F383A">
                            <w:pPr>
                              <w:rPr>
                                <w:b/>
                                <w:i/>
                                <w:color w:val="B2B2B2" w:themeColor="accent2"/>
                              </w:rPr>
                            </w:pPr>
                            <w:r w:rsidRPr="00203143">
                              <w:rPr>
                                <w:b/>
                                <w:i/>
                                <w:color w:val="B2B2B2" w:themeColor="accent2"/>
                              </w:rPr>
                              <w:t>Skillset: Technical</w:t>
                            </w:r>
                          </w:p>
                          <w:p w14:paraId="316FFDC9" w14:textId="77777777" w:rsidR="009124F5" w:rsidRDefault="009124F5" w:rsidP="005F38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630D6D" id="Text Box 22" o:spid="_x0000_s1044" type="#_x0000_t202" style="position:absolute;margin-left:385.45pt;margin-top:1.1pt;width:119.45pt;height:43.45pt;z-index:25249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" filled="f" stroked="f">
                <v:textbox>
                  <w:txbxContent>
                    <w:p w14:paraId="5BC6AE0D" w14:textId="77777777" w:rsidR="009124F5" w:rsidRDefault="009124F5" w:rsidP="005F383A">
                      <w:pPr>
                        <w:spacing w:after="0" w:line="240" w:lineRule="auto"/>
                        <w:rPr>
                          <w:b/>
                          <w:i/>
                          <w:color w:val="B2B2B2" w:themeColor="accent2"/>
                        </w:rPr>
                      </w:pPr>
                      <w:r w:rsidRPr="00203143">
                        <w:rPr>
                          <w:b/>
                          <w:i/>
                          <w:color w:val="B2B2B2" w:themeColor="accent2"/>
                        </w:rPr>
                        <w:t xml:space="preserve">Effort: </w:t>
                      </w:r>
                      <w:r w:rsidRPr="005F383A">
                        <w:rPr>
                          <w:b/>
                          <w:i/>
                          <w:color w:val="FF0000"/>
                        </w:rPr>
                        <w:t>High</w:t>
                      </w:r>
                    </w:p>
                    <w:p w14:paraId="701003D5" w14:textId="77777777" w:rsidR="009124F5" w:rsidRPr="00203143" w:rsidRDefault="009124F5" w:rsidP="005F383A">
                      <w:pPr>
                        <w:rPr>
                          <w:b/>
                          <w:i/>
                          <w:color w:val="B2B2B2" w:themeColor="accent2"/>
                        </w:rPr>
                      </w:pPr>
                      <w:r w:rsidRPr="00203143">
                        <w:rPr>
                          <w:b/>
                          <w:i/>
                          <w:color w:val="B2B2B2" w:themeColor="accent2"/>
                        </w:rPr>
                        <w:t>Skillset: Technical</w:t>
                      </w:r>
                    </w:p>
                    <w:p w14:paraId="316FFDC9" w14:textId="77777777" w:rsidR="009124F5" w:rsidRDefault="009124F5" w:rsidP="005F383A"/>
                  </w:txbxContent>
                </v:textbox>
                <w10:wrap type="square"/>
              </v:shape>
            </w:pict>
          </mc:Fallback>
        </mc:AlternateContent>
      </w:r>
      <w:r w:rsidR="005631D8">
        <w:t>Do you plan to support international users and multiple locals?</w:t>
      </w:r>
      <w:r w:rsidR="005F383A" w:rsidRPr="005F383A">
        <w:rPr>
          <w:noProof/>
        </w:rPr>
        <w:t xml:space="preserve"> </w:t>
      </w:r>
    </w:p>
    <w:p w14:paraId="0AC8E21A" w14:textId="694E7D3F" w:rsidR="005631D8" w:rsidRPr="005C787A" w:rsidRDefault="00E01737" w:rsidP="005C787A">
      <w:pPr>
        <w:pStyle w:val="BVBodyCopy"/>
        <w:rPr>
          <w:i/>
        </w:rPr>
      </w:pPr>
      <w:r>
        <w:rPr>
          <w:i/>
        </w:rPr>
        <w:fldChar w:fldCharType="begin">
          <w:ffData>
            <w:name w:val="Text34"/>
            <w:enabled/>
            <w:calcOnExit w:val="0"/>
            <w:textInput>
              <w:default w:val="Replace with a short description of internationalisation and localization plan"/>
            </w:textInput>
          </w:ffData>
        </w:fldChar>
      </w:r>
      <w:bookmarkStart w:id="50" w:name="Text34"/>
      <w:r>
        <w:rPr>
          <w:i/>
        </w:rPr>
        <w:instrText xml:space="preserve"> FORMTEXT </w:instrText>
      </w:r>
      <w:r>
        <w:rPr>
          <w:i/>
        </w:rPr>
      </w:r>
      <w:r>
        <w:rPr>
          <w:i/>
        </w:rPr>
        <w:fldChar w:fldCharType="separate"/>
      </w:r>
      <w:r w:rsidR="00B62107">
        <w:rPr>
          <w:i/>
          <w:noProof/>
        </w:rPr>
        <w:t>Replace with a short description of internationalisation and localization plan</w:t>
      </w:r>
      <w:r>
        <w:rPr>
          <w:i/>
        </w:rPr>
        <w:fldChar w:fldCharType="end"/>
      </w:r>
      <w:bookmarkEnd w:id="50"/>
    </w:p>
    <w:p w14:paraId="50AC034B" w14:textId="77777777" w:rsidR="005631D8" w:rsidRPr="00C91A78" w:rsidRDefault="005631D8" w:rsidP="005631D8">
      <w:pPr>
        <w:pStyle w:val="BVBodyCopy"/>
        <w:spacing w:after="0" w:line="240" w:lineRule="auto"/>
        <w:rPr>
          <w:b/>
        </w:rPr>
      </w:pPr>
      <w:r w:rsidRPr="00C91A78">
        <w:rPr>
          <w:b/>
        </w:rPr>
        <w:t>Related information</w:t>
      </w:r>
    </w:p>
    <w:p w14:paraId="75FAEDC4" w14:textId="646C2881" w:rsidR="001F5B50" w:rsidRPr="00ED0023" w:rsidRDefault="007C3DCD" w:rsidP="005631D8">
      <w:pPr>
        <w:pStyle w:val="ListParagraph"/>
        <w:numPr>
          <w:ilvl w:val="0"/>
          <w:numId w:val="21"/>
        </w:numPr>
        <w:rPr>
          <w:rStyle w:val="Hyperlink"/>
        </w:rPr>
      </w:pPr>
      <w:hyperlink r:id="rId29" w:history="1">
        <w:r w:rsidR="001F5B50" w:rsidRPr="00ED0023">
          <w:rPr>
            <w:rStyle w:val="Hyperlink"/>
          </w:rPr>
          <w:t>https://developer.bazaarvoice.com/conversations-api/tutorials/internationalization</w:t>
        </w:r>
      </w:hyperlink>
      <w:r w:rsidR="001F5B50" w:rsidRPr="00ED0023">
        <w:rPr>
          <w:rStyle w:val="Hyperlink"/>
        </w:rPr>
        <w:t xml:space="preserve"> </w:t>
      </w:r>
    </w:p>
    <w:p w14:paraId="6508466E" w14:textId="35AEE133" w:rsidR="005631D8" w:rsidRPr="00E72B3B" w:rsidRDefault="007C3DCD" w:rsidP="005631D8">
      <w:pPr>
        <w:pStyle w:val="ListParagraph"/>
        <w:numPr>
          <w:ilvl w:val="0"/>
          <w:numId w:val="21"/>
        </w:numPr>
        <w:rPr>
          <w:rStyle w:val="Hyperlink"/>
        </w:rPr>
      </w:pPr>
      <w:hyperlink r:id="rId30" w:history="1">
        <w:r w:rsidR="005631D8" w:rsidRPr="00E72B3B">
          <w:rPr>
            <w:rStyle w:val="Hyperlink"/>
          </w:rPr>
          <w:t>https://www.w3.org/International/questions/qa-i18n</w:t>
        </w:r>
      </w:hyperlink>
    </w:p>
    <w:p w14:paraId="30F7AE40" w14:textId="448286C2" w:rsidR="004626C1" w:rsidRDefault="004626C1" w:rsidP="004626C1">
      <w:pPr>
        <w:pStyle w:val="Heading3"/>
      </w:pPr>
      <w:r>
        <w:t>Application security</w:t>
      </w:r>
    </w:p>
    <w:p w14:paraId="714069D8" w14:textId="28DDB43F" w:rsidR="004626C1" w:rsidRDefault="008A3B9E" w:rsidP="004626C1">
      <w:r>
        <w:rPr>
          <w:noProof/>
        </w:rPr>
        <mc:AlternateContent>
          <mc:Choice Requires="wps">
            <w:drawing>
              <wp:anchor distT="0" distB="0" distL="114300" distR="114300" simplePos="0" relativeHeight="252499968" behindDoc="0" locked="0" layoutInCell="1" allowOverlap="1" wp14:anchorId="3B0F7977" wp14:editId="2AC9CA3B">
                <wp:simplePos x="0" y="0"/>
                <wp:positionH relativeFrom="column">
                  <wp:posOffset>4970780</wp:posOffset>
                </wp:positionH>
                <wp:positionV relativeFrom="paragraph">
                  <wp:posOffset>9525</wp:posOffset>
                </wp:positionV>
                <wp:extent cx="1517015" cy="551815"/>
                <wp:effectExtent l="0" t="0" r="0" b="6985"/>
                <wp:wrapSquare wrapText="bothSides"/>
                <wp:docPr id="23" name="Text Box 23"/>
                <wp:cNvGraphicFramePr/>
                <a:graphic xmlns:a="http://schemas.openxmlformats.org/drawingml/2006/main">
                  <a:graphicData uri="http://schemas.microsoft.com/office/word/2010/wordprocessingShape">
                    <wps:wsp>
                      <wps:cNvSpPr txBox="1"/>
                      <wps:spPr>
                        <a:xfrm>
                          <a:off x="0" y="0"/>
                          <a:ext cx="1517015" cy="5518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9943CF" w14:textId="411AB932" w:rsidR="009124F5" w:rsidRPr="008A3B9E" w:rsidRDefault="009124F5" w:rsidP="008A3B9E">
                            <w:pPr>
                              <w:spacing w:after="0" w:line="240" w:lineRule="auto"/>
                              <w:rPr>
                                <w:b/>
                                <w:i/>
                                <w:color w:val="FFC000"/>
                              </w:rPr>
                            </w:pPr>
                            <w:r w:rsidRPr="00203143">
                              <w:rPr>
                                <w:b/>
                                <w:i/>
                                <w:color w:val="B2B2B2" w:themeColor="accent2"/>
                              </w:rPr>
                              <w:t xml:space="preserve">Effort: </w:t>
                            </w:r>
                            <w:r w:rsidRPr="008A3B9E">
                              <w:rPr>
                                <w:b/>
                                <w:i/>
                                <w:color w:val="FFC000"/>
                              </w:rPr>
                              <w:t>Medium</w:t>
                            </w:r>
                          </w:p>
                          <w:p w14:paraId="00CB2782" w14:textId="77777777" w:rsidR="009124F5" w:rsidRPr="00203143" w:rsidRDefault="009124F5" w:rsidP="008A3B9E">
                            <w:pPr>
                              <w:rPr>
                                <w:b/>
                                <w:i/>
                                <w:color w:val="B2B2B2" w:themeColor="accent2"/>
                              </w:rPr>
                            </w:pPr>
                            <w:r w:rsidRPr="00203143">
                              <w:rPr>
                                <w:b/>
                                <w:i/>
                                <w:color w:val="B2B2B2" w:themeColor="accent2"/>
                              </w:rPr>
                              <w:t>Skillset: Technical</w:t>
                            </w:r>
                          </w:p>
                          <w:p w14:paraId="0CB74866" w14:textId="77777777" w:rsidR="009124F5" w:rsidRDefault="009124F5" w:rsidP="008A3B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F7977" id="Text Box 23" o:spid="_x0000_s1045" type="#_x0000_t202" style="position:absolute;margin-left:391.4pt;margin-top:.75pt;width:119.45pt;height:43.45pt;z-index:25249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" filled="f" stroked="f">
                <v:textbox>
                  <w:txbxContent>
                    <w:p w14:paraId="469943CF" w14:textId="411AB932" w:rsidR="009124F5" w:rsidRPr="008A3B9E" w:rsidRDefault="009124F5" w:rsidP="008A3B9E">
                      <w:pPr>
                        <w:spacing w:after="0" w:line="240" w:lineRule="auto"/>
                        <w:rPr>
                          <w:b/>
                          <w:i/>
                          <w:color w:val="FFC000"/>
                        </w:rPr>
                      </w:pPr>
                      <w:r w:rsidRPr="00203143">
                        <w:rPr>
                          <w:b/>
                          <w:i/>
                          <w:color w:val="B2B2B2" w:themeColor="accent2"/>
                        </w:rPr>
                        <w:t xml:space="preserve">Effort: </w:t>
                      </w:r>
                      <w:r w:rsidRPr="008A3B9E">
                        <w:rPr>
                          <w:b/>
                          <w:i/>
                          <w:color w:val="FFC000"/>
                        </w:rPr>
                        <w:t>Medium</w:t>
                      </w:r>
                    </w:p>
                    <w:p w14:paraId="00CB2782" w14:textId="77777777" w:rsidR="009124F5" w:rsidRPr="00203143" w:rsidRDefault="009124F5" w:rsidP="008A3B9E">
                      <w:pPr>
                        <w:rPr>
                          <w:b/>
                          <w:i/>
                          <w:color w:val="B2B2B2" w:themeColor="accent2"/>
                        </w:rPr>
                      </w:pPr>
                      <w:r w:rsidRPr="00203143">
                        <w:rPr>
                          <w:b/>
                          <w:i/>
                          <w:color w:val="B2B2B2" w:themeColor="accent2"/>
                        </w:rPr>
                        <w:t>Skillset: Technical</w:t>
                      </w:r>
                    </w:p>
                    <w:p w14:paraId="0CB74866" w14:textId="77777777" w:rsidR="009124F5" w:rsidRDefault="009124F5" w:rsidP="008A3B9E"/>
                  </w:txbxContent>
                </v:textbox>
                <w10:wrap type="square"/>
              </v:shape>
            </w:pict>
          </mc:Fallback>
        </mc:AlternateContent>
      </w:r>
      <w:r w:rsidR="004626C1">
        <w:t>Describe your plan</w:t>
      </w:r>
      <w:r w:rsidR="00211360">
        <w:t xml:space="preserve"> to</w:t>
      </w:r>
      <w:r w:rsidR="004626C1">
        <w:t xml:space="preserve"> improve the security of your application</w:t>
      </w:r>
    </w:p>
    <w:p w14:paraId="01FFAC95" w14:textId="52B4A757" w:rsidR="00EF3C3E" w:rsidRDefault="00E72B3B" w:rsidP="00EF3C3E">
      <w:pPr>
        <w:pStyle w:val="BVBodyCopy"/>
        <w:rPr>
          <w:i/>
        </w:rPr>
      </w:pPr>
      <w:r>
        <w:rPr>
          <w:i/>
        </w:rPr>
        <w:fldChar w:fldCharType="begin">
          <w:ffData>
            <w:name w:val="Text39"/>
            <w:enabled/>
            <w:calcOnExit w:val="0"/>
            <w:textInput>
              <w:default w:val="Replace with your application security plan"/>
            </w:textInput>
          </w:ffData>
        </w:fldChar>
      </w:r>
      <w:bookmarkStart w:id="51" w:name="Text39"/>
      <w:r>
        <w:rPr>
          <w:i/>
        </w:rPr>
        <w:instrText xml:space="preserve"> FORMTEXT </w:instrText>
      </w:r>
      <w:r>
        <w:rPr>
          <w:i/>
        </w:rPr>
      </w:r>
      <w:r>
        <w:rPr>
          <w:i/>
        </w:rPr>
        <w:fldChar w:fldCharType="separate"/>
      </w:r>
      <w:r w:rsidR="00B62107">
        <w:rPr>
          <w:i/>
          <w:noProof/>
        </w:rPr>
        <w:t>Replace with your application security plan</w:t>
      </w:r>
      <w:r>
        <w:rPr>
          <w:i/>
        </w:rPr>
        <w:fldChar w:fldCharType="end"/>
      </w:r>
      <w:bookmarkEnd w:id="51"/>
    </w:p>
    <w:p w14:paraId="1EDA5231" w14:textId="77777777" w:rsidR="00EF3C3E" w:rsidRPr="00C91A78" w:rsidRDefault="00EF3C3E" w:rsidP="00EF3C3E">
      <w:pPr>
        <w:pStyle w:val="BVBodyCopy"/>
        <w:spacing w:after="0" w:line="240" w:lineRule="auto"/>
        <w:rPr>
          <w:b/>
        </w:rPr>
      </w:pPr>
      <w:r w:rsidRPr="00C91A78">
        <w:rPr>
          <w:b/>
        </w:rPr>
        <w:t>Related information</w:t>
      </w:r>
    </w:p>
    <w:p w14:paraId="07D55995" w14:textId="18F01B5C" w:rsidR="00EF3C3E" w:rsidRPr="00ED0023" w:rsidRDefault="007C3DCD" w:rsidP="00EF3C3E">
      <w:pPr>
        <w:pStyle w:val="ListParagraph"/>
        <w:numPr>
          <w:ilvl w:val="0"/>
          <w:numId w:val="21"/>
        </w:numPr>
        <w:rPr>
          <w:rStyle w:val="Hyperlink"/>
        </w:rPr>
      </w:pPr>
      <w:hyperlink r:id="rId31" w:history="1">
        <w:r w:rsidR="00EF3C3E" w:rsidRPr="00ED0023">
          <w:rPr>
            <w:rStyle w:val="Hyperlink"/>
          </w:rPr>
          <w:t>https://www.owasp.org/index.php/Category:OWASP_Top_Ten_Project</w:t>
        </w:r>
      </w:hyperlink>
    </w:p>
    <w:p w14:paraId="354F4059" w14:textId="5F104C75" w:rsidR="004626C1" w:rsidRDefault="004626C1" w:rsidP="004626C1">
      <w:pPr>
        <w:pStyle w:val="Heading4"/>
      </w:pPr>
      <w:r>
        <w:t>C</w:t>
      </w:r>
      <w:r w:rsidR="00DE47CC">
        <w:t>ross site scripting</w:t>
      </w:r>
      <w:r>
        <w:t xml:space="preserve"> (XSS) protection</w:t>
      </w:r>
    </w:p>
    <w:p w14:paraId="11CC68DC" w14:textId="5AA90E71" w:rsidR="004626C1" w:rsidRDefault="004626C1" w:rsidP="004626C1">
      <w:r>
        <w:t xml:space="preserve">Bazaarvoice makes no assumptions </w:t>
      </w:r>
      <w:r w:rsidR="00F02B29">
        <w:t>regarding</w:t>
      </w:r>
      <w:r>
        <w:t xml:space="preserve"> the environment where Conversations data will be displayed (website, mobile app, spreadsheet, </w:t>
      </w:r>
      <w:r w:rsidR="00020E30">
        <w:t>etc.</w:t>
      </w:r>
      <w:r>
        <w:t xml:space="preserve">). It is your responsibility to </w:t>
      </w:r>
      <w:r w:rsidR="00575169">
        <w:t>prepare</w:t>
      </w:r>
      <w:r>
        <w:t xml:space="preserve"> Conversations content appropriately for the intended use.</w:t>
      </w:r>
    </w:p>
    <w:p w14:paraId="4C87D7CD" w14:textId="02019620" w:rsidR="004626C1" w:rsidRPr="008A3B9E" w:rsidRDefault="004626C1" w:rsidP="008A3B9E">
      <w:pPr>
        <w:pStyle w:val="BVBodyCopy"/>
        <w:rPr>
          <w:i/>
        </w:rPr>
      </w:pPr>
      <w:r w:rsidRPr="008A3B9E">
        <w:rPr>
          <w:i/>
        </w:rPr>
        <w:fldChar w:fldCharType="begin">
          <w:ffData>
            <w:name w:val="Text40"/>
            <w:enabled/>
            <w:calcOnExit w:val="0"/>
            <w:textInput>
              <w:default w:val="Replace with your XSS mitigation plan"/>
            </w:textInput>
          </w:ffData>
        </w:fldChar>
      </w:r>
      <w:bookmarkStart w:id="52" w:name="Text40"/>
      <w:r w:rsidRPr="008A3B9E">
        <w:rPr>
          <w:i/>
        </w:rPr>
        <w:instrText xml:space="preserve"> FORMTEXT </w:instrText>
      </w:r>
      <w:r w:rsidRPr="008A3B9E">
        <w:rPr>
          <w:i/>
        </w:rPr>
      </w:r>
      <w:r w:rsidRPr="008A3B9E">
        <w:rPr>
          <w:i/>
        </w:rPr>
        <w:fldChar w:fldCharType="separate"/>
      </w:r>
      <w:r w:rsidR="00B62107">
        <w:rPr>
          <w:i/>
          <w:noProof/>
        </w:rPr>
        <w:t>Replace with your XSS mitigation plan</w:t>
      </w:r>
      <w:r w:rsidRPr="008A3B9E">
        <w:rPr>
          <w:i/>
        </w:rPr>
        <w:fldChar w:fldCharType="end"/>
      </w:r>
      <w:bookmarkEnd w:id="52"/>
    </w:p>
    <w:p w14:paraId="5F933E81" w14:textId="77777777" w:rsidR="00EF3C3E" w:rsidRPr="00C91A78" w:rsidRDefault="00EF3C3E" w:rsidP="00EF3C3E">
      <w:pPr>
        <w:pStyle w:val="BVBodyCopy"/>
        <w:spacing w:after="0" w:line="240" w:lineRule="auto"/>
        <w:rPr>
          <w:b/>
        </w:rPr>
      </w:pPr>
      <w:r w:rsidRPr="00C91A78">
        <w:rPr>
          <w:b/>
        </w:rPr>
        <w:t>Related information</w:t>
      </w:r>
    </w:p>
    <w:p w14:paraId="563747E2" w14:textId="6AAE1143" w:rsidR="00EF3C3E" w:rsidRPr="00ED0023" w:rsidRDefault="007C3DCD" w:rsidP="00EF3C3E">
      <w:pPr>
        <w:pStyle w:val="ListParagraph"/>
        <w:numPr>
          <w:ilvl w:val="0"/>
          <w:numId w:val="21"/>
        </w:numPr>
        <w:rPr>
          <w:rStyle w:val="Hyperlink"/>
        </w:rPr>
      </w:pPr>
      <w:hyperlink r:id="rId32" w:anchor="escape-all-consumer-generated-content-to-protect-against-xss" w:history="1">
        <w:r w:rsidR="00EF3C3E" w:rsidRPr="00ED0023">
          <w:rPr>
            <w:rStyle w:val="Hyperlink"/>
          </w:rPr>
          <w:t>https://developer.bazaarvoice.com/conversations-api/getting-started/best-practices#escape-all-consumer-generated-content-to-protect-against-xss</w:t>
        </w:r>
      </w:hyperlink>
      <w:r w:rsidR="00EF3C3E" w:rsidRPr="00ED0023">
        <w:rPr>
          <w:rStyle w:val="Hyperlink"/>
        </w:rPr>
        <w:t xml:space="preserve"> </w:t>
      </w:r>
    </w:p>
    <w:p w14:paraId="4B4A3B72" w14:textId="363095B1" w:rsidR="005631D8" w:rsidRDefault="005631D8" w:rsidP="005631D8">
      <w:pPr>
        <w:pStyle w:val="Heading2"/>
      </w:pPr>
      <w:r>
        <w:t xml:space="preserve">Testing, maintenance and </w:t>
      </w:r>
      <w:r w:rsidR="00020E30">
        <w:t>support</w:t>
      </w:r>
    </w:p>
    <w:p w14:paraId="6CBDF80F" w14:textId="4EE25B8C" w:rsidR="005631D8" w:rsidRDefault="005631D8" w:rsidP="005631D8">
      <w:pPr>
        <w:pStyle w:val="Heading3"/>
      </w:pPr>
      <w:r>
        <w:t>Testing</w:t>
      </w:r>
    </w:p>
    <w:p w14:paraId="7943D2D2" w14:textId="32F8A8D7" w:rsidR="005631D8" w:rsidRDefault="005631D8" w:rsidP="005631D8">
      <w:pPr>
        <w:pStyle w:val="BVBodyCopy"/>
      </w:pPr>
      <w:r w:rsidRPr="005631D8">
        <w:lastRenderedPageBreak/>
        <w:t xml:space="preserve">What is your plan to test the application </w:t>
      </w:r>
      <w:r>
        <w:t>before deploying to production?</w:t>
      </w:r>
    </w:p>
    <w:p w14:paraId="08721036" w14:textId="5CBD353C" w:rsidR="005631D8" w:rsidRPr="005C787A" w:rsidRDefault="00E01737" w:rsidP="005C787A">
      <w:pPr>
        <w:pStyle w:val="BVBodyCopy"/>
        <w:rPr>
          <w:i/>
        </w:rPr>
      </w:pPr>
      <w:r>
        <w:rPr>
          <w:i/>
        </w:rPr>
        <w:fldChar w:fldCharType="begin">
          <w:ffData>
            <w:name w:val="Text35"/>
            <w:enabled/>
            <w:calcOnExit w:val="0"/>
            <w:textInput>
              <w:default w:val="Replace with a short description of your QA plan"/>
            </w:textInput>
          </w:ffData>
        </w:fldChar>
      </w:r>
      <w:bookmarkStart w:id="53" w:name="Text35"/>
      <w:r>
        <w:rPr>
          <w:i/>
        </w:rPr>
        <w:instrText xml:space="preserve"> FORMTEXT </w:instrText>
      </w:r>
      <w:r>
        <w:rPr>
          <w:i/>
        </w:rPr>
      </w:r>
      <w:r>
        <w:rPr>
          <w:i/>
        </w:rPr>
        <w:fldChar w:fldCharType="separate"/>
      </w:r>
      <w:r w:rsidR="00B62107">
        <w:rPr>
          <w:i/>
          <w:noProof/>
        </w:rPr>
        <w:t>Replace with a short description of your QA plan</w:t>
      </w:r>
      <w:r>
        <w:rPr>
          <w:i/>
        </w:rPr>
        <w:fldChar w:fldCharType="end"/>
      </w:r>
      <w:bookmarkEnd w:id="53"/>
    </w:p>
    <w:p w14:paraId="6101BD5F" w14:textId="617F1E4B" w:rsidR="005631D8" w:rsidRDefault="005631D8" w:rsidP="005631D8">
      <w:pPr>
        <w:pStyle w:val="Heading3"/>
      </w:pPr>
      <w:r>
        <w:t xml:space="preserve">Maintenance </w:t>
      </w:r>
    </w:p>
    <w:p w14:paraId="0DEDD95C" w14:textId="77777777" w:rsidR="005631D8" w:rsidRDefault="005631D8" w:rsidP="005631D8">
      <w:pPr>
        <w:pStyle w:val="BVBodyCopy"/>
      </w:pPr>
      <w:r w:rsidRPr="005631D8">
        <w:t>What is your plan to maintain the application once it is deployed?</w:t>
      </w:r>
    </w:p>
    <w:p w14:paraId="46E447C0" w14:textId="41F5042E" w:rsidR="005631D8" w:rsidRPr="005C787A" w:rsidRDefault="005631D8" w:rsidP="005C787A">
      <w:pPr>
        <w:pStyle w:val="BVBodyCopy"/>
        <w:rPr>
          <w:i/>
        </w:rPr>
      </w:pPr>
      <w:r w:rsidRPr="005C787A">
        <w:rPr>
          <w:i/>
        </w:rPr>
        <w:fldChar w:fldCharType="begin">
          <w:ffData>
            <w:name w:val="Text36"/>
            <w:enabled/>
            <w:calcOnExit w:val="0"/>
            <w:textInput>
              <w:default w:val="Replace with a short description"/>
            </w:textInput>
          </w:ffData>
        </w:fldChar>
      </w:r>
      <w:r w:rsidRPr="005C787A">
        <w:rPr>
          <w:i/>
        </w:rPr>
        <w:instrText xml:space="preserve"> FORMTEXT </w:instrText>
      </w:r>
      <w:r w:rsidRPr="005C787A">
        <w:rPr>
          <w:i/>
        </w:rPr>
      </w:r>
      <w:r w:rsidRPr="005C787A">
        <w:rPr>
          <w:i/>
        </w:rPr>
        <w:fldChar w:fldCharType="separate"/>
      </w:r>
      <w:r w:rsidR="00B62107">
        <w:rPr>
          <w:i/>
          <w:noProof/>
        </w:rPr>
        <w:t>Replace with a short description</w:t>
      </w:r>
      <w:r w:rsidRPr="005C787A">
        <w:rPr>
          <w:i/>
        </w:rPr>
        <w:fldChar w:fldCharType="end"/>
      </w:r>
    </w:p>
    <w:p w14:paraId="34A67972" w14:textId="689A8464" w:rsidR="00A73BD9" w:rsidRDefault="00A73BD9" w:rsidP="005631D8">
      <w:pPr>
        <w:pStyle w:val="Heading3"/>
      </w:pPr>
      <w:r>
        <w:t>End user (application) support</w:t>
      </w:r>
    </w:p>
    <w:p w14:paraId="718DD112" w14:textId="498E04B4" w:rsidR="00A73BD9" w:rsidRPr="00A73BD9" w:rsidRDefault="00A73BD9" w:rsidP="00A73BD9">
      <w:pPr>
        <w:pStyle w:val="BVBodyCopy"/>
        <w:rPr>
          <w:rStyle w:val="apple-converted-space"/>
        </w:rPr>
      </w:pPr>
      <w:r w:rsidRPr="00A73BD9">
        <w:rPr>
          <w:rStyle w:val="apple-converted-space"/>
        </w:rPr>
        <w:t>How will you support the users of your application?</w:t>
      </w:r>
    </w:p>
    <w:p w14:paraId="0AD5DD0D" w14:textId="598AFE9D" w:rsidR="00A73BD9" w:rsidRPr="00CF7B31" w:rsidRDefault="00A73BD9" w:rsidP="00CF7B31">
      <w:pPr>
        <w:pStyle w:val="BVBodyCopy"/>
        <w:rPr>
          <w:i/>
        </w:rPr>
      </w:pPr>
      <w:r w:rsidRPr="005C787A">
        <w:rPr>
          <w:i/>
        </w:rPr>
        <w:fldChar w:fldCharType="begin">
          <w:ffData>
            <w:name w:val="Text36"/>
            <w:enabled/>
            <w:calcOnExit w:val="0"/>
            <w:textInput>
              <w:default w:val="Replace with a short description"/>
            </w:textInput>
          </w:ffData>
        </w:fldChar>
      </w:r>
      <w:r w:rsidRPr="005C787A">
        <w:rPr>
          <w:i/>
        </w:rPr>
        <w:instrText xml:space="preserve"> FORMTEXT </w:instrText>
      </w:r>
      <w:r w:rsidRPr="005C787A">
        <w:rPr>
          <w:i/>
        </w:rPr>
      </w:r>
      <w:r w:rsidRPr="005C787A">
        <w:rPr>
          <w:i/>
        </w:rPr>
        <w:fldChar w:fldCharType="separate"/>
      </w:r>
      <w:r w:rsidR="00B62107">
        <w:rPr>
          <w:i/>
          <w:noProof/>
        </w:rPr>
        <w:t>Replace with a short description</w:t>
      </w:r>
      <w:r w:rsidRPr="005C787A">
        <w:rPr>
          <w:i/>
        </w:rPr>
        <w:fldChar w:fldCharType="end"/>
      </w:r>
    </w:p>
    <w:p w14:paraId="499AE8EA" w14:textId="5D7F7F9F" w:rsidR="005631D8" w:rsidRDefault="005631D8" w:rsidP="005631D8">
      <w:pPr>
        <w:pStyle w:val="Heading3"/>
      </w:pPr>
      <w:r>
        <w:t xml:space="preserve">Support for future Conversations API versions </w:t>
      </w:r>
    </w:p>
    <w:p w14:paraId="1C942B09" w14:textId="77777777" w:rsidR="005631D8" w:rsidRPr="005C787A" w:rsidRDefault="005631D8" w:rsidP="005C787A">
      <w:pPr>
        <w:pStyle w:val="BVBodyCopy"/>
        <w:rPr>
          <w:i/>
        </w:rPr>
      </w:pPr>
      <w:r w:rsidRPr="005C787A">
        <w:rPr>
          <w:i/>
        </w:rPr>
        <w:t>How will you maintain the currency of your API interactions with Bazaarvoice and how often will you review the implementation?</w:t>
      </w:r>
    </w:p>
    <w:p w14:paraId="303D5712" w14:textId="77777777" w:rsidR="005631D8" w:rsidRPr="005C787A" w:rsidRDefault="005631D8" w:rsidP="005C787A">
      <w:pPr>
        <w:pStyle w:val="BVBodyCopy"/>
        <w:rPr>
          <w:i/>
        </w:rPr>
      </w:pPr>
      <w:r w:rsidRPr="005C787A">
        <w:rPr>
          <w:i/>
        </w:rPr>
        <w:fldChar w:fldCharType="begin">
          <w:ffData>
            <w:name w:val="Text36"/>
            <w:enabled/>
            <w:calcOnExit w:val="0"/>
            <w:textInput>
              <w:default w:val="Replace with a short description"/>
            </w:textInput>
          </w:ffData>
        </w:fldChar>
      </w:r>
      <w:r w:rsidRPr="005C787A">
        <w:rPr>
          <w:i/>
        </w:rPr>
        <w:instrText xml:space="preserve"> FORMTEXT </w:instrText>
      </w:r>
      <w:r w:rsidRPr="005C787A">
        <w:rPr>
          <w:i/>
        </w:rPr>
      </w:r>
      <w:r w:rsidRPr="005C787A">
        <w:rPr>
          <w:i/>
        </w:rPr>
        <w:fldChar w:fldCharType="separate"/>
      </w:r>
      <w:r w:rsidR="00B62107">
        <w:rPr>
          <w:i/>
          <w:noProof/>
        </w:rPr>
        <w:t>Replace with a short description</w:t>
      </w:r>
      <w:r w:rsidRPr="005C787A">
        <w:rPr>
          <w:i/>
        </w:rPr>
        <w:fldChar w:fldCharType="end"/>
      </w:r>
    </w:p>
    <w:p w14:paraId="6E9F0A5E" w14:textId="62D0B538" w:rsidR="005631D8" w:rsidRPr="005631D8" w:rsidRDefault="005631D8" w:rsidP="005631D8">
      <w:r w:rsidRPr="005631D8">
        <w:rPr>
          <w:i/>
        </w:rPr>
        <w:t>Bazaarvoice will provide 12 months’ notice before deprecating any older version of the API. After such 12-month period, there will be no support or guarantee of any functionality for the deprecated version.</w:t>
      </w:r>
    </w:p>
    <w:p w14:paraId="7F4FCF53" w14:textId="4C02E3A4" w:rsidR="005631D8" w:rsidRDefault="005631D8" w:rsidP="005631D8">
      <w:pPr>
        <w:pStyle w:val="Heading3"/>
      </w:pPr>
      <w:r>
        <w:t>Support for future Bazaarvoice feature enhancements</w:t>
      </w:r>
    </w:p>
    <w:p w14:paraId="15608DCB" w14:textId="77777777" w:rsidR="005631D8" w:rsidRPr="003A4F52" w:rsidRDefault="005631D8" w:rsidP="005C787A">
      <w:pPr>
        <w:pStyle w:val="BVBodyCopy"/>
      </w:pPr>
      <w:r w:rsidRPr="003A4F52">
        <w:t>How do you plan to integrate Bazaarvoice feature enhancements with your application?</w:t>
      </w:r>
    </w:p>
    <w:p w14:paraId="253B6921" w14:textId="77777777" w:rsidR="005631D8" w:rsidRPr="005C787A" w:rsidRDefault="005631D8" w:rsidP="005C787A">
      <w:pPr>
        <w:rPr>
          <w:i/>
        </w:rPr>
      </w:pPr>
      <w:r w:rsidRPr="005C787A">
        <w:rPr>
          <w:i/>
        </w:rPr>
        <w:fldChar w:fldCharType="begin">
          <w:ffData>
            <w:name w:val="Text36"/>
            <w:enabled/>
            <w:calcOnExit w:val="0"/>
            <w:textInput>
              <w:default w:val="Replace with a short description"/>
            </w:textInput>
          </w:ffData>
        </w:fldChar>
      </w:r>
      <w:r w:rsidRPr="005C787A">
        <w:rPr>
          <w:i/>
        </w:rPr>
        <w:instrText xml:space="preserve"> FORMTEXT </w:instrText>
      </w:r>
      <w:r w:rsidRPr="005C787A">
        <w:rPr>
          <w:i/>
        </w:rPr>
      </w:r>
      <w:r w:rsidRPr="005C787A">
        <w:rPr>
          <w:i/>
        </w:rPr>
        <w:fldChar w:fldCharType="separate"/>
      </w:r>
      <w:r w:rsidR="00B62107">
        <w:rPr>
          <w:i/>
          <w:noProof/>
        </w:rPr>
        <w:t>Replace with a short description</w:t>
      </w:r>
      <w:r w:rsidRPr="005C787A">
        <w:rPr>
          <w:i/>
        </w:rPr>
        <w:fldChar w:fldCharType="end"/>
      </w:r>
    </w:p>
    <w:sectPr w:rsidR="005631D8" w:rsidRPr="005C787A" w:rsidSect="00C27089">
      <w:pgSz w:w="12240" w:h="15840"/>
      <w:pgMar w:top="1296" w:right="1526" w:bottom="1958" w:left="1080" w:header="0"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D57A0F" w14:textId="77777777" w:rsidR="007C3DCD" w:rsidRDefault="007C3DCD" w:rsidP="00572D97">
      <w:r>
        <w:separator/>
      </w:r>
    </w:p>
  </w:endnote>
  <w:endnote w:type="continuationSeparator" w:id="0">
    <w:p w14:paraId="352FBC1E" w14:textId="77777777" w:rsidR="007C3DCD" w:rsidRDefault="007C3DCD" w:rsidP="00572D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ibson">
    <w:altName w:val="Times New Roman"/>
    <w:charset w:val="00"/>
    <w:family w:val="swiss"/>
    <w:pitch w:val="variable"/>
    <w:sig w:usb0="A000002F" w:usb1="5000004A" w:usb2="00000000" w:usb3="00000000" w:csb0="00000093" w:csb1="00000000"/>
  </w:font>
  <w:font w:name="Gibson Light">
    <w:altName w:val="Times New Roman"/>
    <w:charset w:val="00"/>
    <w:family w:val="swiss"/>
    <w:pitch w:val="variable"/>
    <w:sig w:usb0="A000002F" w:usb1="5000004A" w:usb2="00000000" w:usb3="00000000" w:csb0="00000093" w:csb1="00000000"/>
  </w:font>
  <w:font w:name="Foral Pro Regular">
    <w:altName w:val="Times New Roman"/>
    <w:charset w:val="00"/>
    <w:family w:val="auto"/>
    <w:pitch w:val="variable"/>
    <w:sig w:usb0="A000002F" w:usb1="4000204B" w:usb2="00000000" w:usb3="00000000" w:csb0="00000093" w:csb1="00000000"/>
  </w:font>
  <w:font w:name="Calibri Light">
    <w:panose1 w:val="020F0302020204030204"/>
    <w:charset w:val="00"/>
    <w:family w:val="auto"/>
    <w:pitch w:val="variable"/>
    <w:sig w:usb0="A00002EF" w:usb1="4000207B" w:usb2="00000000" w:usb3="00000000" w:csb0="0000019F" w:csb1="00000000"/>
  </w:font>
  <w:font w:name="Gibson SemiBold">
    <w:altName w:val="Times New Roman"/>
    <w:charset w:val="00"/>
    <w:family w:val="swiss"/>
    <w:pitch w:val="variable"/>
    <w:sig w:usb0="A000002F" w:usb1="5000004A" w:usb2="00000000" w:usb3="00000000" w:csb0="00000093" w:csb1="00000000"/>
  </w:font>
  <w:font w:name="Times New Roman (Headings CS)">
    <w:altName w:val="Times New Roman"/>
    <w:charset w:val="00"/>
    <w:family w:val="roman"/>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C23A2" w14:textId="77777777" w:rsidR="007963B2" w:rsidRDefault="007963B2" w:rsidP="00572D97">
    <w:pPr>
      <w:pStyle w:val="Footer"/>
    </w:pPr>
    <w:r>
      <w:rPr>
        <w:noProof/>
      </w:rPr>
      <mc:AlternateContent>
        <mc:Choice Requires="wps">
          <w:drawing>
            <wp:anchor distT="0" distB="0" distL="114300" distR="114300" simplePos="0" relativeHeight="251659264" behindDoc="0" locked="0" layoutInCell="1" allowOverlap="1" wp14:anchorId="6249EAA5" wp14:editId="48BBAD28">
              <wp:simplePos x="0" y="0"/>
              <wp:positionH relativeFrom="column">
                <wp:posOffset>2627630</wp:posOffset>
              </wp:positionH>
              <wp:positionV relativeFrom="paragraph">
                <wp:posOffset>180975</wp:posOffset>
              </wp:positionV>
              <wp:extent cx="4034790" cy="447040"/>
              <wp:effectExtent l="0" t="0" r="0" b="0"/>
              <wp:wrapNone/>
              <wp:docPr id="4" name="Text Box 4"/>
              <wp:cNvGraphicFramePr/>
              <a:graphic xmlns:a="http://schemas.openxmlformats.org/drawingml/2006/main">
                <a:graphicData uri="http://schemas.microsoft.com/office/word/2010/wordprocessingShape">
                  <wps:wsp>
                    <wps:cNvSpPr txBox="1"/>
                    <wps:spPr>
                      <a:xfrm>
                        <a:off x="0" y="0"/>
                        <a:ext cx="4034790" cy="447040"/>
                      </a:xfrm>
                      <a:prstGeom prst="rect">
                        <a:avLst/>
                      </a:prstGeom>
                      <a:noFill/>
                      <a:ln>
                        <a:solidFill>
                          <a:schemeClr val="tx1">
                            <a:lumMod val="50000"/>
                            <a:lumOff val="50000"/>
                            <a:alpha val="0"/>
                          </a:schemeClr>
                        </a:solidFill>
                      </a:ln>
                      <a:effectLst/>
                    </wps:spPr>
                    <wps:style>
                      <a:lnRef idx="0">
                        <a:schemeClr val="accent1"/>
                      </a:lnRef>
                      <a:fillRef idx="0">
                        <a:schemeClr val="accent1"/>
                      </a:fillRef>
                      <a:effectRef idx="0">
                        <a:schemeClr val="accent1"/>
                      </a:effectRef>
                      <a:fontRef idx="minor">
                        <a:schemeClr val="dk1"/>
                      </a:fontRef>
                    </wps:style>
                    <wps:txbx>
                      <w:txbxContent>
                        <w:p w14:paraId="05E6E0D7" w14:textId="77777777" w:rsidR="007963B2" w:rsidRDefault="007963B2" w:rsidP="003F6B9A">
                          <w:pPr>
                            <w:spacing w:before="0" w:after="0" w:line="408" w:lineRule="auto"/>
                            <w:jc w:val="right"/>
                            <w:rPr>
                              <w:spacing w:val="14"/>
                              <w:sz w:val="18"/>
                            </w:rPr>
                          </w:pPr>
                          <w:r>
                            <w:rPr>
                              <w:spacing w:val="14"/>
                              <w:sz w:val="18"/>
                            </w:rPr>
                            <w:softHyphen/>
                          </w:r>
                          <w:r w:rsidRPr="000022D6">
                            <w:rPr>
                              <w:spacing w:val="14"/>
                              <w:sz w:val="18"/>
                            </w:rPr>
                            <w:t xml:space="preserve">10901 Stonelake </w:t>
                          </w:r>
                          <w:proofErr w:type="gramStart"/>
                          <w:r w:rsidRPr="000022D6">
                            <w:rPr>
                              <w:spacing w:val="14"/>
                              <w:sz w:val="18"/>
                            </w:rPr>
                            <w:t>Blvd.  :</w:t>
                          </w:r>
                          <w:proofErr w:type="gramEnd"/>
                          <w:r w:rsidRPr="000022D6">
                            <w:rPr>
                              <w:spacing w:val="14"/>
                              <w:sz w:val="18"/>
                            </w:rPr>
                            <w:t xml:space="preserve">  Austin, TX 78759</w:t>
                          </w:r>
                        </w:p>
                        <w:p w14:paraId="054C3EB3" w14:textId="77777777" w:rsidR="007963B2" w:rsidRPr="006C5CC7" w:rsidRDefault="007963B2" w:rsidP="003F6B9A">
                          <w:pPr>
                            <w:spacing w:before="0" w:after="0" w:line="408" w:lineRule="auto"/>
                            <w:jc w:val="right"/>
                            <w:rPr>
                              <w:spacing w:val="14"/>
                              <w:sz w:val="18"/>
                            </w:rPr>
                          </w:pPr>
                          <w:proofErr w:type="gramStart"/>
                          <w:r>
                            <w:rPr>
                              <w:spacing w:val="14"/>
                              <w:sz w:val="18"/>
                            </w:rPr>
                            <w:t>bazaarvoice.com</w:t>
                          </w:r>
                          <w:r w:rsidRPr="000022D6">
                            <w:rPr>
                              <w:spacing w:val="14"/>
                              <w:sz w:val="18"/>
                            </w:rPr>
                            <w:t xml:space="preserve">  :</w:t>
                          </w:r>
                          <w:proofErr w:type="gramEnd"/>
                          <w:r w:rsidRPr="000022D6">
                            <w:rPr>
                              <w:spacing w:val="14"/>
                              <w:sz w:val="18"/>
                            </w:rPr>
                            <w:t xml:space="preserve">  (866) 522-9927</w:t>
                          </w:r>
                          <w:r w:rsidRPr="00EB1E06">
                            <w:rPr>
                              <w:spacing w:val="14"/>
                              <w:sz w:val="19"/>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249EAA5" id="_x0000_t202" coordsize="21600,21600" o:spt="202" path="m0,0l0,21600,21600,21600,21600,0xe">
              <v:stroke joinstyle="miter"/>
              <v:path gradientshapeok="t" o:connecttype="rect"/>
            </v:shapetype>
            <v:shape id="Text Box 4" o:spid="_x0000_s1046" type="#_x0000_t202" style="position:absolute;margin-left:206.9pt;margin-top:14.25pt;width:317.7pt;height:3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" filled="f" strokecolor="gray [1629]">
              <v:stroke opacity="0"/>
              <v:textbox style="mso-fit-shape-to-text:t" inset="0,0,0,0">
                <w:txbxContent>
                  <w:p w14:paraId="05E6E0D7" w14:textId="77777777" w:rsidR="007963B2" w:rsidRDefault="007963B2" w:rsidP="003F6B9A">
                    <w:pPr>
                      <w:spacing w:before="0" w:after="0" w:line="408" w:lineRule="auto"/>
                      <w:jc w:val="right"/>
                      <w:rPr>
                        <w:spacing w:val="14"/>
                        <w:sz w:val="18"/>
                      </w:rPr>
                    </w:pPr>
                    <w:r>
                      <w:rPr>
                        <w:spacing w:val="14"/>
                        <w:sz w:val="18"/>
                      </w:rPr>
                      <w:softHyphen/>
                    </w:r>
                    <w:r w:rsidRPr="000022D6">
                      <w:rPr>
                        <w:spacing w:val="14"/>
                        <w:sz w:val="18"/>
                      </w:rPr>
                      <w:t xml:space="preserve">10901 Stonelake </w:t>
                    </w:r>
                    <w:proofErr w:type="gramStart"/>
                    <w:r w:rsidRPr="000022D6">
                      <w:rPr>
                        <w:spacing w:val="14"/>
                        <w:sz w:val="18"/>
                      </w:rPr>
                      <w:t>Blvd.  :</w:t>
                    </w:r>
                    <w:proofErr w:type="gramEnd"/>
                    <w:r w:rsidRPr="000022D6">
                      <w:rPr>
                        <w:spacing w:val="14"/>
                        <w:sz w:val="18"/>
                      </w:rPr>
                      <w:t xml:space="preserve">  Austin, TX 78759</w:t>
                    </w:r>
                  </w:p>
                  <w:p w14:paraId="054C3EB3" w14:textId="77777777" w:rsidR="007963B2" w:rsidRPr="006C5CC7" w:rsidRDefault="007963B2" w:rsidP="003F6B9A">
                    <w:pPr>
                      <w:spacing w:before="0" w:after="0" w:line="408" w:lineRule="auto"/>
                      <w:jc w:val="right"/>
                      <w:rPr>
                        <w:spacing w:val="14"/>
                        <w:sz w:val="18"/>
                      </w:rPr>
                    </w:pPr>
                    <w:proofErr w:type="gramStart"/>
                    <w:r>
                      <w:rPr>
                        <w:spacing w:val="14"/>
                        <w:sz w:val="18"/>
                      </w:rPr>
                      <w:t>bazaarvoice.com</w:t>
                    </w:r>
                    <w:r w:rsidRPr="000022D6">
                      <w:rPr>
                        <w:spacing w:val="14"/>
                        <w:sz w:val="18"/>
                      </w:rPr>
                      <w:t xml:space="preserve">  :</w:t>
                    </w:r>
                    <w:proofErr w:type="gramEnd"/>
                    <w:r w:rsidRPr="000022D6">
                      <w:rPr>
                        <w:spacing w:val="14"/>
                        <w:sz w:val="18"/>
                      </w:rPr>
                      <w:t xml:space="preserve">  (866) 522-9927</w:t>
                    </w:r>
                    <w:r w:rsidRPr="00EB1E06">
                      <w:rPr>
                        <w:spacing w:val="14"/>
                        <w:sz w:val="19"/>
                      </w:rPr>
                      <w:t xml:space="preserve">  </w:t>
                    </w:r>
                  </w:p>
                </w:txbxContent>
              </v:textbox>
            </v:shape>
          </w:pict>
        </mc:Fallback>
      </mc:AlternateContent>
    </w:r>
    <w:r w:rsidRPr="009938D5">
      <w:rPr>
        <w:noProof/>
      </w:rPr>
      <w:drawing>
        <wp:anchor distT="0" distB="0" distL="114300" distR="114300" simplePos="0" relativeHeight="251660288" behindDoc="0" locked="0" layoutInCell="1" allowOverlap="1" wp14:anchorId="62EEC2FA" wp14:editId="7CBADCCA">
          <wp:simplePos x="0" y="0"/>
          <wp:positionH relativeFrom="column">
            <wp:posOffset>-177800</wp:posOffset>
          </wp:positionH>
          <wp:positionV relativeFrom="paragraph">
            <wp:posOffset>81280</wp:posOffset>
          </wp:positionV>
          <wp:extent cx="1463040" cy="21945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463040" cy="21945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DFD200" w14:textId="77777777" w:rsidR="007963B2" w:rsidRDefault="007963B2" w:rsidP="00572D9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9293BC" w14:textId="77777777" w:rsidR="007C3DCD" w:rsidRDefault="007C3DCD" w:rsidP="00572D97">
      <w:r>
        <w:separator/>
      </w:r>
    </w:p>
  </w:footnote>
  <w:footnote w:type="continuationSeparator" w:id="0">
    <w:p w14:paraId="5D4F395D" w14:textId="77777777" w:rsidR="007C3DCD" w:rsidRDefault="007C3DCD" w:rsidP="00572D9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E6E278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930CF9E"/>
    <w:lvl w:ilvl="0">
      <w:start w:val="1"/>
      <w:numFmt w:val="decimal"/>
      <w:lvlText w:val="%1."/>
      <w:lvlJc w:val="left"/>
      <w:pPr>
        <w:tabs>
          <w:tab w:val="num" w:pos="1800"/>
        </w:tabs>
        <w:ind w:left="1800" w:hanging="360"/>
      </w:pPr>
    </w:lvl>
  </w:abstractNum>
  <w:abstractNum w:abstractNumId="2">
    <w:nsid w:val="FFFFFF7D"/>
    <w:multiLevelType w:val="singleLevel"/>
    <w:tmpl w:val="78F83F72"/>
    <w:lvl w:ilvl="0">
      <w:start w:val="1"/>
      <w:numFmt w:val="decimal"/>
      <w:lvlText w:val="%1."/>
      <w:lvlJc w:val="left"/>
      <w:pPr>
        <w:tabs>
          <w:tab w:val="num" w:pos="1440"/>
        </w:tabs>
        <w:ind w:left="1440" w:hanging="360"/>
      </w:pPr>
    </w:lvl>
  </w:abstractNum>
  <w:abstractNum w:abstractNumId="3">
    <w:nsid w:val="FFFFFF7E"/>
    <w:multiLevelType w:val="singleLevel"/>
    <w:tmpl w:val="5046FF10"/>
    <w:lvl w:ilvl="0">
      <w:start w:val="1"/>
      <w:numFmt w:val="decimal"/>
      <w:lvlText w:val="%1."/>
      <w:lvlJc w:val="left"/>
      <w:pPr>
        <w:tabs>
          <w:tab w:val="num" w:pos="1080"/>
        </w:tabs>
        <w:ind w:left="1080" w:hanging="360"/>
      </w:pPr>
    </w:lvl>
  </w:abstractNum>
  <w:abstractNum w:abstractNumId="4">
    <w:nsid w:val="FFFFFF7F"/>
    <w:multiLevelType w:val="singleLevel"/>
    <w:tmpl w:val="D9B455C6"/>
    <w:lvl w:ilvl="0">
      <w:start w:val="1"/>
      <w:numFmt w:val="decimal"/>
      <w:pStyle w:val="ListNumber2"/>
      <w:lvlText w:val="%1."/>
      <w:lvlJc w:val="left"/>
      <w:pPr>
        <w:tabs>
          <w:tab w:val="num" w:pos="720"/>
        </w:tabs>
        <w:ind w:left="720" w:hanging="360"/>
      </w:pPr>
    </w:lvl>
  </w:abstractNum>
  <w:abstractNum w:abstractNumId="5">
    <w:nsid w:val="FFFFFF80"/>
    <w:multiLevelType w:val="singleLevel"/>
    <w:tmpl w:val="CE96D6E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DC00AF2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87BE1690"/>
    <w:lvl w:ilvl="0">
      <w:start w:val="1"/>
      <w:numFmt w:val="bullet"/>
      <w:lvlText w:val=""/>
      <w:lvlJc w:val="left"/>
      <w:pPr>
        <w:tabs>
          <w:tab w:val="num" w:pos="1080"/>
        </w:tabs>
        <w:ind w:left="1080" w:hanging="360"/>
      </w:pPr>
      <w:rPr>
        <w:rFonts w:ascii="Symbol" w:hAnsi="Symbol" w:hint="default"/>
      </w:rPr>
    </w:lvl>
  </w:abstractNum>
  <w:abstractNum w:abstractNumId="8">
    <w:nsid w:val="00056D74"/>
    <w:multiLevelType w:val="hybridMultilevel"/>
    <w:tmpl w:val="185A92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30B69FF"/>
    <w:multiLevelType w:val="hybridMultilevel"/>
    <w:tmpl w:val="6510A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7114A8E"/>
    <w:multiLevelType w:val="multilevel"/>
    <w:tmpl w:val="E7D2151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2B163302"/>
    <w:multiLevelType w:val="hybridMultilevel"/>
    <w:tmpl w:val="102008BC"/>
    <w:lvl w:ilvl="0" w:tplc="7370E8D0">
      <w:start w:val="1"/>
      <w:numFmt w:val="decimal"/>
      <w:lvlText w:val="%1."/>
      <w:lvlJc w:val="left"/>
      <w:pPr>
        <w:ind w:left="360" w:hanging="360"/>
      </w:pPr>
      <w:rPr>
        <w:rFonts w:asciiTheme="minorHAnsi" w:hAnsiTheme="minorHAnsi" w:hint="default"/>
        <w:b/>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00B57B1"/>
    <w:multiLevelType w:val="hybridMultilevel"/>
    <w:tmpl w:val="E6AE2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1C6D25"/>
    <w:multiLevelType w:val="hybridMultilevel"/>
    <w:tmpl w:val="213421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B908BA"/>
    <w:multiLevelType w:val="hybridMultilevel"/>
    <w:tmpl w:val="72DA8DE6"/>
    <w:lvl w:ilvl="0" w:tplc="2FD08676">
      <w:start w:val="1"/>
      <w:numFmt w:val="decimal"/>
      <w:pStyle w:val="ListNumber"/>
      <w:lvlText w:val="%1."/>
      <w:lvlJc w:val="left"/>
      <w:pPr>
        <w:tabs>
          <w:tab w:val="num" w:pos="720"/>
        </w:tabs>
        <w:ind w:left="720" w:hanging="360"/>
      </w:pPr>
      <w:rPr>
        <w:rFonts w:ascii="Gibson" w:hAnsi="Gibson" w:hint="default"/>
        <w:b/>
        <w:i w:val="0"/>
        <w:color w:val="00AC96"/>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8221C5"/>
    <w:multiLevelType w:val="hybridMultilevel"/>
    <w:tmpl w:val="BCDCE542"/>
    <w:lvl w:ilvl="0" w:tplc="98209912">
      <w:start w:val="1"/>
      <w:numFmt w:val="bullet"/>
      <w:pStyle w:val="ListBullet2"/>
      <w:lvlText w:val=""/>
      <w:lvlJc w:val="left"/>
      <w:pPr>
        <w:tabs>
          <w:tab w:val="num" w:pos="720"/>
        </w:tabs>
        <w:ind w:left="720" w:hanging="360"/>
      </w:pPr>
      <w:rPr>
        <w:rFonts w:ascii="Symbol" w:hAnsi="Symbol" w:hint="default"/>
        <w:color w:val="00AC9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467654"/>
    <w:multiLevelType w:val="hybridMultilevel"/>
    <w:tmpl w:val="04C2E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E33BD2"/>
    <w:multiLevelType w:val="hybridMultilevel"/>
    <w:tmpl w:val="0EFE8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3333B0"/>
    <w:multiLevelType w:val="hybridMultilevel"/>
    <w:tmpl w:val="458A2C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8C17C4"/>
    <w:multiLevelType w:val="hybridMultilevel"/>
    <w:tmpl w:val="5358C6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B7689F"/>
    <w:multiLevelType w:val="hybridMultilevel"/>
    <w:tmpl w:val="D1229B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FCD130A"/>
    <w:multiLevelType w:val="hybridMultilevel"/>
    <w:tmpl w:val="A3CC7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29374BC"/>
    <w:multiLevelType w:val="hybridMultilevel"/>
    <w:tmpl w:val="34224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6F05AA"/>
    <w:multiLevelType w:val="hybridMultilevel"/>
    <w:tmpl w:val="E54E9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66F5D3B"/>
    <w:multiLevelType w:val="hybridMultilevel"/>
    <w:tmpl w:val="F1D624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B94A7A"/>
    <w:multiLevelType w:val="hybridMultilevel"/>
    <w:tmpl w:val="CE8A1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A2F2E28"/>
    <w:multiLevelType w:val="hybridMultilevel"/>
    <w:tmpl w:val="1E725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D8D5D06"/>
    <w:multiLevelType w:val="hybridMultilevel"/>
    <w:tmpl w:val="2DB28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F1D547B"/>
    <w:multiLevelType w:val="hybridMultilevel"/>
    <w:tmpl w:val="6C50A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5"/>
  </w:num>
  <w:num w:numId="3">
    <w:abstractNumId w:val="14"/>
  </w:num>
  <w:num w:numId="4">
    <w:abstractNumId w:val="18"/>
  </w:num>
  <w:num w:numId="5">
    <w:abstractNumId w:val="24"/>
  </w:num>
  <w:num w:numId="6">
    <w:abstractNumId w:val="8"/>
  </w:num>
  <w:num w:numId="7">
    <w:abstractNumId w:val="0"/>
  </w:num>
  <w:num w:numId="8">
    <w:abstractNumId w:val="1"/>
  </w:num>
  <w:num w:numId="9">
    <w:abstractNumId w:val="2"/>
  </w:num>
  <w:num w:numId="10">
    <w:abstractNumId w:val="3"/>
  </w:num>
  <w:num w:numId="11">
    <w:abstractNumId w:val="5"/>
  </w:num>
  <w:num w:numId="12">
    <w:abstractNumId w:val="6"/>
  </w:num>
  <w:num w:numId="13">
    <w:abstractNumId w:val="7"/>
  </w:num>
  <w:num w:numId="14">
    <w:abstractNumId w:val="16"/>
  </w:num>
  <w:num w:numId="15">
    <w:abstractNumId w:val="22"/>
  </w:num>
  <w:num w:numId="16">
    <w:abstractNumId w:val="9"/>
  </w:num>
  <w:num w:numId="17">
    <w:abstractNumId w:val="12"/>
  </w:num>
  <w:num w:numId="18">
    <w:abstractNumId w:val="19"/>
  </w:num>
  <w:num w:numId="19">
    <w:abstractNumId w:val="10"/>
  </w:num>
  <w:num w:numId="20">
    <w:abstractNumId w:val="17"/>
  </w:num>
  <w:num w:numId="21">
    <w:abstractNumId w:val="26"/>
  </w:num>
  <w:num w:numId="22">
    <w:abstractNumId w:val="21"/>
  </w:num>
  <w:num w:numId="23">
    <w:abstractNumId w:val="23"/>
  </w:num>
  <w:num w:numId="24">
    <w:abstractNumId w:val="25"/>
  </w:num>
  <w:num w:numId="25">
    <w:abstractNumId w:val="11"/>
  </w:num>
  <w:num w:numId="26">
    <w:abstractNumId w:val="28"/>
  </w:num>
  <w:num w:numId="27">
    <w:abstractNumId w:val="27"/>
  </w:num>
  <w:num w:numId="28">
    <w:abstractNumId w:val="13"/>
  </w:num>
  <w:num w:numId="29">
    <w:abstractNumId w:val="2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cumentProtection w:edit="forms" w:enforcement="1"/>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BDC"/>
    <w:rsid w:val="000022D6"/>
    <w:rsid w:val="000106F5"/>
    <w:rsid w:val="00016D68"/>
    <w:rsid w:val="000209C8"/>
    <w:rsid w:val="00020E30"/>
    <w:rsid w:val="0003513C"/>
    <w:rsid w:val="0004513C"/>
    <w:rsid w:val="00053BCA"/>
    <w:rsid w:val="000550B7"/>
    <w:rsid w:val="00062D9E"/>
    <w:rsid w:val="00067B0D"/>
    <w:rsid w:val="0007539F"/>
    <w:rsid w:val="0008232D"/>
    <w:rsid w:val="00082A36"/>
    <w:rsid w:val="00083B65"/>
    <w:rsid w:val="00092101"/>
    <w:rsid w:val="000B37A5"/>
    <w:rsid w:val="000B4278"/>
    <w:rsid w:val="000B6887"/>
    <w:rsid w:val="000D38B1"/>
    <w:rsid w:val="000E7032"/>
    <w:rsid w:val="000F0C66"/>
    <w:rsid w:val="000F273D"/>
    <w:rsid w:val="000F3C45"/>
    <w:rsid w:val="0010760F"/>
    <w:rsid w:val="00122D97"/>
    <w:rsid w:val="00134805"/>
    <w:rsid w:val="00140617"/>
    <w:rsid w:val="0015378E"/>
    <w:rsid w:val="001633F0"/>
    <w:rsid w:val="001867C2"/>
    <w:rsid w:val="001B0623"/>
    <w:rsid w:val="001B5CF1"/>
    <w:rsid w:val="001C6749"/>
    <w:rsid w:val="001C7F99"/>
    <w:rsid w:val="001D1311"/>
    <w:rsid w:val="001D26A3"/>
    <w:rsid w:val="001E1312"/>
    <w:rsid w:val="001E2935"/>
    <w:rsid w:val="001E33DF"/>
    <w:rsid w:val="001E6568"/>
    <w:rsid w:val="001F5B50"/>
    <w:rsid w:val="00203143"/>
    <w:rsid w:val="00211360"/>
    <w:rsid w:val="00211982"/>
    <w:rsid w:val="00231D4C"/>
    <w:rsid w:val="00233574"/>
    <w:rsid w:val="00234467"/>
    <w:rsid w:val="0024098B"/>
    <w:rsid w:val="00244E2E"/>
    <w:rsid w:val="0024645D"/>
    <w:rsid w:val="00254C25"/>
    <w:rsid w:val="00256EDE"/>
    <w:rsid w:val="0025745F"/>
    <w:rsid w:val="002632D1"/>
    <w:rsid w:val="002645D1"/>
    <w:rsid w:val="00284936"/>
    <w:rsid w:val="00287438"/>
    <w:rsid w:val="002924F7"/>
    <w:rsid w:val="00293AE9"/>
    <w:rsid w:val="002A05D5"/>
    <w:rsid w:val="002A7050"/>
    <w:rsid w:val="002A7D97"/>
    <w:rsid w:val="002C0E0A"/>
    <w:rsid w:val="002C76AB"/>
    <w:rsid w:val="002D4595"/>
    <w:rsid w:val="002D5C37"/>
    <w:rsid w:val="002F1D83"/>
    <w:rsid w:val="00313C8D"/>
    <w:rsid w:val="00320290"/>
    <w:rsid w:val="003223D3"/>
    <w:rsid w:val="003228AC"/>
    <w:rsid w:val="00327676"/>
    <w:rsid w:val="00344586"/>
    <w:rsid w:val="00351B83"/>
    <w:rsid w:val="00357F10"/>
    <w:rsid w:val="00380C90"/>
    <w:rsid w:val="0038376A"/>
    <w:rsid w:val="003B7EDB"/>
    <w:rsid w:val="003C7B6B"/>
    <w:rsid w:val="003D1865"/>
    <w:rsid w:val="003E7BD7"/>
    <w:rsid w:val="003F6624"/>
    <w:rsid w:val="003F6B9A"/>
    <w:rsid w:val="00431BB1"/>
    <w:rsid w:val="00444CCB"/>
    <w:rsid w:val="004626C1"/>
    <w:rsid w:val="00473165"/>
    <w:rsid w:val="00474740"/>
    <w:rsid w:val="00474ACC"/>
    <w:rsid w:val="004905E3"/>
    <w:rsid w:val="004921F2"/>
    <w:rsid w:val="004A59F2"/>
    <w:rsid w:val="004B217A"/>
    <w:rsid w:val="004D1BDC"/>
    <w:rsid w:val="004E53AA"/>
    <w:rsid w:val="004F14A1"/>
    <w:rsid w:val="005252EC"/>
    <w:rsid w:val="00536222"/>
    <w:rsid w:val="00536339"/>
    <w:rsid w:val="00537DAC"/>
    <w:rsid w:val="00543F8E"/>
    <w:rsid w:val="00544243"/>
    <w:rsid w:val="005442EF"/>
    <w:rsid w:val="00547D86"/>
    <w:rsid w:val="005527AE"/>
    <w:rsid w:val="00557E51"/>
    <w:rsid w:val="00561154"/>
    <w:rsid w:val="00561CF6"/>
    <w:rsid w:val="005631D8"/>
    <w:rsid w:val="0056432D"/>
    <w:rsid w:val="00572D97"/>
    <w:rsid w:val="00575169"/>
    <w:rsid w:val="00586FDF"/>
    <w:rsid w:val="00597D47"/>
    <w:rsid w:val="005A0AEC"/>
    <w:rsid w:val="005A3F89"/>
    <w:rsid w:val="005A683D"/>
    <w:rsid w:val="005C2B22"/>
    <w:rsid w:val="005C787A"/>
    <w:rsid w:val="005E0394"/>
    <w:rsid w:val="005F383A"/>
    <w:rsid w:val="005F38E4"/>
    <w:rsid w:val="005F7496"/>
    <w:rsid w:val="00604196"/>
    <w:rsid w:val="006052D9"/>
    <w:rsid w:val="00607C94"/>
    <w:rsid w:val="00610B75"/>
    <w:rsid w:val="00612B31"/>
    <w:rsid w:val="00622894"/>
    <w:rsid w:val="00627074"/>
    <w:rsid w:val="006323C6"/>
    <w:rsid w:val="00644344"/>
    <w:rsid w:val="006564F3"/>
    <w:rsid w:val="00665870"/>
    <w:rsid w:val="00667C62"/>
    <w:rsid w:val="00675677"/>
    <w:rsid w:val="006856A5"/>
    <w:rsid w:val="006A18CC"/>
    <w:rsid w:val="006B16C2"/>
    <w:rsid w:val="006B2DEA"/>
    <w:rsid w:val="006B3FBB"/>
    <w:rsid w:val="006C4CF0"/>
    <w:rsid w:val="006C5CC7"/>
    <w:rsid w:val="006D11CA"/>
    <w:rsid w:val="006D2EA9"/>
    <w:rsid w:val="006D62E3"/>
    <w:rsid w:val="006E24AB"/>
    <w:rsid w:val="006E62EF"/>
    <w:rsid w:val="006E713A"/>
    <w:rsid w:val="006E72C0"/>
    <w:rsid w:val="006E7932"/>
    <w:rsid w:val="00704622"/>
    <w:rsid w:val="00717174"/>
    <w:rsid w:val="00725B57"/>
    <w:rsid w:val="00743F9E"/>
    <w:rsid w:val="00751815"/>
    <w:rsid w:val="00754F9C"/>
    <w:rsid w:val="00757375"/>
    <w:rsid w:val="00760A80"/>
    <w:rsid w:val="00776C2C"/>
    <w:rsid w:val="007779D1"/>
    <w:rsid w:val="00781905"/>
    <w:rsid w:val="00783FF2"/>
    <w:rsid w:val="00792C32"/>
    <w:rsid w:val="007963B2"/>
    <w:rsid w:val="0079690B"/>
    <w:rsid w:val="007A6A9B"/>
    <w:rsid w:val="007B34DC"/>
    <w:rsid w:val="007B67D8"/>
    <w:rsid w:val="007C05D1"/>
    <w:rsid w:val="007C3DCD"/>
    <w:rsid w:val="007D5306"/>
    <w:rsid w:val="007D6C2D"/>
    <w:rsid w:val="007F1A94"/>
    <w:rsid w:val="007F2349"/>
    <w:rsid w:val="00803D34"/>
    <w:rsid w:val="008054D2"/>
    <w:rsid w:val="008111DD"/>
    <w:rsid w:val="008114FE"/>
    <w:rsid w:val="0081341C"/>
    <w:rsid w:val="008150E2"/>
    <w:rsid w:val="00826704"/>
    <w:rsid w:val="00826995"/>
    <w:rsid w:val="008304F8"/>
    <w:rsid w:val="008310D9"/>
    <w:rsid w:val="00837B60"/>
    <w:rsid w:val="008441C7"/>
    <w:rsid w:val="00874585"/>
    <w:rsid w:val="0089584B"/>
    <w:rsid w:val="00897091"/>
    <w:rsid w:val="008A01B5"/>
    <w:rsid w:val="008A3B9E"/>
    <w:rsid w:val="008C54D2"/>
    <w:rsid w:val="008C70F2"/>
    <w:rsid w:val="008D179E"/>
    <w:rsid w:val="008D195C"/>
    <w:rsid w:val="008D507F"/>
    <w:rsid w:val="008E2A5D"/>
    <w:rsid w:val="008E3AE1"/>
    <w:rsid w:val="008E4632"/>
    <w:rsid w:val="008E5499"/>
    <w:rsid w:val="008F2B4F"/>
    <w:rsid w:val="0090485D"/>
    <w:rsid w:val="00905464"/>
    <w:rsid w:val="00911F65"/>
    <w:rsid w:val="009124F5"/>
    <w:rsid w:val="009164C9"/>
    <w:rsid w:val="009206CE"/>
    <w:rsid w:val="00926772"/>
    <w:rsid w:val="0094630C"/>
    <w:rsid w:val="009561F2"/>
    <w:rsid w:val="00962CD9"/>
    <w:rsid w:val="009630F5"/>
    <w:rsid w:val="009846B0"/>
    <w:rsid w:val="00993E21"/>
    <w:rsid w:val="009A009F"/>
    <w:rsid w:val="009C4BA4"/>
    <w:rsid w:val="009E3DB6"/>
    <w:rsid w:val="009F0064"/>
    <w:rsid w:val="00A0532F"/>
    <w:rsid w:val="00A117E4"/>
    <w:rsid w:val="00A11FF6"/>
    <w:rsid w:val="00A151E7"/>
    <w:rsid w:val="00A17346"/>
    <w:rsid w:val="00A36F5F"/>
    <w:rsid w:val="00A411B1"/>
    <w:rsid w:val="00A44B98"/>
    <w:rsid w:val="00A46EB2"/>
    <w:rsid w:val="00A57A1B"/>
    <w:rsid w:val="00A615CE"/>
    <w:rsid w:val="00A67D1A"/>
    <w:rsid w:val="00A71FB8"/>
    <w:rsid w:val="00A73BD9"/>
    <w:rsid w:val="00A9767A"/>
    <w:rsid w:val="00AA1924"/>
    <w:rsid w:val="00AA3597"/>
    <w:rsid w:val="00AA480A"/>
    <w:rsid w:val="00AA483A"/>
    <w:rsid w:val="00AB39B3"/>
    <w:rsid w:val="00AB5457"/>
    <w:rsid w:val="00AC1C31"/>
    <w:rsid w:val="00AC3F6A"/>
    <w:rsid w:val="00AD1623"/>
    <w:rsid w:val="00AD4C6F"/>
    <w:rsid w:val="00AD6BAC"/>
    <w:rsid w:val="00AF1F5F"/>
    <w:rsid w:val="00AF5CA3"/>
    <w:rsid w:val="00B07929"/>
    <w:rsid w:val="00B321D0"/>
    <w:rsid w:val="00B40E78"/>
    <w:rsid w:val="00B452D8"/>
    <w:rsid w:val="00B46F31"/>
    <w:rsid w:val="00B62107"/>
    <w:rsid w:val="00B62F95"/>
    <w:rsid w:val="00B80E59"/>
    <w:rsid w:val="00BA4807"/>
    <w:rsid w:val="00BD0DF8"/>
    <w:rsid w:val="00BD1815"/>
    <w:rsid w:val="00BE5D95"/>
    <w:rsid w:val="00BE6AD0"/>
    <w:rsid w:val="00C12DCD"/>
    <w:rsid w:val="00C1462F"/>
    <w:rsid w:val="00C27089"/>
    <w:rsid w:val="00C27375"/>
    <w:rsid w:val="00C53109"/>
    <w:rsid w:val="00C61544"/>
    <w:rsid w:val="00C7748B"/>
    <w:rsid w:val="00C91A78"/>
    <w:rsid w:val="00CA13CC"/>
    <w:rsid w:val="00CC0582"/>
    <w:rsid w:val="00CC5FAC"/>
    <w:rsid w:val="00CD6158"/>
    <w:rsid w:val="00CD6D0D"/>
    <w:rsid w:val="00CD7089"/>
    <w:rsid w:val="00CE3640"/>
    <w:rsid w:val="00CF1741"/>
    <w:rsid w:val="00CF2BB3"/>
    <w:rsid w:val="00CF2F79"/>
    <w:rsid w:val="00CF53ED"/>
    <w:rsid w:val="00CF5DD8"/>
    <w:rsid w:val="00CF7B31"/>
    <w:rsid w:val="00D06FDB"/>
    <w:rsid w:val="00D1341A"/>
    <w:rsid w:val="00D15FAE"/>
    <w:rsid w:val="00D2711F"/>
    <w:rsid w:val="00D30F2C"/>
    <w:rsid w:val="00D3377A"/>
    <w:rsid w:val="00D34ACB"/>
    <w:rsid w:val="00D36C98"/>
    <w:rsid w:val="00D4343F"/>
    <w:rsid w:val="00D44851"/>
    <w:rsid w:val="00D512F1"/>
    <w:rsid w:val="00D52CF1"/>
    <w:rsid w:val="00D709E3"/>
    <w:rsid w:val="00D85FE5"/>
    <w:rsid w:val="00D86835"/>
    <w:rsid w:val="00DA0AE2"/>
    <w:rsid w:val="00DA0D3C"/>
    <w:rsid w:val="00DA0D71"/>
    <w:rsid w:val="00DA41AB"/>
    <w:rsid w:val="00DA4687"/>
    <w:rsid w:val="00DA4E45"/>
    <w:rsid w:val="00DC6336"/>
    <w:rsid w:val="00DD1A10"/>
    <w:rsid w:val="00DD365C"/>
    <w:rsid w:val="00DE2208"/>
    <w:rsid w:val="00DE2762"/>
    <w:rsid w:val="00DE47CC"/>
    <w:rsid w:val="00DE5B29"/>
    <w:rsid w:val="00DE7521"/>
    <w:rsid w:val="00DF6803"/>
    <w:rsid w:val="00DF68AE"/>
    <w:rsid w:val="00E01737"/>
    <w:rsid w:val="00E06065"/>
    <w:rsid w:val="00E06D54"/>
    <w:rsid w:val="00E12E6A"/>
    <w:rsid w:val="00E23A47"/>
    <w:rsid w:val="00E23EAE"/>
    <w:rsid w:val="00E2750E"/>
    <w:rsid w:val="00E45A61"/>
    <w:rsid w:val="00E501EB"/>
    <w:rsid w:val="00E72B3B"/>
    <w:rsid w:val="00E7535C"/>
    <w:rsid w:val="00E753C4"/>
    <w:rsid w:val="00E77FF0"/>
    <w:rsid w:val="00E90C6B"/>
    <w:rsid w:val="00E916C1"/>
    <w:rsid w:val="00E920CF"/>
    <w:rsid w:val="00EA4451"/>
    <w:rsid w:val="00EB1E06"/>
    <w:rsid w:val="00EC75F6"/>
    <w:rsid w:val="00ED0023"/>
    <w:rsid w:val="00ED0813"/>
    <w:rsid w:val="00ED5245"/>
    <w:rsid w:val="00EF002D"/>
    <w:rsid w:val="00EF1D9E"/>
    <w:rsid w:val="00EF3C3E"/>
    <w:rsid w:val="00F02B29"/>
    <w:rsid w:val="00F07929"/>
    <w:rsid w:val="00F117F8"/>
    <w:rsid w:val="00F2276F"/>
    <w:rsid w:val="00F23D98"/>
    <w:rsid w:val="00F24530"/>
    <w:rsid w:val="00F26722"/>
    <w:rsid w:val="00F270E0"/>
    <w:rsid w:val="00F31783"/>
    <w:rsid w:val="00F32197"/>
    <w:rsid w:val="00F34EA2"/>
    <w:rsid w:val="00F52B5B"/>
    <w:rsid w:val="00F603C9"/>
    <w:rsid w:val="00F62786"/>
    <w:rsid w:val="00F7552F"/>
    <w:rsid w:val="00F837ED"/>
    <w:rsid w:val="00F851FD"/>
    <w:rsid w:val="00F96A68"/>
    <w:rsid w:val="00FA241E"/>
    <w:rsid w:val="00FA3EE0"/>
    <w:rsid w:val="00FA6BB6"/>
    <w:rsid w:val="00FB58F9"/>
    <w:rsid w:val="00FC2CFA"/>
    <w:rsid w:val="00FC3104"/>
    <w:rsid w:val="00FC3D2F"/>
    <w:rsid w:val="00FD08E2"/>
    <w:rsid w:val="00FD1699"/>
    <w:rsid w:val="00FE39D6"/>
    <w:rsid w:val="00FE639C"/>
    <w:rsid w:val="00FF0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1642DF"/>
  <w14:defaultImageDpi w14:val="32767"/>
  <w15:chartTrackingRefBased/>
  <w15:docId w15:val="{78515EE3-7928-E04B-8EAB-7BC6E5666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4"/>
        <w:szCs w:val="24"/>
        <w:lang w:val="en-US" w:eastAsia="en-US" w:bidi="ar-SA"/>
      </w:rPr>
    </w:rPrDefault>
    <w:pPrDefault/>
  </w:docDefaults>
  <w:latentStyles w:defLockedState="0" w:defUIPriority="99" w:defSemiHidden="0" w:defUnhideWhenUsed="0" w:defQFormat="0" w:count="380">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qFormat="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72D97"/>
    <w:pPr>
      <w:spacing w:before="80" w:after="200" w:line="360" w:lineRule="auto"/>
    </w:pPr>
    <w:rPr>
      <w:rFonts w:ascii="Gibson" w:hAnsi="Gibson"/>
    </w:rPr>
  </w:style>
  <w:style w:type="paragraph" w:styleId="Heading1">
    <w:name w:val="heading 1"/>
    <w:aliases w:val="BV Heading 1"/>
    <w:next w:val="BVBodyCopy"/>
    <w:link w:val="Heading1Char"/>
    <w:uiPriority w:val="9"/>
    <w:qFormat/>
    <w:rsid w:val="003228AC"/>
    <w:pPr>
      <w:spacing w:before="80" w:after="160" w:line="264" w:lineRule="auto"/>
      <w:outlineLvl w:val="0"/>
    </w:pPr>
    <w:rPr>
      <w:rFonts w:ascii="Gibson Light" w:eastAsia="Times New Roman" w:hAnsi="Gibson Light"/>
      <w:b/>
      <w:bCs/>
      <w:color w:val="000000"/>
      <w:sz w:val="44"/>
      <w:szCs w:val="26"/>
    </w:rPr>
  </w:style>
  <w:style w:type="paragraph" w:styleId="Heading2">
    <w:name w:val="heading 2"/>
    <w:aliases w:val="BV Heading 2"/>
    <w:next w:val="BVBodyCopy"/>
    <w:link w:val="Heading2Char"/>
    <w:uiPriority w:val="9"/>
    <w:unhideWhenUsed/>
    <w:qFormat/>
    <w:rsid w:val="001F5B50"/>
    <w:pPr>
      <w:pBdr>
        <w:bottom w:val="single" w:sz="4" w:space="1" w:color="auto"/>
      </w:pBdr>
      <w:spacing w:before="60" w:after="240"/>
      <w:outlineLvl w:val="1"/>
    </w:pPr>
    <w:rPr>
      <w:rFonts w:ascii="Gibson Light" w:eastAsia="Times New Roman" w:hAnsi="Gibson Light"/>
      <w:color w:val="58585B"/>
      <w:sz w:val="40"/>
      <w:szCs w:val="26"/>
    </w:rPr>
  </w:style>
  <w:style w:type="paragraph" w:styleId="Heading3">
    <w:name w:val="heading 3"/>
    <w:aliases w:val="Heading 3 BV Heading 3"/>
    <w:next w:val="Normal"/>
    <w:link w:val="Heading3Char"/>
    <w:uiPriority w:val="9"/>
    <w:unhideWhenUsed/>
    <w:qFormat/>
    <w:rsid w:val="003228AC"/>
    <w:pPr>
      <w:spacing w:before="120" w:after="240" w:line="288" w:lineRule="auto"/>
      <w:outlineLvl w:val="2"/>
    </w:pPr>
    <w:rPr>
      <w:rFonts w:ascii="Gibson Light" w:eastAsia="Times New Roman" w:hAnsi="Gibson Light"/>
      <w:b/>
      <w:bCs/>
      <w:color w:val="00AC96"/>
      <w:sz w:val="32"/>
      <w:szCs w:val="32"/>
    </w:rPr>
  </w:style>
  <w:style w:type="paragraph" w:styleId="Heading4">
    <w:name w:val="heading 4"/>
    <w:aliases w:val="BV Heading 4"/>
    <w:next w:val="Normal"/>
    <w:link w:val="Heading4Char"/>
    <w:uiPriority w:val="9"/>
    <w:unhideWhenUsed/>
    <w:qFormat/>
    <w:rsid w:val="003228AC"/>
    <w:pPr>
      <w:spacing w:after="280" w:line="288" w:lineRule="auto"/>
      <w:outlineLvl w:val="3"/>
    </w:pPr>
    <w:rPr>
      <w:rFonts w:ascii="Gibson Light" w:eastAsia="Times New Roman" w:hAnsi="Gibson Light"/>
      <w:b/>
      <w:bCs/>
      <w:color w:val="58585B"/>
      <w:sz w:val="28"/>
      <w:szCs w:val="26"/>
    </w:rPr>
  </w:style>
  <w:style w:type="paragraph" w:styleId="Heading5">
    <w:name w:val="heading 5"/>
    <w:aliases w:val="BV Heading 5"/>
    <w:next w:val="Normal"/>
    <w:link w:val="Heading5Char"/>
    <w:uiPriority w:val="9"/>
    <w:unhideWhenUsed/>
    <w:qFormat/>
    <w:rsid w:val="003228AC"/>
    <w:pPr>
      <w:spacing w:before="80" w:after="200" w:line="360" w:lineRule="auto"/>
      <w:outlineLvl w:val="4"/>
    </w:pPr>
    <w:rPr>
      <w:rFonts w:ascii="Gibson Light" w:hAnsi="Gibson Light"/>
      <w:b/>
      <w:caps/>
      <w:color w:val="C5348A"/>
      <w:spacing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VCoverPage">
    <w:name w:val="BV Cover Page"/>
    <w:basedOn w:val="Title"/>
    <w:qFormat/>
    <w:rsid w:val="003228AC"/>
    <w:pPr>
      <w:framePr w:wrap="around" w:x="1355" w:y="9750"/>
      <w:spacing w:before="0" w:after="0"/>
      <w:suppressOverlap w:val="0"/>
    </w:pPr>
    <w:rPr>
      <w:rFonts w:ascii="Gibson Light" w:eastAsiaTheme="majorEastAsia" w:hAnsi="Gibson Light"/>
      <w:b/>
      <w:szCs w:val="48"/>
    </w:rPr>
  </w:style>
  <w:style w:type="paragraph" w:styleId="Header">
    <w:name w:val="header"/>
    <w:basedOn w:val="Normal"/>
    <w:link w:val="HeaderChar"/>
    <w:uiPriority w:val="99"/>
    <w:unhideWhenUsed/>
    <w:rsid w:val="009630F5"/>
    <w:pPr>
      <w:tabs>
        <w:tab w:val="center" w:pos="4680"/>
        <w:tab w:val="right" w:pos="9360"/>
      </w:tabs>
    </w:pPr>
  </w:style>
  <w:style w:type="character" w:customStyle="1" w:styleId="HeaderChar">
    <w:name w:val="Header Char"/>
    <w:basedOn w:val="DefaultParagraphFont"/>
    <w:link w:val="Header"/>
    <w:uiPriority w:val="99"/>
    <w:rsid w:val="009630F5"/>
  </w:style>
  <w:style w:type="paragraph" w:styleId="Footer">
    <w:name w:val="footer"/>
    <w:basedOn w:val="Normal"/>
    <w:link w:val="FooterChar"/>
    <w:uiPriority w:val="99"/>
    <w:unhideWhenUsed/>
    <w:rsid w:val="009630F5"/>
    <w:pPr>
      <w:tabs>
        <w:tab w:val="center" w:pos="4680"/>
        <w:tab w:val="right" w:pos="9360"/>
      </w:tabs>
    </w:pPr>
  </w:style>
  <w:style w:type="character" w:customStyle="1" w:styleId="FooterChar">
    <w:name w:val="Footer Char"/>
    <w:basedOn w:val="DefaultParagraphFont"/>
    <w:link w:val="Footer"/>
    <w:uiPriority w:val="99"/>
    <w:rsid w:val="009630F5"/>
  </w:style>
  <w:style w:type="paragraph" w:customStyle="1" w:styleId="SectionCallout">
    <w:name w:val="Section Callout"/>
    <w:basedOn w:val="Heading1"/>
    <w:qFormat/>
    <w:rsid w:val="00BD0DF8"/>
  </w:style>
  <w:style w:type="paragraph" w:customStyle="1" w:styleId="BVBodyCopy">
    <w:name w:val="BV Body Copy"/>
    <w:next w:val="Normal"/>
    <w:qFormat/>
    <w:rsid w:val="003C7B6B"/>
    <w:pPr>
      <w:spacing w:before="80" w:after="200" w:line="312" w:lineRule="auto"/>
    </w:pPr>
    <w:rPr>
      <w:rFonts w:ascii="Gibson" w:hAnsi="Gibson"/>
    </w:rPr>
  </w:style>
  <w:style w:type="character" w:customStyle="1" w:styleId="Heading2Char">
    <w:name w:val="Heading 2 Char"/>
    <w:aliases w:val="BV Heading 2 Char"/>
    <w:link w:val="Heading2"/>
    <w:uiPriority w:val="9"/>
    <w:rsid w:val="001F5B50"/>
    <w:rPr>
      <w:rFonts w:ascii="Gibson Light" w:eastAsia="Times New Roman" w:hAnsi="Gibson Light"/>
      <w:color w:val="58585B"/>
      <w:sz w:val="40"/>
      <w:szCs w:val="26"/>
    </w:rPr>
  </w:style>
  <w:style w:type="character" w:customStyle="1" w:styleId="Heading1Char">
    <w:name w:val="Heading 1 Char"/>
    <w:aliases w:val="BV Heading 1 Char"/>
    <w:link w:val="Heading1"/>
    <w:uiPriority w:val="9"/>
    <w:rsid w:val="003228AC"/>
    <w:rPr>
      <w:rFonts w:ascii="Gibson Light" w:eastAsia="Times New Roman" w:hAnsi="Gibson Light"/>
      <w:b/>
      <w:bCs/>
      <w:color w:val="000000"/>
      <w:sz w:val="44"/>
      <w:szCs w:val="26"/>
    </w:rPr>
  </w:style>
  <w:style w:type="character" w:customStyle="1" w:styleId="Heading4Char">
    <w:name w:val="Heading 4 Char"/>
    <w:aliases w:val="BV Heading 4 Char"/>
    <w:basedOn w:val="DefaultParagraphFont"/>
    <w:link w:val="Heading4"/>
    <w:uiPriority w:val="9"/>
    <w:rsid w:val="003228AC"/>
    <w:rPr>
      <w:rFonts w:ascii="Gibson Light" w:eastAsia="Times New Roman" w:hAnsi="Gibson Light"/>
      <w:b/>
      <w:bCs/>
      <w:color w:val="58585B"/>
      <w:sz w:val="28"/>
      <w:szCs w:val="26"/>
    </w:rPr>
  </w:style>
  <w:style w:type="paragraph" w:styleId="ListParagraph">
    <w:name w:val="List Paragraph"/>
    <w:basedOn w:val="Normal"/>
    <w:uiPriority w:val="34"/>
    <w:qFormat/>
    <w:rsid w:val="00627074"/>
    <w:pPr>
      <w:spacing w:after="360" w:line="360" w:lineRule="atLeast"/>
      <w:ind w:left="720"/>
      <w:contextualSpacing/>
      <w:textAlignment w:val="baseline"/>
    </w:pPr>
    <w:rPr>
      <w:rFonts w:ascii="Foral Pro Regular" w:eastAsia="Times New Roman" w:hAnsi="Foral Pro Regular"/>
      <w:color w:val="333333"/>
      <w:sz w:val="22"/>
      <w:szCs w:val="22"/>
      <w:shd w:val="clear" w:color="auto" w:fill="FFFFFF"/>
    </w:rPr>
  </w:style>
  <w:style w:type="paragraph" w:styleId="ListNumber">
    <w:name w:val="List Number"/>
    <w:aliases w:val="BV List Number"/>
    <w:basedOn w:val="ListNumber2"/>
    <w:uiPriority w:val="99"/>
    <w:unhideWhenUsed/>
    <w:qFormat/>
    <w:rsid w:val="00233574"/>
    <w:pPr>
      <w:numPr>
        <w:numId w:val="3"/>
      </w:numPr>
      <w:spacing w:before="100" w:beforeAutospacing="1" w:line="300" w:lineRule="auto"/>
      <w:contextualSpacing w:val="0"/>
    </w:pPr>
  </w:style>
  <w:style w:type="character" w:customStyle="1" w:styleId="Heading3Char">
    <w:name w:val="Heading 3 Char"/>
    <w:aliases w:val="Heading 3 BV Heading 3 Char"/>
    <w:link w:val="Heading3"/>
    <w:uiPriority w:val="9"/>
    <w:rsid w:val="003228AC"/>
    <w:rPr>
      <w:rFonts w:ascii="Gibson Light" w:eastAsia="Times New Roman" w:hAnsi="Gibson Light"/>
      <w:b/>
      <w:bCs/>
      <w:color w:val="00AC96"/>
      <w:sz w:val="32"/>
      <w:szCs w:val="32"/>
    </w:rPr>
  </w:style>
  <w:style w:type="paragraph" w:styleId="TOCHeading">
    <w:name w:val="TOC Heading"/>
    <w:basedOn w:val="Heading1"/>
    <w:next w:val="Normal"/>
    <w:uiPriority w:val="39"/>
    <w:unhideWhenUsed/>
    <w:qFormat/>
    <w:rsid w:val="00905464"/>
    <w:pPr>
      <w:spacing w:before="480" w:line="276" w:lineRule="auto"/>
      <w:outlineLvl w:val="9"/>
    </w:pPr>
    <w:rPr>
      <w:rFonts w:ascii="Calibri Light" w:hAnsi="Calibri Light"/>
      <w:color w:val="2F5496"/>
      <w:sz w:val="28"/>
      <w:szCs w:val="28"/>
    </w:rPr>
  </w:style>
  <w:style w:type="paragraph" w:styleId="TOC1">
    <w:name w:val="toc 1"/>
    <w:basedOn w:val="Normal"/>
    <w:next w:val="Normal"/>
    <w:autoRedefine/>
    <w:uiPriority w:val="39"/>
    <w:unhideWhenUsed/>
    <w:rsid w:val="00905464"/>
    <w:pPr>
      <w:spacing w:before="120" w:after="0"/>
    </w:pPr>
    <w:rPr>
      <w:rFonts w:asciiTheme="minorHAnsi" w:hAnsiTheme="minorHAnsi"/>
      <w:b/>
      <w:bCs/>
    </w:rPr>
  </w:style>
  <w:style w:type="paragraph" w:styleId="TOC2">
    <w:name w:val="toc 2"/>
    <w:basedOn w:val="Normal"/>
    <w:next w:val="Normal"/>
    <w:autoRedefine/>
    <w:uiPriority w:val="39"/>
    <w:unhideWhenUsed/>
    <w:rsid w:val="00905464"/>
    <w:pPr>
      <w:spacing w:before="0" w:after="0"/>
      <w:ind w:left="240"/>
    </w:pPr>
    <w:rPr>
      <w:rFonts w:asciiTheme="minorHAnsi" w:hAnsiTheme="minorHAnsi"/>
      <w:b/>
      <w:bCs/>
      <w:sz w:val="22"/>
      <w:szCs w:val="22"/>
    </w:rPr>
  </w:style>
  <w:style w:type="character" w:styleId="Hyperlink">
    <w:name w:val="Hyperlink"/>
    <w:uiPriority w:val="99"/>
    <w:unhideWhenUsed/>
    <w:rsid w:val="00905464"/>
    <w:rPr>
      <w:color w:val="0563C1"/>
      <w:u w:val="single"/>
    </w:rPr>
  </w:style>
  <w:style w:type="paragraph" w:styleId="TOC3">
    <w:name w:val="toc 3"/>
    <w:basedOn w:val="Normal"/>
    <w:next w:val="Normal"/>
    <w:autoRedefine/>
    <w:uiPriority w:val="39"/>
    <w:unhideWhenUsed/>
    <w:rsid w:val="00905464"/>
    <w:pPr>
      <w:spacing w:before="0" w:after="0"/>
      <w:ind w:left="480"/>
    </w:pPr>
    <w:rPr>
      <w:rFonts w:asciiTheme="minorHAnsi" w:hAnsiTheme="minorHAnsi"/>
      <w:sz w:val="22"/>
      <w:szCs w:val="22"/>
    </w:rPr>
  </w:style>
  <w:style w:type="paragraph" w:styleId="TOC4">
    <w:name w:val="toc 4"/>
    <w:basedOn w:val="Normal"/>
    <w:next w:val="Normal"/>
    <w:autoRedefine/>
    <w:uiPriority w:val="39"/>
    <w:semiHidden/>
    <w:unhideWhenUsed/>
    <w:rsid w:val="00905464"/>
    <w:pPr>
      <w:spacing w:before="0" w:after="0"/>
      <w:ind w:left="720"/>
    </w:pPr>
    <w:rPr>
      <w:rFonts w:asciiTheme="minorHAnsi" w:hAnsiTheme="minorHAnsi"/>
      <w:sz w:val="20"/>
      <w:szCs w:val="20"/>
    </w:rPr>
  </w:style>
  <w:style w:type="paragraph" w:styleId="TOC5">
    <w:name w:val="toc 5"/>
    <w:basedOn w:val="Normal"/>
    <w:next w:val="Normal"/>
    <w:autoRedefine/>
    <w:uiPriority w:val="39"/>
    <w:semiHidden/>
    <w:unhideWhenUsed/>
    <w:rsid w:val="00905464"/>
    <w:pPr>
      <w:spacing w:before="0" w:after="0"/>
      <w:ind w:left="960"/>
    </w:pPr>
    <w:rPr>
      <w:rFonts w:asciiTheme="minorHAnsi" w:hAnsiTheme="minorHAnsi"/>
      <w:sz w:val="20"/>
      <w:szCs w:val="20"/>
    </w:rPr>
  </w:style>
  <w:style w:type="paragraph" w:styleId="TOC6">
    <w:name w:val="toc 6"/>
    <w:basedOn w:val="Normal"/>
    <w:next w:val="Normal"/>
    <w:autoRedefine/>
    <w:uiPriority w:val="39"/>
    <w:semiHidden/>
    <w:unhideWhenUsed/>
    <w:rsid w:val="00905464"/>
    <w:pPr>
      <w:spacing w:before="0" w:after="0"/>
      <w:ind w:left="1200"/>
    </w:pPr>
    <w:rPr>
      <w:rFonts w:asciiTheme="minorHAnsi" w:hAnsiTheme="minorHAnsi"/>
      <w:sz w:val="20"/>
      <w:szCs w:val="20"/>
    </w:rPr>
  </w:style>
  <w:style w:type="paragraph" w:styleId="TOC7">
    <w:name w:val="toc 7"/>
    <w:basedOn w:val="Normal"/>
    <w:next w:val="Normal"/>
    <w:autoRedefine/>
    <w:uiPriority w:val="39"/>
    <w:semiHidden/>
    <w:unhideWhenUsed/>
    <w:rsid w:val="00905464"/>
    <w:pPr>
      <w:spacing w:before="0" w:after="0"/>
      <w:ind w:left="1440"/>
    </w:pPr>
    <w:rPr>
      <w:rFonts w:asciiTheme="minorHAnsi" w:hAnsiTheme="minorHAnsi"/>
      <w:sz w:val="20"/>
      <w:szCs w:val="20"/>
    </w:rPr>
  </w:style>
  <w:style w:type="paragraph" w:styleId="TOC8">
    <w:name w:val="toc 8"/>
    <w:basedOn w:val="Normal"/>
    <w:next w:val="Normal"/>
    <w:autoRedefine/>
    <w:uiPriority w:val="39"/>
    <w:semiHidden/>
    <w:unhideWhenUsed/>
    <w:rsid w:val="00905464"/>
    <w:pPr>
      <w:spacing w:before="0" w:after="0"/>
      <w:ind w:left="1680"/>
    </w:pPr>
    <w:rPr>
      <w:rFonts w:asciiTheme="minorHAnsi" w:hAnsiTheme="minorHAnsi"/>
      <w:sz w:val="20"/>
      <w:szCs w:val="20"/>
    </w:rPr>
  </w:style>
  <w:style w:type="paragraph" w:styleId="TOC9">
    <w:name w:val="toc 9"/>
    <w:basedOn w:val="Normal"/>
    <w:next w:val="Normal"/>
    <w:autoRedefine/>
    <w:uiPriority w:val="39"/>
    <w:semiHidden/>
    <w:unhideWhenUsed/>
    <w:rsid w:val="00905464"/>
    <w:pPr>
      <w:spacing w:before="0" w:after="0"/>
      <w:ind w:left="1920"/>
    </w:pPr>
    <w:rPr>
      <w:rFonts w:asciiTheme="minorHAnsi" w:hAnsiTheme="minorHAnsi"/>
      <w:sz w:val="20"/>
      <w:szCs w:val="20"/>
    </w:rPr>
  </w:style>
  <w:style w:type="character" w:styleId="Strong">
    <w:name w:val="Strong"/>
    <w:aliases w:val="BV Strong"/>
    <w:uiPriority w:val="22"/>
    <w:qFormat/>
    <w:rsid w:val="003228AC"/>
    <w:rPr>
      <w:rFonts w:ascii="Gibson SemiBold" w:hAnsi="Gibson SemiBold"/>
      <w:b/>
      <w:bCs/>
      <w:i w:val="0"/>
      <w:iCs w:val="0"/>
      <w:color w:val="58585B"/>
    </w:rPr>
  </w:style>
  <w:style w:type="paragraph" w:styleId="ListBullet">
    <w:name w:val="List Bullet"/>
    <w:aliases w:val="BV List Bullet"/>
    <w:basedOn w:val="ListBullet2"/>
    <w:autoRedefine/>
    <w:uiPriority w:val="99"/>
    <w:unhideWhenUsed/>
    <w:qFormat/>
    <w:rsid w:val="00757375"/>
    <w:pPr>
      <w:spacing w:before="40" w:after="100" w:afterAutospacing="1" w:line="312" w:lineRule="auto"/>
      <w:contextualSpacing w:val="0"/>
    </w:pPr>
  </w:style>
  <w:style w:type="paragraph" w:styleId="ListBullet2">
    <w:name w:val="List Bullet 2"/>
    <w:aliases w:val="BV List Bullet 2"/>
    <w:basedOn w:val="Normal"/>
    <w:uiPriority w:val="99"/>
    <w:unhideWhenUsed/>
    <w:qFormat/>
    <w:rsid w:val="00572D97"/>
    <w:pPr>
      <w:numPr>
        <w:numId w:val="2"/>
      </w:numPr>
      <w:contextualSpacing/>
    </w:pPr>
  </w:style>
  <w:style w:type="paragraph" w:styleId="List">
    <w:name w:val="List"/>
    <w:basedOn w:val="Normal"/>
    <w:uiPriority w:val="99"/>
    <w:unhideWhenUsed/>
    <w:rsid w:val="002A7D97"/>
    <w:pPr>
      <w:ind w:left="360" w:hanging="360"/>
      <w:contextualSpacing/>
    </w:pPr>
  </w:style>
  <w:style w:type="paragraph" w:styleId="Subtitle">
    <w:name w:val="Subtitle"/>
    <w:aliases w:val="BV Subtitle"/>
    <w:next w:val="Normal"/>
    <w:link w:val="SubtitleChar"/>
    <w:uiPriority w:val="11"/>
    <w:qFormat/>
    <w:rsid w:val="003228AC"/>
    <w:pPr>
      <w:framePr w:hSpace="1440" w:vSpace="1440" w:wrap="around" w:vAnchor="page" w:hAnchor="page" w:x="1355" w:y="9750"/>
      <w:spacing w:line="360" w:lineRule="auto"/>
    </w:pPr>
    <w:rPr>
      <w:rFonts w:ascii="Gibson Light" w:eastAsia="Times New Roman" w:hAnsi="Gibson Light"/>
      <w:color w:val="58585B"/>
      <w:sz w:val="38"/>
      <w:szCs w:val="26"/>
    </w:rPr>
  </w:style>
  <w:style w:type="character" w:customStyle="1" w:styleId="SubtitleChar">
    <w:name w:val="Subtitle Char"/>
    <w:aliases w:val="BV Subtitle Char"/>
    <w:link w:val="Subtitle"/>
    <w:uiPriority w:val="11"/>
    <w:rsid w:val="003228AC"/>
    <w:rPr>
      <w:rFonts w:ascii="Gibson Light" w:eastAsia="Times New Roman" w:hAnsi="Gibson Light"/>
      <w:color w:val="58585B"/>
      <w:sz w:val="38"/>
      <w:szCs w:val="26"/>
    </w:rPr>
  </w:style>
  <w:style w:type="paragraph" w:styleId="Title">
    <w:name w:val="Title"/>
    <w:next w:val="Normal"/>
    <w:link w:val="TitleChar"/>
    <w:autoRedefine/>
    <w:uiPriority w:val="10"/>
    <w:rsid w:val="008D507F"/>
    <w:pPr>
      <w:framePr w:hSpace="1440" w:vSpace="1440" w:wrap="around" w:vAnchor="page" w:hAnchor="page" w:x="1102" w:y="9545"/>
      <w:spacing w:before="240" w:after="120" w:line="264" w:lineRule="auto"/>
      <w:suppressOverlap/>
    </w:pPr>
    <w:rPr>
      <w:rFonts w:ascii="Gibson SemiBold" w:eastAsia="Times New Roman" w:hAnsi="Gibson SemiBold"/>
      <w:color w:val="000000"/>
      <w:spacing w:val="-10"/>
      <w:kern w:val="28"/>
      <w:sz w:val="80"/>
      <w:szCs w:val="32"/>
    </w:rPr>
  </w:style>
  <w:style w:type="character" w:customStyle="1" w:styleId="TitleChar">
    <w:name w:val="Title Char"/>
    <w:link w:val="Title"/>
    <w:uiPriority w:val="10"/>
    <w:rsid w:val="008D507F"/>
    <w:rPr>
      <w:rFonts w:ascii="Gibson SemiBold" w:eastAsia="Times New Roman" w:hAnsi="Gibson SemiBold"/>
      <w:color w:val="000000"/>
      <w:spacing w:val="-10"/>
      <w:kern w:val="28"/>
      <w:sz w:val="80"/>
      <w:szCs w:val="32"/>
    </w:rPr>
  </w:style>
  <w:style w:type="character" w:customStyle="1" w:styleId="Heading5Char">
    <w:name w:val="Heading 5 Char"/>
    <w:aliases w:val="BV Heading 5 Char"/>
    <w:basedOn w:val="DefaultParagraphFont"/>
    <w:link w:val="Heading5"/>
    <w:uiPriority w:val="9"/>
    <w:rsid w:val="003228AC"/>
    <w:rPr>
      <w:rFonts w:ascii="Gibson Light" w:hAnsi="Gibson Light"/>
      <w:b/>
      <w:caps/>
      <w:color w:val="C5348A"/>
      <w:spacing w:val="40"/>
    </w:rPr>
  </w:style>
  <w:style w:type="paragraph" w:customStyle="1" w:styleId="BVTableHeading">
    <w:name w:val="BV Table Heading"/>
    <w:basedOn w:val="Normal"/>
    <w:autoRedefine/>
    <w:qFormat/>
    <w:rsid w:val="005E0394"/>
    <w:pPr>
      <w:framePr w:hSpace="180" w:wrap="around" w:vAnchor="text" w:hAnchor="page" w:x="1114" w:y="39"/>
      <w:spacing w:before="200" w:after="0" w:line="480" w:lineRule="auto"/>
      <w:jc w:val="center"/>
    </w:pPr>
    <w:rPr>
      <w:rFonts w:ascii="Gibson SemiBold" w:hAnsi="Gibson SemiBold"/>
      <w:caps/>
      <w:color w:val="FFFFFF" w:themeColor="background1"/>
      <w:spacing w:val="40"/>
      <w:sz w:val="20"/>
    </w:rPr>
  </w:style>
  <w:style w:type="character" w:styleId="LineNumber">
    <w:name w:val="line number"/>
    <w:basedOn w:val="DefaultParagraphFont"/>
    <w:uiPriority w:val="99"/>
    <w:unhideWhenUsed/>
    <w:rsid w:val="00244E2E"/>
  </w:style>
  <w:style w:type="paragraph" w:customStyle="1" w:styleId="BVTableSubheading">
    <w:name w:val="BV Table Subheading"/>
    <w:basedOn w:val="BVTableHeading"/>
    <w:autoRedefine/>
    <w:qFormat/>
    <w:rsid w:val="005E0394"/>
    <w:pPr>
      <w:framePr w:wrap="around" w:y="274"/>
      <w:spacing w:before="160" w:after="60" w:line="360" w:lineRule="auto"/>
    </w:pPr>
    <w:rPr>
      <w:rFonts w:ascii="Gibson" w:hAnsi="Gibson"/>
      <w:caps w:val="0"/>
      <w:spacing w:val="0"/>
    </w:rPr>
  </w:style>
  <w:style w:type="table" w:styleId="TableGrid">
    <w:name w:val="Table Grid"/>
    <w:basedOn w:val="TableNormal"/>
    <w:uiPriority w:val="59"/>
    <w:rsid w:val="00AA480A"/>
    <w:rPr>
      <w:rFonts w:asciiTheme="minorHAnsi" w:eastAsiaTheme="minorEastAsia"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AA480A"/>
    <w:rPr>
      <w:rFonts w:asciiTheme="minorHAnsi" w:eastAsiaTheme="minorHAnsi" w:hAnsiTheme="minorHAnsi" w:cstheme="minorBidi"/>
      <w:sz w:val="22"/>
      <w:szCs w:val="22"/>
    </w:rPr>
  </w:style>
  <w:style w:type="paragraph" w:customStyle="1" w:styleId="p1">
    <w:name w:val="p1"/>
    <w:basedOn w:val="Normal"/>
    <w:rsid w:val="00776C2C"/>
    <w:pPr>
      <w:spacing w:before="0" w:after="270" w:line="240" w:lineRule="auto"/>
    </w:pPr>
    <w:rPr>
      <w:rFonts w:ascii="Gibson SemiBold" w:hAnsi="Gibson SemiBold"/>
      <w:sz w:val="78"/>
      <w:szCs w:val="78"/>
    </w:rPr>
  </w:style>
  <w:style w:type="character" w:customStyle="1" w:styleId="s1">
    <w:name w:val="s1"/>
    <w:basedOn w:val="DefaultParagraphFont"/>
    <w:rsid w:val="00776C2C"/>
    <w:rPr>
      <w:rFonts w:ascii="Gibson" w:hAnsi="Gibson" w:hint="default"/>
      <w:spacing w:val="-8"/>
      <w:sz w:val="78"/>
      <w:szCs w:val="78"/>
    </w:rPr>
  </w:style>
  <w:style w:type="character" w:customStyle="1" w:styleId="apple-converted-space">
    <w:name w:val="apple-converted-space"/>
    <w:basedOn w:val="DefaultParagraphFont"/>
    <w:rsid w:val="00776C2C"/>
  </w:style>
  <w:style w:type="paragraph" w:customStyle="1" w:styleId="p2">
    <w:name w:val="p2"/>
    <w:basedOn w:val="Normal"/>
    <w:rsid w:val="00776C2C"/>
    <w:pPr>
      <w:spacing w:before="0" w:after="270" w:line="345" w:lineRule="atLeast"/>
    </w:pPr>
    <w:rPr>
      <w:rFonts w:ascii="Gibson Light" w:hAnsi="Gibson Light"/>
      <w:sz w:val="25"/>
      <w:szCs w:val="25"/>
    </w:rPr>
  </w:style>
  <w:style w:type="character" w:customStyle="1" w:styleId="s2">
    <w:name w:val="s2"/>
    <w:basedOn w:val="DefaultParagraphFont"/>
    <w:rsid w:val="00776C2C"/>
    <w:rPr>
      <w:rFonts w:ascii="Gibson Light" w:hAnsi="Gibson Light" w:hint="default"/>
      <w:color w:val="414141"/>
      <w:spacing w:val="2"/>
      <w:sz w:val="21"/>
      <w:szCs w:val="21"/>
    </w:rPr>
  </w:style>
  <w:style w:type="paragraph" w:styleId="ListNumber2">
    <w:name w:val="List Number 2"/>
    <w:basedOn w:val="Normal"/>
    <w:uiPriority w:val="99"/>
    <w:unhideWhenUsed/>
    <w:rsid w:val="00757375"/>
    <w:pPr>
      <w:numPr>
        <w:numId w:val="1"/>
      </w:numPr>
      <w:contextualSpacing/>
    </w:pPr>
  </w:style>
  <w:style w:type="paragraph" w:styleId="NormalWeb">
    <w:name w:val="Normal (Web)"/>
    <w:basedOn w:val="Normal"/>
    <w:uiPriority w:val="99"/>
    <w:semiHidden/>
    <w:unhideWhenUsed/>
    <w:rsid w:val="00DA0AE2"/>
    <w:rPr>
      <w:rFonts w:ascii="Times New Roman" w:hAnsi="Times New Roman"/>
    </w:rPr>
  </w:style>
  <w:style w:type="paragraph" w:customStyle="1" w:styleId="Numbers">
    <w:name w:val="Numbers"/>
    <w:basedOn w:val="Normal"/>
    <w:rsid w:val="00F117F8"/>
    <w:pPr>
      <w:adjustRightInd w:val="0"/>
      <w:spacing w:before="0" w:after="0"/>
      <w:jc w:val="center"/>
    </w:pPr>
    <w:rPr>
      <w:rFonts w:ascii="Gibson SemiBold" w:hAnsi="Gibson SemiBold"/>
      <w:b/>
      <w:color w:val="FFFFFF" w:themeColor="background1"/>
    </w:rPr>
  </w:style>
  <w:style w:type="paragraph" w:customStyle="1" w:styleId="BodyCopy">
    <w:name w:val="Body Copy"/>
    <w:next w:val="Normal"/>
    <w:qFormat/>
    <w:rsid w:val="00D15FAE"/>
    <w:pPr>
      <w:spacing w:before="80" w:after="200" w:line="312" w:lineRule="auto"/>
    </w:pPr>
    <w:rPr>
      <w:rFonts w:ascii="Gibson" w:hAnsi="Gibson"/>
    </w:rPr>
  </w:style>
  <w:style w:type="paragraph" w:styleId="TOAHeading">
    <w:name w:val="toa heading"/>
    <w:basedOn w:val="Normal"/>
    <w:next w:val="Normal"/>
    <w:uiPriority w:val="99"/>
    <w:unhideWhenUsed/>
    <w:qFormat/>
    <w:rsid w:val="001867C2"/>
    <w:pPr>
      <w:spacing w:before="360" w:after="160"/>
      <w:jc w:val="center"/>
    </w:pPr>
    <w:rPr>
      <w:rFonts w:ascii="Gibson Light" w:eastAsiaTheme="majorEastAsia" w:hAnsi="Gibson Light" w:cs="Times New Roman (Headings CS)"/>
      <w:b/>
      <w:bCs/>
      <w:caps/>
      <w:color w:val="FFFFFF" w:themeColor="background1"/>
      <w:spacing w:val="40"/>
      <w:sz w:val="28"/>
    </w:rPr>
  </w:style>
  <w:style w:type="paragraph" w:styleId="BalloonText">
    <w:name w:val="Balloon Text"/>
    <w:basedOn w:val="Normal"/>
    <w:link w:val="BalloonTextChar"/>
    <w:uiPriority w:val="99"/>
    <w:semiHidden/>
    <w:unhideWhenUsed/>
    <w:rsid w:val="000B4278"/>
    <w:pPr>
      <w:spacing w:before="0" w:after="0" w:line="240" w:lineRule="auto"/>
    </w:pPr>
    <w:rPr>
      <w:rFonts w:ascii="Times New Roman" w:hAnsi="Times New Roman"/>
      <w:sz w:val="26"/>
      <w:szCs w:val="26"/>
    </w:rPr>
  </w:style>
  <w:style w:type="character" w:customStyle="1" w:styleId="BalloonTextChar">
    <w:name w:val="Balloon Text Char"/>
    <w:basedOn w:val="DefaultParagraphFont"/>
    <w:link w:val="BalloonText"/>
    <w:uiPriority w:val="99"/>
    <w:semiHidden/>
    <w:rsid w:val="000B4278"/>
    <w:rPr>
      <w:rFonts w:ascii="Times New Roman" w:hAnsi="Times New Roman"/>
      <w:sz w:val="26"/>
      <w:szCs w:val="26"/>
    </w:rPr>
  </w:style>
  <w:style w:type="character" w:customStyle="1" w:styleId="Hyperlink4">
    <w:name w:val="Hyperlink.4"/>
    <w:basedOn w:val="DefaultParagraphFont"/>
    <w:rsid w:val="00E06065"/>
    <w:rPr>
      <w:rFonts w:ascii="Arial" w:eastAsia="Arial" w:hAnsi="Arial" w:cs="Arial"/>
      <w:caps w:val="0"/>
      <w:smallCaps w:val="0"/>
      <w:strike w:val="0"/>
      <w:dstrike w:val="0"/>
      <w:outline w:val="0"/>
      <w:color w:val="1155CC"/>
      <w:spacing w:val="0"/>
      <w:kern w:val="0"/>
      <w:position w:val="0"/>
      <w:sz w:val="22"/>
      <w:szCs w:val="22"/>
      <w:u w:val="single" w:color="000000"/>
      <w:vertAlign w:val="baseline"/>
      <w:lang w:val="en-US"/>
    </w:rPr>
  </w:style>
  <w:style w:type="character" w:styleId="FollowedHyperlink">
    <w:name w:val="FollowedHyperlink"/>
    <w:basedOn w:val="DefaultParagraphFont"/>
    <w:uiPriority w:val="99"/>
    <w:semiHidden/>
    <w:unhideWhenUsed/>
    <w:rsid w:val="00E06065"/>
    <w:rPr>
      <w:color w:val="919191" w:themeColor="followedHyperlink"/>
      <w:u w:val="single"/>
    </w:rPr>
  </w:style>
  <w:style w:type="paragraph" w:styleId="List2">
    <w:name w:val="List 2"/>
    <w:basedOn w:val="Normal"/>
    <w:uiPriority w:val="99"/>
    <w:unhideWhenUsed/>
    <w:rsid w:val="00561CF6"/>
    <w:pPr>
      <w:ind w:left="720" w:hanging="360"/>
      <w:contextualSpacing/>
    </w:pPr>
  </w:style>
  <w:style w:type="table" w:styleId="GridTable4-Accent1">
    <w:name w:val="Grid Table 4 Accent 1"/>
    <w:basedOn w:val="TableNormal"/>
    <w:uiPriority w:val="49"/>
    <w:rsid w:val="00C27375"/>
    <w:tblPr>
      <w:tblStyleRowBandSize w:val="1"/>
      <w:tblStyleColBandSize w:val="1"/>
      <w:tblInd w:w="0" w:type="dxa"/>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4-Accent2">
    <w:name w:val="Grid Table 4 Accent 2"/>
    <w:basedOn w:val="TableNormal"/>
    <w:uiPriority w:val="49"/>
    <w:rsid w:val="00083B65"/>
    <w:tblPr>
      <w:tblStyleRowBandSize w:val="1"/>
      <w:tblStyleColBandSize w:val="1"/>
      <w:tblInd w:w="0" w:type="dxa"/>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TableGridLight">
    <w:name w:val="Grid Table Light"/>
    <w:basedOn w:val="TableNormal"/>
    <w:uiPriority w:val="40"/>
    <w:rsid w:val="00083B65"/>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4">
    <w:name w:val="Plain Table 4"/>
    <w:basedOn w:val="TableNormal"/>
    <w:uiPriority w:val="44"/>
    <w:rsid w:val="00F26722"/>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IntenseEmphasis">
    <w:name w:val="Intense Emphasis"/>
    <w:basedOn w:val="DefaultParagraphFont"/>
    <w:uiPriority w:val="21"/>
    <w:rsid w:val="00612B31"/>
    <w:rPr>
      <w:i/>
      <w:iCs/>
      <w:color w:val="DDDDDD" w:themeColor="accent1"/>
    </w:rPr>
  </w:style>
  <w:style w:type="character" w:styleId="SubtleEmphasis">
    <w:name w:val="Subtle Emphasis"/>
    <w:basedOn w:val="DefaultParagraphFont"/>
    <w:uiPriority w:val="19"/>
    <w:rsid w:val="00612B3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80204">
      <w:bodyDiv w:val="1"/>
      <w:marLeft w:val="0"/>
      <w:marRight w:val="0"/>
      <w:marTop w:val="0"/>
      <w:marBottom w:val="0"/>
      <w:divBdr>
        <w:top w:val="none" w:sz="0" w:space="0" w:color="auto"/>
        <w:left w:val="none" w:sz="0" w:space="0" w:color="auto"/>
        <w:bottom w:val="none" w:sz="0" w:space="0" w:color="auto"/>
        <w:right w:val="none" w:sz="0" w:space="0" w:color="auto"/>
      </w:divBdr>
    </w:div>
    <w:div w:id="412776244">
      <w:bodyDiv w:val="1"/>
      <w:marLeft w:val="0"/>
      <w:marRight w:val="0"/>
      <w:marTop w:val="0"/>
      <w:marBottom w:val="0"/>
      <w:divBdr>
        <w:top w:val="none" w:sz="0" w:space="0" w:color="auto"/>
        <w:left w:val="none" w:sz="0" w:space="0" w:color="auto"/>
        <w:bottom w:val="none" w:sz="0" w:space="0" w:color="auto"/>
        <w:right w:val="none" w:sz="0" w:space="0" w:color="auto"/>
      </w:divBdr>
    </w:div>
    <w:div w:id="1302074522">
      <w:bodyDiv w:val="1"/>
      <w:marLeft w:val="0"/>
      <w:marRight w:val="0"/>
      <w:marTop w:val="0"/>
      <w:marBottom w:val="0"/>
      <w:divBdr>
        <w:top w:val="none" w:sz="0" w:space="0" w:color="auto"/>
        <w:left w:val="none" w:sz="0" w:space="0" w:color="auto"/>
        <w:bottom w:val="none" w:sz="0" w:space="0" w:color="auto"/>
        <w:right w:val="none" w:sz="0" w:space="0" w:color="auto"/>
      </w:divBdr>
    </w:div>
    <w:div w:id="1523592693">
      <w:bodyDiv w:val="1"/>
      <w:marLeft w:val="0"/>
      <w:marRight w:val="0"/>
      <w:marTop w:val="0"/>
      <w:marBottom w:val="0"/>
      <w:divBdr>
        <w:top w:val="none" w:sz="0" w:space="0" w:color="auto"/>
        <w:left w:val="none" w:sz="0" w:space="0" w:color="auto"/>
        <w:bottom w:val="none" w:sz="0" w:space="0" w:color="auto"/>
        <w:right w:val="none" w:sz="0" w:space="0" w:color="auto"/>
      </w:divBdr>
    </w:div>
    <w:div w:id="1667056151">
      <w:bodyDiv w:val="1"/>
      <w:marLeft w:val="0"/>
      <w:marRight w:val="0"/>
      <w:marTop w:val="0"/>
      <w:marBottom w:val="0"/>
      <w:divBdr>
        <w:top w:val="none" w:sz="0" w:space="0" w:color="auto"/>
        <w:left w:val="none" w:sz="0" w:space="0" w:color="auto"/>
        <w:bottom w:val="none" w:sz="0" w:space="0" w:color="auto"/>
        <w:right w:val="none" w:sz="0" w:space="0" w:color="auto"/>
      </w:divBdr>
    </w:div>
    <w:div w:id="1944455516">
      <w:bodyDiv w:val="1"/>
      <w:marLeft w:val="0"/>
      <w:marRight w:val="0"/>
      <w:marTop w:val="0"/>
      <w:marBottom w:val="0"/>
      <w:divBdr>
        <w:top w:val="none" w:sz="0" w:space="0" w:color="auto"/>
        <w:left w:val="none" w:sz="0" w:space="0" w:color="auto"/>
        <w:bottom w:val="none" w:sz="0" w:space="0" w:color="auto"/>
        <w:right w:val="none" w:sz="0" w:space="0" w:color="auto"/>
      </w:divBdr>
    </w:div>
    <w:div w:id="20316382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6" Type="http://schemas.openxmlformats.org/officeDocument/2006/relationships/hyperlink" Target="https://schema.org/" TargetMode="External"/><Relationship Id="rId13" Type="http://schemas.openxmlformats.org/officeDocument/2006/relationships/hyperlink" Target="https://developer.bazaarvoice.com/conversations-api" TargetMode="External"/><Relationship Id="rId18" Type="http://schemas.openxmlformats.org/officeDocument/2006/relationships/hyperlink" Target="https://developer.bazaarvoice.com/docs/read/conversations_api/tutorials/authenticity" TargetMode="External"/><Relationship Id="rId21" Type="http://schemas.openxmlformats.org/officeDocument/2006/relationships/hyperlink" Target="https://developer.bazaarvoice.com/conversations-api/tutorials/submission/authentication" TargetMode="External"/><Relationship Id="rId34" Type="http://schemas.openxmlformats.org/officeDocument/2006/relationships/theme" Target="theme/theme1.xml"/><Relationship Id="rId25" Type="http://schemas.openxmlformats.org/officeDocument/2006/relationships/hyperlink" Target="https://developer.bazaarvoice.com/conversations-api/tutorials/display/search-engine-optimization" TargetMode="External"/><Relationship Id="rId7" Type="http://schemas.openxmlformats.org/officeDocument/2006/relationships/endnotes" Target="endnotes.xml"/><Relationship Id="rId33" Type="http://schemas.openxmlformats.org/officeDocument/2006/relationships/fontTable" Target="fontTable.xml"/><Relationship Id="rId12" Type="http://schemas.openxmlformats.org/officeDocument/2006/relationships/hyperlink" Target="https://developer.bazaarvoice.com/hosted-ui" TargetMode="External"/><Relationship Id="rId17" Type="http://schemas.openxmlformats.org/officeDocument/2006/relationships/hyperlink" Target="https://developer.bazaarvoice.com/docs/read/conversations_api/tutorials/authenticity" TargetMode="External"/><Relationship Id="rId20" Type="http://schemas.openxmlformats.org/officeDocument/2006/relationships/hyperlink" Target="https://developer.bazaarvoice.com/docs/read/conversations_api/tutorials/submission/authentication/bv_mastered" TargetMode="External"/><Relationship Id="rId29" Type="http://schemas.openxmlformats.org/officeDocument/2006/relationships/hyperlink" Target="https://developer.bazaarvoice.com/conversations-api/tutorials/internationalization" TargetMode="External"/><Relationship Id="rId2" Type="http://schemas.openxmlformats.org/officeDocument/2006/relationships/numbering" Target="numbering.xml"/><Relationship Id="rId16" Type="http://schemas.openxmlformats.org/officeDocument/2006/relationships/hyperlink" Target="http://www.bazaarvoice.com/trustmark/" TargetMode="External"/><Relationship Id="rId24" Type="http://schemas.openxmlformats.org/officeDocument/2006/relationships/hyperlink" Target="https://developer.bazaarvoice.com/displayable-content-export" TargetMode="External"/><Relationship Id="rId1" Type="http://schemas.openxmlformats.org/officeDocument/2006/relationships/customXml" Target="../customXml/item1.xml"/><Relationship Id="rId32" Type="http://schemas.openxmlformats.org/officeDocument/2006/relationships/hyperlink" Target="https://developer.bazaarvoice.com/conversations-api/getting-started/best-practices" TargetMode="External"/><Relationship Id="rId6" Type="http://schemas.openxmlformats.org/officeDocument/2006/relationships/footnotes" Target="footnotes.xml"/><Relationship Id="rId11" Type="http://schemas.openxmlformats.org/officeDocument/2006/relationships/hyperlink" Target="http://support.bazaarvoice.com/" TargetMode="External"/><Relationship Id="rId37" Type="http://schemas.openxmlformats.org/officeDocument/2006/relationships/customXml" Target="../customXml/item4.xml"/><Relationship Id="rId23" Type="http://schemas.openxmlformats.org/officeDocument/2006/relationships/hyperlink" Target="http://knowledge.bazaarvoice.com/wp-content/conversations/en_US/Feeds/Standard_feeds.html" TargetMode="External"/><Relationship Id="rId28" Type="http://schemas.openxmlformats.org/officeDocument/2006/relationships/hyperlink" Target="https://www.w3.org/WAI/intro/accessibility.php" TargetMode="External"/><Relationship Id="rId5" Type="http://schemas.openxmlformats.org/officeDocument/2006/relationships/webSettings" Target="webSettings.xml"/><Relationship Id="rId15" Type="http://schemas.openxmlformats.org/officeDocument/2006/relationships/hyperlink" Target="https://developer.bazaarvoice.com/conversations-api/tutorials/bv-pixel" TargetMode="External"/><Relationship Id="rId36" Type="http://schemas.openxmlformats.org/officeDocument/2006/relationships/customXml" Target="../customXml/item3.xml"/><Relationship Id="rId31" Type="http://schemas.openxmlformats.org/officeDocument/2006/relationships/hyperlink" Target="https://www.owasp.org/index.php/Category:OWASP_Top_Ten_Project" TargetMode="External"/><Relationship Id="rId10" Type="http://schemas.openxmlformats.org/officeDocument/2006/relationships/hyperlink" Target="http://www.bazaarvoice.com/legal/conversations-api-terms-of-use.html" TargetMode="External"/><Relationship Id="rId19" Type="http://schemas.openxmlformats.org/officeDocument/2006/relationships/hyperlink" Target="https://developer.bazaarvoice.com/docs/read/conversations_api/tutorials/submission/authentication/client_mastered" TargetMode="External"/><Relationship Id="rId22" Type="http://schemas.openxmlformats.org/officeDocument/2006/relationships/hyperlink" Target="https://developer.bazaarvoice.com/conversations-api/tutorials/display/caching" TargetMode="External"/><Relationship Id="rId27" Type="http://schemas.openxmlformats.org/officeDocument/2006/relationships/hyperlink" Target="http://knowledge.bazaarvoice.com/wp-content/conversations/en_US/Seller_ratings/Seller_ratings.html" TargetMode="External"/><Relationship Id="rId4" Type="http://schemas.openxmlformats.org/officeDocument/2006/relationships/settings" Target="settings.xml"/><Relationship Id="rId30" Type="http://schemas.openxmlformats.org/officeDocument/2006/relationships/hyperlink" Target="https://www.w3.org/International/questions/qa-i18n" TargetMode="External"/><Relationship Id="rId9" Type="http://schemas.openxmlformats.org/officeDocument/2006/relationships/footer" Target="footer1.xml"/><Relationship Id="rId14" Type="http://schemas.openxmlformats.org/officeDocument/2006/relationships/hyperlink" Target="http://www.bazaarvoice.com/legal/" TargetMode="External"/><Relationship Id="rId35" Type="http://schemas.openxmlformats.org/officeDocument/2006/relationships/customXml" Target="../customXml/item2.xml"/><Relationship Id="rId8" Type="http://schemas.openxmlformats.org/officeDocument/2006/relationships/image" Target="media/image1.png"/><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jacob/WORK/Work/Bizaarvoice/BV-Standard-Word-Doc/BV-template-NEW-V2.dotx" TargetMode="External"/></Relationships>
</file>

<file path=word/theme/theme1.xml><?xml version="1.0" encoding="utf-8"?>
<a:theme xmlns:a="http://schemas.openxmlformats.org/drawingml/2006/main" name="Office Theme">
  <a:themeElements>
    <a:clrScheme name="BV Colors">
      <a:dk1>
        <a:srgbClr val="000000"/>
      </a:dk1>
      <a:lt1>
        <a:srgbClr val="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2.xml><?xml version="1.0" encoding="utf-8"?>
<ct:contentTypeSchema xmlns:ct="http://schemas.microsoft.com/office/2006/metadata/contentType" xmlns:ma="http://schemas.microsoft.com/office/2006/metadata/properties/metaAttributes" ct:_="" ma:_="" ma:contentTypeName="Document" ma:contentTypeID="0x01010069179709E53AE44B88AC87A5483231E6" ma:contentTypeVersion="9" ma:contentTypeDescription="Create a new document." ma:contentTypeScope="" ma:versionID="005ad068dea7b550b33a2a92a3a6384c">
  <xsd:schema xmlns:xsd="http://www.w3.org/2001/XMLSchema" xmlns:xs="http://www.w3.org/2001/XMLSchema" xmlns:p="http://schemas.microsoft.com/office/2006/metadata/properties" xmlns:ns2="68224f0e-bba5-48eb-ac51-ba2126e60c4f" xmlns:ns3="d2d11ed1-c697-4a80-903d-b738841034b5" targetNamespace="http://schemas.microsoft.com/office/2006/metadata/properties" ma:root="true" ma:fieldsID="5bc954132f34be23fa7660720d2b2fa1" ns2:_="" ns3:_="">
    <xsd:import namespace="68224f0e-bba5-48eb-ac51-ba2126e60c4f"/>
    <xsd:import namespace="d2d11ed1-c697-4a80-903d-b738841034b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224f0e-bba5-48eb-ac51-ba2126e60c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2d11ed1-c697-4a80-903d-b738841034b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AB1BD88-E8ED-434F-AE8E-0DAAE7899D09}">
  <ds:schemaRefs>
    <ds:schemaRef ds:uri="http://schemas.openxmlformats.org/officeDocument/2006/bibliography"/>
  </ds:schemaRefs>
</ds:datastoreItem>
</file>

<file path=customXml/itemProps2.xml><?xml version="1.0" encoding="utf-8"?>
<ds:datastoreItem xmlns:ds="http://schemas.openxmlformats.org/officeDocument/2006/customXml" ds:itemID="{43866B0E-E310-40F7-8872-821743BC8E0A}"/>
</file>

<file path=customXml/itemProps3.xml><?xml version="1.0" encoding="utf-8"?>
<ds:datastoreItem xmlns:ds="http://schemas.openxmlformats.org/officeDocument/2006/customXml" ds:itemID="{9D4752A8-7E3B-441E-BBC7-BF78278D8AC2}"/>
</file>

<file path=customXml/itemProps4.xml><?xml version="1.0" encoding="utf-8"?>
<ds:datastoreItem xmlns:ds="http://schemas.openxmlformats.org/officeDocument/2006/customXml" ds:itemID="{2F43DF84-A432-4814-A796-E1216BFA920D}"/>
</file>

<file path=docProps/app.xml><?xml version="1.0" encoding="utf-8"?>
<Properties xmlns="http://schemas.openxmlformats.org/officeDocument/2006/extended-properties" xmlns:vt="http://schemas.openxmlformats.org/officeDocument/2006/docPropsVTypes">
  <Template>BV-template-NEW-V2.dotx</Template>
  <TotalTime>1</TotalTime>
  <Pages>18</Pages>
  <Words>3309</Words>
  <Characters>18864</Characters>
  <Application>Microsoft Macintosh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Schwartz</dc:creator>
  <cp:keywords/>
  <dc:description/>
  <cp:lastModifiedBy>Frederick Feibel</cp:lastModifiedBy>
  <cp:revision>2</cp:revision>
  <cp:lastPrinted>2018-01-26T18:05:00Z</cp:lastPrinted>
  <dcterms:created xsi:type="dcterms:W3CDTF">2018-03-26T16:58:00Z</dcterms:created>
  <dcterms:modified xsi:type="dcterms:W3CDTF">2018-03-26T16:58:00Z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0x01010069179709E53AE44B88AC87A5483231E6</vt:lpwstr>
  </property>
</Properties>
</file>